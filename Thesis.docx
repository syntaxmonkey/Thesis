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71A" w:rsidRDefault="00BE3C12">
      <w:pPr>
        <w:pStyle w:val="Title"/>
        <w:tabs>
          <w:tab w:val="center" w:pos="4320"/>
        </w:tabs>
      </w:pPr>
      <w:r>
        <w:t>Thesis</w:t>
      </w:r>
    </w:p>
    <w:p w:rsidR="00BE3C12" w:rsidRDefault="00BE3C12">
      <w:pPr>
        <w:pStyle w:val="Subtitle"/>
      </w:pPr>
    </w:p>
    <w:p w:rsidR="0074771A" w:rsidRDefault="00BE3C12">
      <w:pPr>
        <w:pStyle w:val="Subtitle"/>
      </w:pPr>
      <w:r>
        <w:t>Virtual environments</w:t>
      </w:r>
    </w:p>
    <w:p w:rsidR="0074771A" w:rsidRDefault="00BE3C12">
      <w:pPr>
        <w:pStyle w:val="Date"/>
      </w:pPr>
      <w:r>
        <w:t>Mar 16, 2019</w:t>
      </w:r>
    </w:p>
    <w:p w:rsidR="0074771A" w:rsidRDefault="00BE3C12">
      <w:pPr>
        <w:pStyle w:val="Heading1"/>
      </w:pPr>
      <w:r>
        <w:t>Configuring Virtual environment</w:t>
      </w:r>
    </w:p>
    <w:p w:rsidR="0074771A" w:rsidRDefault="00BE3C12">
      <w:pPr>
        <w:pStyle w:val="Heading2"/>
      </w:pPr>
      <w:r>
        <w:t>Configuring virtual environment to allow easy switching of CNN distributions.</w:t>
      </w:r>
    </w:p>
    <w:p w:rsidR="00BE3C12" w:rsidRDefault="00BE3C12">
      <w:r>
        <w:t xml:space="preserve">Going to follow the steps at this link </w:t>
      </w:r>
      <w:hyperlink r:id="rId7" w:history="1">
        <w:r w:rsidRPr="0088198D">
          <w:rPr>
            <w:rStyle w:val="Hyperlink"/>
          </w:rPr>
          <w:t>https://towardsdatascience.com/setup-an-environment-for-machine-learning-and-deep-learning-with-anaconda-in-windows-5d7134a3db10</w:t>
        </w:r>
      </w:hyperlink>
      <w:r>
        <w:t>.  It is one of many.  However, it is a good start.</w:t>
      </w:r>
    </w:p>
    <w:p w:rsidR="00BE3C12" w:rsidRDefault="00BE3C12" w:rsidP="00BE3C12">
      <w:pPr>
        <w:pStyle w:val="ListParagraph"/>
        <w:numPr>
          <w:ilvl w:val="0"/>
          <w:numId w:val="1"/>
        </w:numPr>
      </w:pPr>
      <w:r>
        <w:t>Download and install Anaconda, python v3.</w:t>
      </w:r>
      <w:r w:rsidR="003E2C4A">
        <w:t>7</w:t>
      </w:r>
      <w:r>
        <w:t>.</w:t>
      </w:r>
    </w:p>
    <w:p w:rsidR="003E2C4A" w:rsidRDefault="003E2C4A" w:rsidP="003E2C4A">
      <w:pPr>
        <w:pStyle w:val="ListParagraph"/>
        <w:numPr>
          <w:ilvl w:val="1"/>
          <w:numId w:val="1"/>
        </w:numPr>
      </w:pPr>
      <w:r>
        <w:t>Installing package.</w:t>
      </w:r>
    </w:p>
    <w:p w:rsidR="003E2C4A" w:rsidRDefault="000540CC" w:rsidP="003E2C4A">
      <w:pPr>
        <w:pStyle w:val="ListParagraph"/>
        <w:numPr>
          <w:ilvl w:val="1"/>
          <w:numId w:val="1"/>
        </w:numPr>
      </w:pPr>
      <w:r>
        <w:t>The GUI version of the installer had issues completing.</w:t>
      </w:r>
    </w:p>
    <w:p w:rsidR="000540CC" w:rsidRDefault="000540CC" w:rsidP="003E2C4A">
      <w:pPr>
        <w:pStyle w:val="ListParagraph"/>
        <w:numPr>
          <w:ilvl w:val="1"/>
          <w:numId w:val="1"/>
        </w:numPr>
      </w:pPr>
      <w:r>
        <w:t>Trying the command line installer.</w:t>
      </w:r>
    </w:p>
    <w:p w:rsidR="000540CC" w:rsidRDefault="000540CC" w:rsidP="003E2C4A">
      <w:pPr>
        <w:pStyle w:val="ListParagraph"/>
        <w:numPr>
          <w:ilvl w:val="1"/>
          <w:numId w:val="1"/>
        </w:numPr>
      </w:pPr>
      <w:r>
        <w:t>Successfully installed Anaconda.</w:t>
      </w:r>
    </w:p>
    <w:p w:rsidR="005E0007" w:rsidRDefault="00B519CE" w:rsidP="005E0007">
      <w:pPr>
        <w:pStyle w:val="ListParagraph"/>
        <w:numPr>
          <w:ilvl w:val="1"/>
          <w:numId w:val="1"/>
        </w:numPr>
      </w:pPr>
      <w:r>
        <w:t>Verify the installation</w:t>
      </w:r>
      <w:r w:rsidR="00D40CE6">
        <w:t>: Anaconda Launchpad runs. ** success.</w:t>
      </w:r>
    </w:p>
    <w:p w:rsidR="005E0007" w:rsidRDefault="005E0007" w:rsidP="005E655B">
      <w:pPr>
        <w:pStyle w:val="ListParagraph"/>
        <w:ind w:left="1440"/>
      </w:pPr>
    </w:p>
    <w:p w:rsidR="00B519CE" w:rsidRDefault="00251741" w:rsidP="00B519CE">
      <w:pPr>
        <w:pStyle w:val="ListParagraph"/>
        <w:numPr>
          <w:ilvl w:val="0"/>
          <w:numId w:val="1"/>
        </w:numPr>
      </w:pPr>
      <w:r>
        <w:t>Update Anaconda</w:t>
      </w:r>
    </w:p>
    <w:p w:rsidR="00251741" w:rsidRPr="003E032B" w:rsidRDefault="00251741" w:rsidP="00251741">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w:t>
      </w:r>
      <w:proofErr w:type="spellStart"/>
      <w:r w:rsidRPr="003E032B">
        <w:rPr>
          <w:b/>
        </w:rPr>
        <w:t>conda</w:t>
      </w:r>
      <w:proofErr w:type="spellEnd"/>
      <w:r w:rsidRPr="003E032B">
        <w:rPr>
          <w:b/>
        </w:rPr>
        <w:t>”</w:t>
      </w:r>
    </w:p>
    <w:p w:rsidR="002F0594" w:rsidRPr="003E032B" w:rsidRDefault="00251741" w:rsidP="00F20F79">
      <w:pPr>
        <w:pStyle w:val="ListParagraph"/>
        <w:numPr>
          <w:ilvl w:val="1"/>
          <w:numId w:val="1"/>
        </w:numPr>
        <w:rPr>
          <w:b/>
        </w:rPr>
      </w:pPr>
      <w:r w:rsidRPr="003E032B">
        <w:rPr>
          <w:b/>
        </w:rPr>
        <w:t>“</w:t>
      </w:r>
      <w:proofErr w:type="spellStart"/>
      <w:r w:rsidRPr="003E032B">
        <w:rPr>
          <w:b/>
        </w:rPr>
        <w:t>conda</w:t>
      </w:r>
      <w:proofErr w:type="spellEnd"/>
      <w:r w:rsidRPr="003E032B">
        <w:rPr>
          <w:b/>
        </w:rPr>
        <w:t xml:space="preserve"> update –all”</w:t>
      </w:r>
    </w:p>
    <w:p w:rsidR="00F20F79" w:rsidRDefault="003A009E" w:rsidP="00F20F79">
      <w:pPr>
        <w:pStyle w:val="ListParagraph"/>
        <w:numPr>
          <w:ilvl w:val="0"/>
          <w:numId w:val="1"/>
        </w:numPr>
      </w:pPr>
      <w:r>
        <w:t xml:space="preserve">Install CUDA Toolkit and </w:t>
      </w:r>
      <w:proofErr w:type="spellStart"/>
      <w:r>
        <w:t>cuDNN</w:t>
      </w:r>
      <w:proofErr w:type="spellEnd"/>
    </w:p>
    <w:p w:rsidR="003A009E" w:rsidRDefault="0088270A" w:rsidP="003A009E">
      <w:pPr>
        <w:pStyle w:val="ListParagraph"/>
        <w:numPr>
          <w:ilvl w:val="1"/>
          <w:numId w:val="1"/>
        </w:numPr>
      </w:pPr>
      <w:r>
        <w:t>Download CUDA 10.1.  It is the version currently available.</w:t>
      </w:r>
    </w:p>
    <w:p w:rsidR="0088270A" w:rsidRDefault="008E7A19" w:rsidP="003A009E">
      <w:pPr>
        <w:pStyle w:val="ListParagraph"/>
        <w:numPr>
          <w:ilvl w:val="1"/>
          <w:numId w:val="1"/>
        </w:numPr>
      </w:pPr>
      <w:proofErr w:type="spellStart"/>
      <w:r>
        <w:t>Cuda</w:t>
      </w:r>
      <w:proofErr w:type="spellEnd"/>
      <w:r>
        <w:t xml:space="preserve"> installed in /Developer/NVIDIA/CUDA-10.1.</w:t>
      </w:r>
    </w:p>
    <w:p w:rsidR="008E7A19" w:rsidRDefault="008E7A19" w:rsidP="003A009E">
      <w:pPr>
        <w:pStyle w:val="ListParagraph"/>
        <w:numPr>
          <w:ilvl w:val="1"/>
          <w:numId w:val="1"/>
        </w:numPr>
      </w:pPr>
      <w:r>
        <w:t>Samples are in the &lt;Installed Location&gt;/samples.</w:t>
      </w:r>
    </w:p>
    <w:p w:rsidR="008E7A19" w:rsidRDefault="00D163B4" w:rsidP="003A009E">
      <w:pPr>
        <w:pStyle w:val="ListParagraph"/>
        <w:numPr>
          <w:ilvl w:val="1"/>
          <w:numId w:val="1"/>
        </w:numPr>
      </w:pPr>
      <w:r>
        <w:lastRenderedPageBreak/>
        <w:t xml:space="preserve">Download </w:t>
      </w:r>
      <w:proofErr w:type="spellStart"/>
      <w:r>
        <w:t>cuDNN</w:t>
      </w:r>
      <w:proofErr w:type="spellEnd"/>
      <w:r>
        <w:t xml:space="preserve"> 7.5.0.  Intended version for CUDA 10.1.</w:t>
      </w:r>
    </w:p>
    <w:p w:rsidR="00FA5699" w:rsidRPr="00C63AE8" w:rsidRDefault="00E80EC2" w:rsidP="003A009E">
      <w:pPr>
        <w:pStyle w:val="ListParagraph"/>
        <w:numPr>
          <w:ilvl w:val="1"/>
          <w:numId w:val="1"/>
        </w:numPr>
        <w:rPr>
          <w:b/>
        </w:rPr>
      </w:pPr>
      <w:r w:rsidRPr="00C63AE8">
        <w:rPr>
          <w:b/>
        </w:rPr>
        <w:t>Unzipped the contents of the package into /Developer/NVIDIA/CUDA-10.1/</w:t>
      </w:r>
      <w:proofErr w:type="spellStart"/>
      <w:r w:rsidRPr="00C63AE8">
        <w:rPr>
          <w:b/>
        </w:rPr>
        <w:t>cuda</w:t>
      </w:r>
      <w:proofErr w:type="spellEnd"/>
    </w:p>
    <w:p w:rsidR="00E80EC2" w:rsidRDefault="002225DA" w:rsidP="002225DA">
      <w:pPr>
        <w:pStyle w:val="ListParagraph"/>
        <w:numPr>
          <w:ilvl w:val="1"/>
          <w:numId w:val="1"/>
        </w:numPr>
      </w:pPr>
      <w:r>
        <w:t xml:space="preserve">Need to add </w:t>
      </w:r>
      <w:proofErr w:type="spellStart"/>
      <w:r w:rsidR="00A27998">
        <w:t>cuDNN</w:t>
      </w:r>
      <w:proofErr w:type="spellEnd"/>
      <w:r w:rsidR="00A27998">
        <w:t xml:space="preserve"> to path</w:t>
      </w:r>
      <w:r w:rsidR="00784E14">
        <w:t xml:space="preserve">: </w:t>
      </w:r>
      <w:r w:rsidR="00784E14" w:rsidRPr="00C63AE8">
        <w:rPr>
          <w:b/>
        </w:rPr>
        <w:t>/Developer/NVIDIA/CUDA-10.1/</w:t>
      </w:r>
      <w:proofErr w:type="spellStart"/>
      <w:r w:rsidR="00784E14" w:rsidRPr="00C63AE8">
        <w:rPr>
          <w:b/>
        </w:rPr>
        <w:t>cuda</w:t>
      </w:r>
      <w:proofErr w:type="spellEnd"/>
      <w:r w:rsidR="00784E14" w:rsidRPr="00C63AE8">
        <w:rPr>
          <w:b/>
        </w:rPr>
        <w:t>/bin</w:t>
      </w:r>
    </w:p>
    <w:p w:rsidR="00FA67A8" w:rsidRPr="000F3E97" w:rsidRDefault="00FA67A8" w:rsidP="00FA67A8">
      <w:pPr>
        <w:pStyle w:val="ListParagraph"/>
        <w:numPr>
          <w:ilvl w:val="0"/>
          <w:numId w:val="1"/>
        </w:numPr>
        <w:rPr>
          <w:b/>
        </w:rPr>
      </w:pPr>
      <w:r w:rsidRPr="000F3E97">
        <w:rPr>
          <w:b/>
          <w:color w:val="00B050"/>
        </w:rPr>
        <w:t>Create Anaconda environment</w:t>
      </w:r>
      <w:r w:rsidR="00BD6262" w:rsidRPr="000F3E97">
        <w:rPr>
          <w:b/>
          <w:color w:val="00B050"/>
        </w:rPr>
        <w:t xml:space="preserve"> – Creates a new environment so that it does not impact the original environment.</w:t>
      </w:r>
      <w:r w:rsidR="00911FE7">
        <w:rPr>
          <w:b/>
          <w:color w:val="00B050"/>
        </w:rPr>
        <w:t xml:space="preserve"> (This is the step we will need to repeat)</w:t>
      </w:r>
    </w:p>
    <w:p w:rsidR="008C0098" w:rsidRPr="008C0098" w:rsidRDefault="008C0098" w:rsidP="008C0098">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Menlo" w:eastAsia="Times New Roman" w:hAnsi="Menlo" w:cs="Menlo"/>
          <w:color w:val="auto"/>
          <w:sz w:val="24"/>
          <w:szCs w:val="24"/>
          <w:lang w:val="en-CA" w:eastAsia="en-US"/>
        </w:rPr>
      </w:pPr>
      <w:r w:rsidRPr="007A74EB">
        <w:rPr>
          <w:rFonts w:ascii="Menlo" w:eastAsia="Times New Roman" w:hAnsi="Menlo" w:cs="Menlo"/>
          <w:b/>
          <w:bCs/>
          <w:color w:val="auto"/>
          <w:sz w:val="24"/>
          <w:szCs w:val="24"/>
          <w:lang w:val="en-CA" w:eastAsia="en-US"/>
        </w:rPr>
        <w:t>“</w:t>
      </w:r>
      <w:proofErr w:type="spellStart"/>
      <w:r w:rsidRPr="007A74EB">
        <w:rPr>
          <w:rFonts w:ascii="Menlo" w:eastAsia="Times New Roman" w:hAnsi="Menlo" w:cs="Menlo"/>
          <w:b/>
          <w:bCs/>
          <w:color w:val="auto"/>
          <w:sz w:val="24"/>
          <w:szCs w:val="24"/>
          <w:lang w:val="en-CA" w:eastAsia="en-US"/>
        </w:rPr>
        <w:t>conda</w:t>
      </w:r>
      <w:proofErr w:type="spellEnd"/>
      <w:r w:rsidRPr="007A74EB">
        <w:rPr>
          <w:rFonts w:ascii="Menlo" w:eastAsia="Times New Roman" w:hAnsi="Menlo" w:cs="Menlo"/>
          <w:b/>
          <w:bCs/>
          <w:color w:val="auto"/>
          <w:sz w:val="24"/>
          <w:szCs w:val="24"/>
          <w:lang w:val="en-CA" w:eastAsia="en-US"/>
        </w:rPr>
        <w:t xml:space="preserve"> create -n </w:t>
      </w:r>
      <w:proofErr w:type="spellStart"/>
      <w:r w:rsidRPr="007A74EB">
        <w:rPr>
          <w:rFonts w:ascii="Menlo" w:eastAsia="Times New Roman" w:hAnsi="Menlo" w:cs="Menlo"/>
          <w:b/>
          <w:bCs/>
          <w:color w:val="auto"/>
          <w:sz w:val="24"/>
          <w:szCs w:val="24"/>
          <w:lang w:val="en-CA" w:eastAsia="en-US"/>
        </w:rPr>
        <w:t>tensorflow</w:t>
      </w:r>
      <w:proofErr w:type="spellEnd"/>
      <w:r w:rsidRPr="007A74EB">
        <w:rPr>
          <w:rFonts w:ascii="Menlo" w:eastAsia="Times New Roman" w:hAnsi="Menlo" w:cs="Menlo"/>
          <w:b/>
          <w:bCs/>
          <w:color w:val="auto"/>
          <w:sz w:val="24"/>
          <w:szCs w:val="24"/>
          <w:lang w:val="en-CA" w:eastAsia="en-US"/>
        </w:rPr>
        <w:t xml:space="preserve"> pip python=3.6”</w:t>
      </w:r>
      <w:r w:rsidR="0089149E" w:rsidRPr="007A74EB">
        <w:rPr>
          <w:rFonts w:ascii="Menlo" w:eastAsia="Times New Roman" w:hAnsi="Menlo" w:cs="Menlo"/>
          <w:b/>
          <w:bCs/>
          <w:color w:val="auto"/>
          <w:sz w:val="24"/>
          <w:szCs w:val="24"/>
          <w:lang w:val="en-CA" w:eastAsia="en-US"/>
        </w:rPr>
        <w:t xml:space="preserve">.  </w:t>
      </w:r>
      <w:r w:rsidR="0089149E">
        <w:rPr>
          <w:rFonts w:ascii="Menlo" w:eastAsia="Times New Roman" w:hAnsi="Menlo" w:cs="Menlo"/>
          <w:bCs/>
          <w:color w:val="auto"/>
          <w:sz w:val="24"/>
          <w:szCs w:val="24"/>
          <w:lang w:val="en-CA" w:eastAsia="en-US"/>
        </w:rPr>
        <w:t>Installation was successful.</w:t>
      </w:r>
    </w:p>
    <w:p w:rsidR="00FA67A8" w:rsidRDefault="0089149E" w:rsidP="00C43E0C">
      <w:pPr>
        <w:pStyle w:val="ListParagraph"/>
        <w:numPr>
          <w:ilvl w:val="1"/>
          <w:numId w:val="1"/>
        </w:numPr>
      </w:pPr>
      <w:r>
        <w:t>To activate: “</w:t>
      </w:r>
      <w:proofErr w:type="spellStart"/>
      <w:r w:rsidRPr="00B368A5">
        <w:rPr>
          <w:b/>
        </w:rPr>
        <w:t>conda</w:t>
      </w:r>
      <w:proofErr w:type="spellEnd"/>
      <w:r w:rsidRPr="00B368A5">
        <w:rPr>
          <w:b/>
        </w:rPr>
        <w:t xml:space="preserve"> activate </w:t>
      </w:r>
      <w:proofErr w:type="spellStart"/>
      <w:r w:rsidRPr="00B368A5">
        <w:rPr>
          <w:b/>
        </w:rPr>
        <w:t>tensorflow</w:t>
      </w:r>
      <w:proofErr w:type="spellEnd"/>
      <w:r>
        <w:t>”.  To deactivate: “</w:t>
      </w:r>
      <w:proofErr w:type="spellStart"/>
      <w:r w:rsidRPr="00B368A5">
        <w:rPr>
          <w:b/>
        </w:rPr>
        <w:t>conda</w:t>
      </w:r>
      <w:proofErr w:type="spellEnd"/>
      <w:r w:rsidRPr="00B368A5">
        <w:rPr>
          <w:b/>
        </w:rPr>
        <w:t xml:space="preserve"> deactivate</w:t>
      </w:r>
      <w:r>
        <w:t>”.</w:t>
      </w:r>
    </w:p>
    <w:p w:rsidR="0089149E" w:rsidRDefault="00A7509A" w:rsidP="00A7509A">
      <w:pPr>
        <w:pStyle w:val="ListParagraph"/>
        <w:numPr>
          <w:ilvl w:val="0"/>
          <w:numId w:val="1"/>
        </w:numPr>
      </w:pPr>
      <w:r>
        <w:t>Install Deep Learning</w:t>
      </w:r>
    </w:p>
    <w:p w:rsidR="00B05AD4" w:rsidRDefault="00445B21" w:rsidP="00B05AD4">
      <w:pPr>
        <w:pStyle w:val="ListParagraph"/>
        <w:numPr>
          <w:ilvl w:val="1"/>
          <w:numId w:val="1"/>
        </w:numPr>
      </w:pPr>
      <w:r>
        <w:t xml:space="preserve">Run: pip install </w:t>
      </w:r>
      <w:proofErr w:type="spellStart"/>
      <w:r>
        <w:t>tensorflow-gpu</w:t>
      </w:r>
      <w:proofErr w:type="spellEnd"/>
      <w:r w:rsidR="000B0DDD">
        <w:t xml:space="preserve"> ** successful.</w:t>
      </w:r>
    </w:p>
    <w:p w:rsidR="00431A4C" w:rsidRDefault="00431A4C" w:rsidP="00B05AD4">
      <w:pPr>
        <w:pStyle w:val="ListParagraph"/>
        <w:numPr>
          <w:ilvl w:val="1"/>
          <w:numId w:val="1"/>
        </w:numPr>
      </w:pPr>
      <w:r>
        <w:t xml:space="preserve">Testing with Python “import </w:t>
      </w:r>
      <w:proofErr w:type="spellStart"/>
      <w:r>
        <w:t>tensorflow</w:t>
      </w:r>
      <w:proofErr w:type="spellEnd"/>
      <w:r>
        <w:t xml:space="preserve"> as </w:t>
      </w:r>
      <w:proofErr w:type="spellStart"/>
      <w:r>
        <w:t>tf</w:t>
      </w:r>
      <w:proofErr w:type="spellEnd"/>
      <w:r>
        <w:t>” failed.</w:t>
      </w:r>
    </w:p>
    <w:p w:rsidR="00445B21" w:rsidRPr="00DD1C21" w:rsidRDefault="00431A4C" w:rsidP="00B05AD4">
      <w:pPr>
        <w:pStyle w:val="ListParagraph"/>
        <w:numPr>
          <w:ilvl w:val="1"/>
          <w:numId w:val="1"/>
        </w:numPr>
        <w:rPr>
          <w:b/>
        </w:rPr>
      </w:pPr>
      <w:r w:rsidRPr="00DD1C21">
        <w:rPr>
          <w:b/>
        </w:rPr>
        <w:t xml:space="preserve">Run: pip install </w:t>
      </w:r>
      <w:proofErr w:type="spellStart"/>
      <w:r w:rsidRPr="00DD1C21">
        <w:rPr>
          <w:b/>
        </w:rPr>
        <w:t>tensorflow</w:t>
      </w:r>
      <w:proofErr w:type="spellEnd"/>
    </w:p>
    <w:p w:rsidR="00431A4C" w:rsidRDefault="00D5132E" w:rsidP="00B05AD4">
      <w:pPr>
        <w:pStyle w:val="ListParagraph"/>
        <w:numPr>
          <w:ilvl w:val="1"/>
          <w:numId w:val="1"/>
        </w:numPr>
      </w:pPr>
      <w:r>
        <w:t xml:space="preserve">Test with Python “import </w:t>
      </w:r>
      <w:proofErr w:type="spellStart"/>
      <w:r>
        <w:t>tensorflow</w:t>
      </w:r>
      <w:proofErr w:type="spellEnd"/>
      <w:r>
        <w:t xml:space="preserve"> as </w:t>
      </w:r>
      <w:proofErr w:type="spellStart"/>
      <w:r>
        <w:t>tf</w:t>
      </w:r>
      <w:proofErr w:type="spellEnd"/>
      <w:r>
        <w:t>” succeeded.</w:t>
      </w:r>
    </w:p>
    <w:p w:rsidR="00DD1C21" w:rsidRPr="00DD1C21" w:rsidRDefault="00DD1C21" w:rsidP="00DD1C21">
      <w:pPr>
        <w:pStyle w:val="ListParagraph"/>
        <w:numPr>
          <w:ilvl w:val="1"/>
          <w:numId w:val="1"/>
        </w:numPr>
        <w:rPr>
          <w:b/>
        </w:rPr>
      </w:pPr>
      <w:r w:rsidRPr="00DD1C21">
        <w:rPr>
          <w:b/>
        </w:rPr>
        <w:t xml:space="preserve">Install </w:t>
      </w:r>
      <w:proofErr w:type="spellStart"/>
      <w:r w:rsidRPr="00DD1C21">
        <w:rPr>
          <w:b/>
        </w:rPr>
        <w:t>Keras</w:t>
      </w:r>
      <w:proofErr w:type="spellEnd"/>
      <w:r w:rsidRPr="00DD1C21">
        <w:rPr>
          <w:b/>
        </w:rPr>
        <w:t xml:space="preserve">: pip install </w:t>
      </w:r>
      <w:proofErr w:type="spellStart"/>
      <w:r w:rsidRPr="00DD1C21">
        <w:rPr>
          <w:b/>
        </w:rPr>
        <w:t>kera</w:t>
      </w:r>
      <w:r w:rsidR="00F81B75" w:rsidRPr="00F81B75">
        <w:rPr>
          <w:b/>
        </w:rPr>
        <w:t>s</w:t>
      </w:r>
      <w:proofErr w:type="spellEnd"/>
    </w:p>
    <w:p w:rsidR="00502DA3" w:rsidRDefault="00502DA3" w:rsidP="00DD1C21">
      <w:pPr>
        <w:pStyle w:val="ListParagraph"/>
        <w:numPr>
          <w:ilvl w:val="1"/>
          <w:numId w:val="1"/>
        </w:numPr>
      </w:pPr>
    </w:p>
    <w:p w:rsidR="00DD1C21" w:rsidRDefault="007527C2" w:rsidP="00DD1C21">
      <w:pPr>
        <w:pStyle w:val="ListParagraph"/>
        <w:numPr>
          <w:ilvl w:val="1"/>
          <w:numId w:val="1"/>
        </w:numPr>
      </w:pPr>
      <w:r>
        <w:t xml:space="preserve">Manually testing MNIST: </w:t>
      </w:r>
      <w:hyperlink r:id="rId8" w:history="1">
        <w:r w:rsidR="002A39EF" w:rsidRPr="00A93A55">
          <w:rPr>
            <w:rStyle w:val="Hyperlink"/>
          </w:rPr>
          <w:t>https://github.com/keras-team/keras/blob/master/examples/mnist_cnn.py</w:t>
        </w:r>
      </w:hyperlink>
      <w:r w:rsidR="00CF3E0B">
        <w:t>.  Runs successfully.</w:t>
      </w:r>
    </w:p>
    <w:p w:rsidR="007971DB" w:rsidRDefault="007971DB" w:rsidP="007971DB">
      <w:r>
        <w:t>The process of installing Anaconda was simple.  Creating the virtual environment and then installing the deep learning tools was easy.</w:t>
      </w:r>
    </w:p>
    <w:p w:rsidR="0074771A" w:rsidRDefault="0074771A"/>
    <w:p w:rsidR="00BE3C12" w:rsidRDefault="00BE3C12"/>
    <w:p w:rsidR="00BE3C12" w:rsidRDefault="00711FEF" w:rsidP="00AD71D3">
      <w:pPr>
        <w:pStyle w:val="Subtitle"/>
        <w:ind w:left="720" w:hanging="720"/>
      </w:pPr>
      <w:r>
        <w:t>Nvidia Docker containers</w:t>
      </w:r>
    </w:p>
    <w:p w:rsidR="00BE3C12" w:rsidRDefault="00711FEF" w:rsidP="00AD71D3">
      <w:pPr>
        <w:pStyle w:val="Date"/>
        <w:ind w:left="720" w:hanging="720"/>
      </w:pPr>
      <w:r>
        <w:t>Mar 17, 2019</w:t>
      </w:r>
    </w:p>
    <w:p w:rsidR="00BE3C12" w:rsidRDefault="00711FEF" w:rsidP="00AD71D3">
      <w:pPr>
        <w:pStyle w:val="Heading1"/>
        <w:ind w:left="720" w:hanging="720"/>
      </w:pPr>
      <w:r>
        <w:lastRenderedPageBreak/>
        <w:t>Configuring Nvidia Containers</w:t>
      </w:r>
    </w:p>
    <w:p w:rsidR="00711FEF" w:rsidRPr="00711FEF" w:rsidRDefault="00711FEF" w:rsidP="00AD71D3">
      <w:pPr>
        <w:pStyle w:val="Heading2"/>
        <w:ind w:left="720" w:hanging="720"/>
      </w:pPr>
      <w:r>
        <w:t>The Nvidia containers may make deployment easier.  Investigate how to deploy.</w:t>
      </w:r>
    </w:p>
    <w:p w:rsidR="006F4DD5" w:rsidRDefault="006F4DD5" w:rsidP="006F4DD5"/>
    <w:p w:rsidR="00990DC0" w:rsidRDefault="00F742EA" w:rsidP="006F4DD5">
      <w:pPr>
        <w:pStyle w:val="ListParagraph"/>
        <w:numPr>
          <w:ilvl w:val="0"/>
          <w:numId w:val="4"/>
        </w:numPr>
      </w:pPr>
      <w:r>
        <w:t xml:space="preserve">Following instructions here: </w:t>
      </w:r>
      <w:hyperlink r:id="rId9" w:history="1">
        <w:r w:rsidRPr="00A93A55">
          <w:rPr>
            <w:rStyle w:val="Hyperlink"/>
          </w:rPr>
          <w:t>https://developer.nvidia.com/nvidia-container-runtime</w:t>
        </w:r>
      </w:hyperlink>
    </w:p>
    <w:p w:rsidR="006F4DD5" w:rsidRDefault="006F4DD5" w:rsidP="006F4DD5">
      <w:pPr>
        <w:pStyle w:val="ListParagraph"/>
        <w:numPr>
          <w:ilvl w:val="0"/>
          <w:numId w:val="4"/>
        </w:numPr>
      </w:pPr>
      <w:r>
        <w:t>** Not possible on Mac.  Can be run on Ubuntu.</w:t>
      </w:r>
    </w:p>
    <w:p w:rsidR="006F4DD5" w:rsidRDefault="006F4DD5" w:rsidP="006F4DD5"/>
    <w:p w:rsidR="003D0B8D" w:rsidRDefault="003D0B8D" w:rsidP="006F4DD5"/>
    <w:p w:rsidR="00F742EA" w:rsidRDefault="00F742EA" w:rsidP="00F742EA"/>
    <w:p w:rsidR="00BE3C12" w:rsidRDefault="00BE3C12"/>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2F0C31" w:rsidRDefault="002F0C31"/>
    <w:p w:rsidR="00BE3C12" w:rsidRDefault="00BE3C12"/>
    <w:p w:rsidR="00BE3C12" w:rsidRDefault="0052742E" w:rsidP="00BE3C12">
      <w:pPr>
        <w:pStyle w:val="Subtitle"/>
      </w:pPr>
      <w:r>
        <w:t>Boundary First Flattening</w:t>
      </w:r>
    </w:p>
    <w:p w:rsidR="00BE3C12" w:rsidRDefault="0052742E" w:rsidP="00BE3C12">
      <w:pPr>
        <w:pStyle w:val="Date"/>
      </w:pPr>
      <w:r>
        <w:t>March 29, 2019</w:t>
      </w:r>
    </w:p>
    <w:p w:rsidR="00BE3C12" w:rsidRDefault="0052742E" w:rsidP="0052742E">
      <w:pPr>
        <w:pStyle w:val="Heading1"/>
      </w:pPr>
      <w:r>
        <w:lastRenderedPageBreak/>
        <w:t>How do we create our own mesh?</w:t>
      </w:r>
    </w:p>
    <w:p w:rsidR="00BE3C12" w:rsidRDefault="0052742E">
      <w:r>
        <w:t xml:space="preserve">If we can create our own mesh, we can then create set test data.  The information is potentially here: </w:t>
      </w:r>
      <w:r w:rsidRPr="0052742E">
        <w:t>https://github.com/GeometryCollective/boundary-first-flattening/issues/21</w:t>
      </w:r>
    </w:p>
    <w:p w:rsidR="00BE3C12" w:rsidRDefault="001E0353">
      <w:r>
        <w:t>Looking at the .obj file through Microsoft Excel, it appears to be ASCII text.</w:t>
      </w:r>
      <w:r w:rsidR="00A25F8D">
        <w:t xml:space="preserve">  There are alternating lines of “v” and “</w:t>
      </w:r>
      <w:proofErr w:type="spellStart"/>
      <w:r w:rsidR="00A25F8D">
        <w:t>vt</w:t>
      </w:r>
      <w:proofErr w:type="spellEnd"/>
      <w:r w:rsidR="00A25F8D">
        <w:t>”.</w:t>
      </w:r>
    </w:p>
    <w:p w:rsidR="00E67FA4" w:rsidRDefault="00E67FA4">
      <w:r>
        <w:t>The “v” represent the 3D coordinates while the “</w:t>
      </w:r>
      <w:proofErr w:type="spellStart"/>
      <w:r>
        <w:t>vt</w:t>
      </w:r>
      <w:proofErr w:type="spellEnd"/>
      <w:r>
        <w:t>” represent the flattened UV view</w:t>
      </w:r>
      <w:r w:rsidR="000545B3">
        <w:t xml:space="preserve">.  </w:t>
      </w:r>
    </w:p>
    <w:p w:rsidR="009268F1" w:rsidRDefault="009268F1">
      <w:r>
        <w:t>According to the link, the faces are constructed using the vertices.</w:t>
      </w:r>
    </w:p>
    <w:p w:rsidR="001E0353" w:rsidRDefault="00F04FD3">
      <w:r>
        <w:t>** The face definitions in the OBJ file are not contiguous.</w:t>
      </w:r>
    </w:p>
    <w:p w:rsidR="00F04FD3" w:rsidRDefault="00F04FD3">
      <w:r>
        <w:t xml:space="preserve">Additional information about the OBJ file: </w:t>
      </w:r>
      <w:hyperlink r:id="rId10" w:history="1">
        <w:r w:rsidRPr="0063447E">
          <w:rPr>
            <w:rStyle w:val="Hyperlink"/>
          </w:rPr>
          <w:t>https://all3dp.com/1/obj-file-format-3d-printing-cad/</w:t>
        </w:r>
      </w:hyperlink>
    </w:p>
    <w:p w:rsidR="0094151D" w:rsidRPr="0094151D" w:rsidRDefault="00CD6C23" w:rsidP="0094151D">
      <w:pPr>
        <w:pStyle w:val="HTMLPreformatted"/>
      </w:pPr>
      <w:r w:rsidRPr="0094151D">
        <w:rPr>
          <w:rFonts w:asciiTheme="minorHAnsi" w:eastAsiaTheme="minorHAnsi" w:hAnsiTheme="minorHAnsi" w:cstheme="minorBidi"/>
          <w:color w:val="483E41" w:themeColor="text2"/>
          <w:sz w:val="28"/>
          <w:szCs w:val="28"/>
          <w:lang w:val="en-US" w:eastAsia="ja-JP"/>
        </w:rPr>
        <w:t xml:space="preserve">Python has libraries for handling/creating meshes: </w:t>
      </w:r>
      <w:hyperlink r:id="rId11" w:history="1">
        <w:r w:rsidRPr="0094151D">
          <w:rPr>
            <w:rFonts w:asciiTheme="minorHAnsi" w:eastAsiaTheme="minorHAnsi" w:hAnsiTheme="minorHAnsi" w:cstheme="minorBidi"/>
            <w:color w:val="483E41" w:themeColor="text2"/>
            <w:sz w:val="28"/>
            <w:szCs w:val="28"/>
            <w:lang w:val="en-US" w:eastAsia="ja-JP"/>
          </w:rPr>
          <w:t>https://pymesh.readthedocs.io/en/latest/</w:t>
        </w:r>
      </w:hyperlink>
      <w:r w:rsidRPr="0094151D">
        <w:rPr>
          <w:rFonts w:asciiTheme="minorHAnsi" w:eastAsiaTheme="minorHAnsi" w:hAnsiTheme="minorHAnsi" w:cstheme="minorBidi"/>
          <w:color w:val="483E41" w:themeColor="text2"/>
          <w:sz w:val="28"/>
          <w:szCs w:val="28"/>
          <w:lang w:val="en-US" w:eastAsia="ja-JP"/>
        </w:rPr>
        <w:t xml:space="preserve">.  </w:t>
      </w:r>
      <w:r w:rsidR="00647643" w:rsidRPr="0094151D">
        <w:rPr>
          <w:rFonts w:asciiTheme="minorHAnsi" w:eastAsiaTheme="minorHAnsi" w:hAnsiTheme="minorHAnsi" w:cstheme="minorBidi"/>
          <w:color w:val="483E41" w:themeColor="text2"/>
          <w:sz w:val="28"/>
          <w:szCs w:val="28"/>
          <w:lang w:val="en-US" w:eastAsia="ja-JP"/>
        </w:rPr>
        <w:t xml:space="preserve">Investigate running </w:t>
      </w:r>
      <w:proofErr w:type="spellStart"/>
      <w:r w:rsidR="00647643" w:rsidRPr="0094151D">
        <w:rPr>
          <w:rFonts w:asciiTheme="minorHAnsi" w:eastAsiaTheme="minorHAnsi" w:hAnsiTheme="minorHAnsi" w:cstheme="minorBidi"/>
          <w:color w:val="483E41" w:themeColor="text2"/>
          <w:sz w:val="28"/>
          <w:szCs w:val="28"/>
          <w:lang w:val="en-US" w:eastAsia="ja-JP"/>
        </w:rPr>
        <w:t>pyMesh</w:t>
      </w:r>
      <w:proofErr w:type="spellEnd"/>
      <w:r w:rsidR="00647643" w:rsidRPr="0094151D">
        <w:rPr>
          <w:rFonts w:asciiTheme="minorHAnsi" w:eastAsiaTheme="minorHAnsi" w:hAnsiTheme="minorHAnsi" w:cstheme="minorBidi"/>
          <w:color w:val="483E41" w:themeColor="text2"/>
          <w:sz w:val="28"/>
          <w:szCs w:val="28"/>
          <w:lang w:val="en-US" w:eastAsia="ja-JP"/>
        </w:rPr>
        <w:t xml:space="preserve"> in docker.</w:t>
      </w:r>
      <w:r w:rsidR="00704D0F" w:rsidRPr="0094151D">
        <w:rPr>
          <w:rFonts w:asciiTheme="minorHAnsi" w:eastAsiaTheme="minorHAnsi" w:hAnsiTheme="minorHAnsi" w:cstheme="minorBidi"/>
          <w:color w:val="483E41" w:themeColor="text2"/>
          <w:sz w:val="28"/>
          <w:szCs w:val="28"/>
          <w:lang w:val="en-US" w:eastAsia="ja-JP"/>
        </w:rPr>
        <w:t xml:space="preserve">  When running docker instance, need to map the OS file system: </w:t>
      </w:r>
      <w:hyperlink r:id="rId12" w:history="1">
        <w:r w:rsidR="00F05912" w:rsidRPr="0094151D">
          <w:rPr>
            <w:rFonts w:asciiTheme="minorHAnsi" w:eastAsiaTheme="minorHAnsi" w:hAnsiTheme="minorHAnsi" w:cstheme="minorBidi"/>
            <w:color w:val="483E41" w:themeColor="text2"/>
            <w:sz w:val="28"/>
            <w:szCs w:val="28"/>
            <w:lang w:val="en-US" w:eastAsia="ja-JP"/>
          </w:rPr>
          <w:t>https://stackoverflow.com/questions/47464614/how-do-i-access-the-local-filesystem-from-a-python-docker-image</w:t>
        </w:r>
      </w:hyperlink>
      <w:r w:rsidR="00704D0F" w:rsidRPr="0094151D">
        <w:rPr>
          <w:rFonts w:asciiTheme="minorHAnsi" w:eastAsiaTheme="minorHAnsi" w:hAnsiTheme="minorHAnsi" w:cstheme="minorBidi"/>
          <w:color w:val="483E41" w:themeColor="text2"/>
          <w:sz w:val="28"/>
          <w:szCs w:val="28"/>
          <w:lang w:val="en-US" w:eastAsia="ja-JP"/>
        </w:rPr>
        <w:t>.</w:t>
      </w:r>
      <w:r w:rsidR="003A497B" w:rsidRPr="0094151D">
        <w:rPr>
          <w:rFonts w:asciiTheme="minorHAnsi" w:eastAsiaTheme="minorHAnsi" w:hAnsiTheme="minorHAnsi" w:cstheme="minorBidi"/>
          <w:color w:val="483E41" w:themeColor="text2"/>
          <w:sz w:val="28"/>
          <w:szCs w:val="28"/>
          <w:lang w:val="en-US" w:eastAsia="ja-JP"/>
        </w:rPr>
        <w:t xml:space="preserve">  Command to run </w:t>
      </w:r>
      <w:r w:rsidR="0094151D" w:rsidRPr="0094151D">
        <w:rPr>
          <w:rFonts w:asciiTheme="minorHAnsi" w:eastAsiaTheme="minorHAnsi" w:hAnsiTheme="minorHAnsi" w:cstheme="minorBidi"/>
          <w:color w:val="483E41" w:themeColor="text2"/>
          <w:sz w:val="28"/>
          <w:szCs w:val="28"/>
          <w:lang w:val="en-US" w:eastAsia="ja-JP"/>
        </w:rPr>
        <w:t>docker:</w:t>
      </w:r>
      <w:r w:rsidR="0094151D">
        <w:t xml:space="preserve">  </w:t>
      </w:r>
      <w:r w:rsidR="0094151D" w:rsidRPr="0094151D">
        <w:t xml:space="preserve">docker run </w:t>
      </w:r>
      <w:r w:rsidR="0038512F" w:rsidRPr="0038512F">
        <w:t xml:space="preserve">-v /Users:/Users </w:t>
      </w:r>
      <w:r w:rsidR="0094151D" w:rsidRPr="0094151D">
        <w:t xml:space="preserve">-it </w:t>
      </w:r>
      <w:proofErr w:type="spellStart"/>
      <w:r w:rsidR="0094151D" w:rsidRPr="0094151D">
        <w:t>pymesh</w:t>
      </w:r>
      <w:proofErr w:type="spellEnd"/>
      <w:r w:rsidR="0094151D" w:rsidRPr="0094151D">
        <w:t>/</w:t>
      </w:r>
      <w:proofErr w:type="spellStart"/>
      <w:r w:rsidR="0094151D" w:rsidRPr="0094151D">
        <w:t>pymesh</w:t>
      </w:r>
      <w:proofErr w:type="spellEnd"/>
    </w:p>
    <w:p w:rsidR="005F65DC" w:rsidRDefault="005F65DC"/>
    <w:p w:rsidR="005F65DC" w:rsidRDefault="005F65DC">
      <w:r>
        <w:t xml:space="preserve">To execute </w:t>
      </w:r>
      <w:r w:rsidR="00836B75">
        <w:t>my file, run this command (Be sure to add comment to the code):</w:t>
      </w:r>
      <w:r w:rsidR="0025264C">
        <w:t xml:space="preserve"> </w:t>
      </w:r>
      <w:r w:rsidR="00836B75">
        <w:rPr>
          <w:rFonts w:ascii="Menlo" w:hAnsi="Menlo" w:cs="Menlo"/>
          <w:color w:val="000000"/>
          <w:szCs w:val="22"/>
        </w:rPr>
        <w:t>exec(open("/Users/</w:t>
      </w:r>
      <w:proofErr w:type="spellStart"/>
      <w:r w:rsidR="00836B75">
        <w:rPr>
          <w:rFonts w:ascii="Menlo" w:hAnsi="Menlo" w:cs="Menlo"/>
          <w:color w:val="000000"/>
          <w:szCs w:val="22"/>
        </w:rPr>
        <w:t>hengsun</w:t>
      </w:r>
      <w:proofErr w:type="spellEnd"/>
      <w:r w:rsidR="00836B75">
        <w:rPr>
          <w:rFonts w:ascii="Menlo" w:hAnsi="Menlo" w:cs="Menlo"/>
          <w:color w:val="000000"/>
          <w:szCs w:val="22"/>
        </w:rPr>
        <w:t>/Documents/Thesis/generate.py").read())</w:t>
      </w:r>
    </w:p>
    <w:p w:rsidR="00F05912" w:rsidRDefault="009C2B38">
      <w:pPr>
        <w:pBdr>
          <w:bottom w:val="single" w:sz="6" w:space="1" w:color="auto"/>
        </w:pBdr>
      </w:pPr>
      <w:r>
        <w:t>There is an application called Blender.  It is an animation package that allows creation of mesh.</w:t>
      </w:r>
      <w:r w:rsidR="003A497B">
        <w:t xml:space="preserve">  ** Too complicated right now.</w:t>
      </w:r>
    </w:p>
    <w:p w:rsidR="002C6367" w:rsidRDefault="002C6367">
      <w:r>
        <w:t>The format of the .obj file is indeed v &lt;x&gt; &lt;y&gt; &lt;z&gt;.</w:t>
      </w:r>
    </w:p>
    <w:p w:rsidR="00E36742" w:rsidRDefault="00E36742">
      <w:r>
        <w:t xml:space="preserve">Tried to create </w:t>
      </w:r>
      <w:r w:rsidR="002D2709">
        <w:t>a simple pyramid.  However, kept receiving error that there are non-manifold vertices.</w:t>
      </w:r>
    </w:p>
    <w:p w:rsidR="00ED13A2" w:rsidRDefault="007B5FFC">
      <w:proofErr w:type="spellStart"/>
      <w:r>
        <w:t>pymesh</w:t>
      </w:r>
      <w:proofErr w:type="spellEnd"/>
      <w:r>
        <w:t xml:space="preserve"> has sample generators.  One of the shapes it can generate is the </w:t>
      </w:r>
      <w:proofErr w:type="spellStart"/>
      <w:r>
        <w:t>icosphere</w:t>
      </w:r>
      <w:proofErr w:type="spellEnd"/>
      <w:r w:rsidR="000E1832">
        <w:t xml:space="preserve">: </w:t>
      </w:r>
      <w:r w:rsidR="000E1832">
        <w:rPr>
          <w:rFonts w:ascii="Menlo" w:hAnsi="Menlo" w:cs="Menlo"/>
          <w:color w:val="000000"/>
          <w:szCs w:val="22"/>
        </w:rPr>
        <w:t>mesh=</w:t>
      </w:r>
      <w:proofErr w:type="spellStart"/>
      <w:r w:rsidR="000E1832">
        <w:rPr>
          <w:rFonts w:ascii="Menlo" w:hAnsi="Menlo" w:cs="Menlo"/>
          <w:color w:val="000000"/>
          <w:szCs w:val="22"/>
        </w:rPr>
        <w:t>pymesh.generate_icosphere</w:t>
      </w:r>
      <w:proofErr w:type="spellEnd"/>
      <w:r w:rsidR="000E1832">
        <w:rPr>
          <w:rFonts w:ascii="Menlo" w:hAnsi="Menlo" w:cs="Menlo"/>
          <w:color w:val="000000"/>
          <w:szCs w:val="22"/>
        </w:rPr>
        <w:t xml:space="preserve">(1, (0,0,0), 2).  </w:t>
      </w:r>
    </w:p>
    <w:p w:rsidR="00ED23FF" w:rsidRDefault="00ED23FF" w:rsidP="00ED23FF">
      <w:pPr>
        <w:pStyle w:val="Date"/>
      </w:pPr>
      <w:r>
        <w:t>Mar 31, 2019</w:t>
      </w:r>
    </w:p>
    <w:p w:rsidR="00ED13A2" w:rsidRDefault="00ED23FF">
      <w:r>
        <w:t xml:space="preserve">Finally able to generate a mesh (half sphere) that BFF will accept.  </w:t>
      </w:r>
    </w:p>
    <w:p w:rsidR="00ED23FF" w:rsidRDefault="00ED23FF">
      <w:r>
        <w:t>We can produce target shapes as well.</w:t>
      </w:r>
    </w:p>
    <w:p w:rsidR="00B75273" w:rsidRDefault="00B75273">
      <w:r>
        <w:t>Now what?</w:t>
      </w:r>
    </w:p>
    <w:p w:rsidR="00794329" w:rsidRDefault="00FE0730">
      <w:r>
        <w:t>The sphere has rather limited shape options.  What other meshes can we generate?</w:t>
      </w:r>
    </w:p>
    <w:p w:rsidR="00776892" w:rsidRDefault="00776892"/>
    <w:p w:rsidR="00F04FD3" w:rsidRDefault="00F04FD3"/>
    <w:p w:rsidR="001E0353" w:rsidRDefault="001E0353"/>
    <w:p w:rsidR="00BE3C12" w:rsidRDefault="00BE3C12"/>
    <w:p w:rsidR="00BE3C12" w:rsidRDefault="00BE3C12"/>
    <w:p w:rsidR="00BE3C12" w:rsidRDefault="00BE3C12"/>
    <w:p w:rsidR="00BE3C12" w:rsidRDefault="00BE3C12"/>
    <w:p w:rsidR="00BE3C12" w:rsidRDefault="00925496" w:rsidP="00BE3C12">
      <w:pPr>
        <w:pStyle w:val="Subtitle"/>
      </w:pPr>
      <w:r>
        <w:lastRenderedPageBreak/>
        <w:t>Building BFF</w:t>
      </w:r>
    </w:p>
    <w:p w:rsidR="00BE3C12" w:rsidRDefault="00925496" w:rsidP="00BE3C12">
      <w:pPr>
        <w:pStyle w:val="Date"/>
      </w:pPr>
      <w:r>
        <w:t>April 7, 2019</w:t>
      </w:r>
    </w:p>
    <w:p w:rsidR="00BE3C12" w:rsidRDefault="00925496" w:rsidP="00925496">
      <w:pPr>
        <w:pStyle w:val="Heading1"/>
      </w:pPr>
      <w:r>
        <w:t>BFF command UI does not allow automatic definition of the target UV geometry.  Need to build custom version or integrate with custom code.</w:t>
      </w:r>
    </w:p>
    <w:p w:rsidR="00925496" w:rsidRDefault="00925496" w:rsidP="00925496">
      <w:pPr>
        <w:pStyle w:val="ListParagraph"/>
        <w:numPr>
          <w:ilvl w:val="0"/>
          <w:numId w:val="7"/>
        </w:numPr>
      </w:pPr>
      <w:r>
        <w:t xml:space="preserve">Download </w:t>
      </w:r>
      <w:proofErr w:type="spellStart"/>
      <w:r>
        <w:t>github</w:t>
      </w:r>
      <w:proofErr w:type="spellEnd"/>
      <w:r>
        <w:t xml:space="preserve"> repository: </w:t>
      </w:r>
      <w:hyperlink r:id="rId13" w:history="1">
        <w:r>
          <w:rPr>
            <w:rStyle w:val="Hyperlink"/>
          </w:rPr>
          <w:t>https://github.com/GeometryCollective/boundary-first-flattening</w:t>
        </w:r>
      </w:hyperlink>
    </w:p>
    <w:p w:rsidR="000D6DD8" w:rsidRPr="00BC6AC8" w:rsidRDefault="003009FC" w:rsidP="000D6DD8">
      <w:pPr>
        <w:ind w:left="360"/>
        <w:rPr>
          <w:b/>
          <w:sz w:val="40"/>
          <w:szCs w:val="40"/>
        </w:rPr>
      </w:pPr>
      <w:r>
        <w:rPr>
          <w:b/>
          <w:sz w:val="40"/>
          <w:szCs w:val="40"/>
        </w:rPr>
        <w:t xml:space="preserve">Installing </w:t>
      </w:r>
      <w:proofErr w:type="spellStart"/>
      <w:r>
        <w:rPr>
          <w:b/>
          <w:sz w:val="40"/>
          <w:szCs w:val="40"/>
        </w:rPr>
        <w:t>SuiteSparse</w:t>
      </w:r>
      <w:proofErr w:type="spellEnd"/>
    </w:p>
    <w:p w:rsidR="00925496" w:rsidRDefault="006A77C8" w:rsidP="00925496">
      <w:pPr>
        <w:pStyle w:val="ListParagraph"/>
        <w:numPr>
          <w:ilvl w:val="0"/>
          <w:numId w:val="7"/>
        </w:numPr>
      </w:pPr>
      <w:r>
        <w:t>Try to build by following instructions</w:t>
      </w:r>
    </w:p>
    <w:p w:rsidR="006A77C8" w:rsidRDefault="006A77C8" w:rsidP="006A77C8">
      <w:pPr>
        <w:pStyle w:val="ListParagraph"/>
        <w:numPr>
          <w:ilvl w:val="1"/>
          <w:numId w:val="7"/>
        </w:numPr>
      </w:pPr>
      <w:r>
        <w:t xml:space="preserve">** Need to build </w:t>
      </w:r>
      <w:proofErr w:type="spellStart"/>
      <w:r>
        <w:t>SuiteSparse</w:t>
      </w:r>
      <w:proofErr w:type="spellEnd"/>
      <w:r>
        <w:t xml:space="preserve"> first.</w:t>
      </w:r>
    </w:p>
    <w:p w:rsidR="006A77C8" w:rsidRDefault="00967CAD" w:rsidP="006A77C8">
      <w:pPr>
        <w:pStyle w:val="ListParagraph"/>
        <w:numPr>
          <w:ilvl w:val="0"/>
          <w:numId w:val="7"/>
        </w:numPr>
      </w:pPr>
      <w:hyperlink r:id="rId14" w:history="1">
        <w:r w:rsidR="006A77C8">
          <w:rPr>
            <w:rStyle w:val="Hyperlink"/>
          </w:rPr>
          <w:t>https://github.com/jlblancoc/suitesparse-metis-for-windows</w:t>
        </w:r>
      </w:hyperlink>
    </w:p>
    <w:p w:rsidR="006A77C8" w:rsidRDefault="006A77C8" w:rsidP="006A77C8">
      <w:pPr>
        <w:pStyle w:val="ListParagraph"/>
        <w:numPr>
          <w:ilvl w:val="0"/>
          <w:numId w:val="8"/>
        </w:numPr>
      </w:pPr>
      <w:r>
        <w:t xml:space="preserve">Install LAPACK and BLAS: </w:t>
      </w:r>
      <w:hyperlink r:id="rId15" w:history="1">
        <w:r w:rsidR="00623C07" w:rsidRPr="00083010">
          <w:rPr>
            <w:rStyle w:val="Hyperlink"/>
          </w:rPr>
          <w:t>https://pheiter.wordpress.com/2012/09/04/howto-installing-lapack-and-blas-on-mac-os/</w:t>
        </w:r>
      </w:hyperlink>
    </w:p>
    <w:p w:rsidR="00623C07" w:rsidRDefault="0067508A" w:rsidP="0067508A">
      <w:pPr>
        <w:pStyle w:val="ListParagraph"/>
        <w:numPr>
          <w:ilvl w:val="1"/>
          <w:numId w:val="8"/>
        </w:numPr>
      </w:pPr>
      <w:r>
        <w:t>Compile BLAS is easy.  Install is easy.</w:t>
      </w:r>
    </w:p>
    <w:p w:rsidR="0067508A" w:rsidRDefault="0067508A" w:rsidP="0067508A">
      <w:pPr>
        <w:pStyle w:val="ListParagraph"/>
        <w:numPr>
          <w:ilvl w:val="1"/>
          <w:numId w:val="8"/>
        </w:numPr>
      </w:pPr>
      <w:r>
        <w:t>Compile LAPACK requires that you make a copy of the make.inc.</w:t>
      </w:r>
      <w:r w:rsidR="00C2792E">
        <w:t xml:space="preserve">  Compile is easy.  Install is easy.</w:t>
      </w:r>
    </w:p>
    <w:p w:rsidR="00C2792E" w:rsidRDefault="00D306D3" w:rsidP="0067508A">
      <w:pPr>
        <w:pStyle w:val="ListParagraph"/>
        <w:numPr>
          <w:ilvl w:val="1"/>
          <w:numId w:val="8"/>
        </w:numPr>
      </w:pPr>
      <w:r>
        <w:t>Next step in build ** stuck.</w:t>
      </w:r>
      <w:r w:rsidR="009173C9">
        <w:t xml:space="preserve"> **</w:t>
      </w:r>
    </w:p>
    <w:p w:rsidR="009173C9" w:rsidRDefault="009173C9" w:rsidP="009173C9">
      <w:pPr>
        <w:pStyle w:val="ListParagraph"/>
        <w:numPr>
          <w:ilvl w:val="1"/>
          <w:numId w:val="8"/>
        </w:numPr>
      </w:pPr>
      <w:r>
        <w:t xml:space="preserve">Alternative is to use home brew to install: brew install </w:t>
      </w:r>
      <w:proofErr w:type="spellStart"/>
      <w:r>
        <w:t>suitesparse</w:t>
      </w:r>
      <w:proofErr w:type="spellEnd"/>
      <w:r w:rsidR="009A1FA9">
        <w:t>.  This installed, however, still had a problem with compiling.</w:t>
      </w:r>
    </w:p>
    <w:p w:rsidR="009173C9" w:rsidRPr="00CC3B32" w:rsidRDefault="00B44F8B" w:rsidP="009173C9">
      <w:pPr>
        <w:pStyle w:val="ListParagraph"/>
        <w:numPr>
          <w:ilvl w:val="1"/>
          <w:numId w:val="8"/>
        </w:numPr>
      </w:pPr>
      <w:r>
        <w:t xml:space="preserve">In file </w:t>
      </w:r>
      <w:r>
        <w:rPr>
          <w:rFonts w:ascii="Menlo" w:hAnsi="Menlo" w:cs="Menlo"/>
          <w:color w:val="auto"/>
          <w:szCs w:val="22"/>
        </w:rPr>
        <w:t xml:space="preserve">/Users/hengsun/Documents/Thesis/suitesparse-metis-for-windows-1.4.0/metis/GKlib/gk_arch.h, had to comment out the </w:t>
      </w:r>
      <w:proofErr w:type="spellStart"/>
      <w:r>
        <w:rPr>
          <w:rFonts w:ascii="Menlo" w:hAnsi="Menlo" w:cs="Menlo"/>
          <w:color w:val="auto"/>
          <w:szCs w:val="22"/>
        </w:rPr>
        <w:t>rint</w:t>
      </w:r>
      <w:proofErr w:type="spellEnd"/>
      <w:r>
        <w:rPr>
          <w:rFonts w:ascii="Menlo" w:hAnsi="Menlo" w:cs="Menlo"/>
          <w:color w:val="auto"/>
          <w:szCs w:val="22"/>
        </w:rPr>
        <w:t xml:space="preserve"> macro.</w:t>
      </w:r>
      <w:r w:rsidR="00CC3B32">
        <w:rPr>
          <w:rFonts w:ascii="Menlo" w:hAnsi="Menlo" w:cs="Menlo"/>
          <w:color w:val="auto"/>
          <w:szCs w:val="22"/>
        </w:rPr>
        <w:t xml:space="preserve">  ** Solution.</w:t>
      </w:r>
    </w:p>
    <w:p w:rsidR="00CC3B32" w:rsidRPr="00C8023B" w:rsidRDefault="000039A3" w:rsidP="000039A3">
      <w:pPr>
        <w:pStyle w:val="ListParagraph"/>
        <w:numPr>
          <w:ilvl w:val="0"/>
          <w:numId w:val="8"/>
        </w:numPr>
      </w:pPr>
      <w:r>
        <w:rPr>
          <w:rFonts w:ascii="Menlo" w:hAnsi="Menlo" w:cs="Menlo"/>
          <w:color w:val="auto"/>
          <w:szCs w:val="22"/>
        </w:rPr>
        <w:t>Build BFF.</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val="en-CA" w:eastAsia="en-US"/>
        </w:rPr>
      </w:pPr>
      <w:r w:rsidRPr="00C8023B">
        <w:rPr>
          <w:rFonts w:ascii="Consolas" w:eastAsia="Times New Roman" w:hAnsi="Consolas" w:cs="Consolas"/>
          <w:color w:val="24292E"/>
          <w:sz w:val="20"/>
          <w:szCs w:val="20"/>
          <w:bdr w:val="none" w:sz="0" w:space="0" w:color="auto" w:frame="1"/>
          <w:lang w:val="en-CA" w:eastAsia="en-US"/>
        </w:rPr>
        <w:t xml:space="preserve">git clone </w:t>
      </w:r>
      <w:hyperlink r:id="rId16" w:history="1">
        <w:r w:rsidR="00430429" w:rsidRPr="00083010">
          <w:rPr>
            <w:rStyle w:val="Hyperlink"/>
            <w:rFonts w:ascii="Consolas" w:eastAsia="Times New Roman" w:hAnsi="Consolas" w:cs="Consolas"/>
            <w:sz w:val="20"/>
            <w:szCs w:val="20"/>
            <w:bdr w:val="none" w:sz="0" w:space="0" w:color="auto" w:frame="1"/>
            <w:lang w:val="en-CA" w:eastAsia="en-US"/>
          </w:rPr>
          <w:t>https://github.com/GeometryCollective/boundary-first-flattening.git</w:t>
        </w:r>
      </w:hyperlink>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cd boundary-first-flattening &amp;&amp; git submodule update --</w:t>
      </w:r>
      <w:proofErr w:type="spellStart"/>
      <w:r w:rsidRPr="00C8023B">
        <w:rPr>
          <w:rFonts w:ascii="Consolas" w:eastAsia="Times New Roman" w:hAnsi="Consolas" w:cs="Consolas"/>
          <w:color w:val="24292E"/>
          <w:sz w:val="20"/>
          <w:szCs w:val="20"/>
          <w:bdr w:val="none" w:sz="0" w:space="0" w:color="auto" w:frame="1"/>
          <w:lang w:val="en-CA" w:eastAsia="en-US"/>
        </w:rPr>
        <w:t>init</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w:t>
      </w:r>
      <w:r w:rsidRPr="00C8023B">
        <w:rPr>
          <w:rFonts w:ascii="Consolas" w:eastAsia="Times New Roman" w:hAnsi="Consolas" w:cs="Consolas"/>
          <w:color w:val="24292E"/>
          <w:sz w:val="20"/>
          <w:szCs w:val="20"/>
          <w:bdr w:val="none" w:sz="0" w:space="0" w:color="auto" w:frame="1"/>
          <w:lang w:val="en-CA" w:eastAsia="en-US"/>
        </w:rPr>
        <w:t>recursive</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P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val="en-CA" w:eastAsia="en-US"/>
        </w:rPr>
      </w:pPr>
      <w:proofErr w:type="spellStart"/>
      <w:r w:rsidRPr="00C8023B">
        <w:rPr>
          <w:rFonts w:ascii="Consolas" w:eastAsia="Times New Roman" w:hAnsi="Consolas" w:cs="Consolas"/>
          <w:color w:val="24292E"/>
          <w:sz w:val="20"/>
          <w:szCs w:val="20"/>
          <w:bdr w:val="none" w:sz="0" w:space="0" w:color="auto" w:frame="1"/>
          <w:lang w:val="en-CA" w:eastAsia="en-US"/>
        </w:rPr>
        <w:lastRenderedPageBreak/>
        <w:t>mkdir</w:t>
      </w:r>
      <w:proofErr w:type="spellEnd"/>
      <w:r w:rsidRPr="00C8023B">
        <w:rPr>
          <w:rFonts w:ascii="Consolas" w:eastAsia="Times New Roman" w:hAnsi="Consolas" w:cs="Consolas"/>
          <w:color w:val="24292E"/>
          <w:sz w:val="20"/>
          <w:szCs w:val="20"/>
          <w:bdr w:val="none" w:sz="0" w:space="0" w:color="auto" w:frame="1"/>
          <w:lang w:val="en-CA" w:eastAsia="en-US"/>
        </w:rPr>
        <w:t xml:space="preserve"> build &amp;&amp; cd build &amp;&amp; </w:t>
      </w:r>
      <w:proofErr w:type="spellStart"/>
      <w:r w:rsidRPr="00C8023B">
        <w:rPr>
          <w:rFonts w:ascii="Consolas" w:eastAsia="Times New Roman" w:hAnsi="Consolas" w:cs="Consolas"/>
          <w:color w:val="24292E"/>
          <w:sz w:val="20"/>
          <w:szCs w:val="20"/>
          <w:bdr w:val="none" w:sz="0" w:space="0" w:color="auto" w:frame="1"/>
          <w:lang w:val="en-CA" w:eastAsia="en-US"/>
        </w:rPr>
        <w:t>cmake</w:t>
      </w:r>
      <w:proofErr w:type="spellEnd"/>
      <w:r w:rsidRPr="00C8023B">
        <w:rPr>
          <w:rFonts w:ascii="Consolas" w:eastAsia="Times New Roman" w:hAnsi="Consolas" w:cs="Consolas"/>
          <w:color w:val="24292E"/>
          <w:sz w:val="20"/>
          <w:szCs w:val="20"/>
          <w:bdr w:val="none" w:sz="0" w:space="0" w:color="auto" w:frame="1"/>
          <w:lang w:val="en-CA" w:eastAsia="en-US"/>
        </w:rPr>
        <w:t xml:space="preserve"> ..</w:t>
      </w:r>
      <w:r w:rsidR="00430429">
        <w:rPr>
          <w:rFonts w:ascii="Consolas" w:eastAsia="Times New Roman" w:hAnsi="Consolas" w:cs="Consolas"/>
          <w:color w:val="24292E"/>
          <w:sz w:val="20"/>
          <w:szCs w:val="20"/>
          <w:bdr w:val="none" w:sz="0" w:space="0" w:color="auto" w:frame="1"/>
          <w:lang w:val="en-CA" w:eastAsia="en-US"/>
        </w:rPr>
        <w:t xml:space="preserve">  ** successful.</w:t>
      </w:r>
    </w:p>
    <w:p w:rsidR="00C8023B" w:rsidRDefault="00C8023B"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sidRPr="00C8023B">
        <w:rPr>
          <w:rFonts w:ascii="Consolas" w:eastAsia="Times New Roman" w:hAnsi="Consolas" w:cs="Consolas"/>
          <w:color w:val="24292E"/>
          <w:sz w:val="20"/>
          <w:szCs w:val="20"/>
          <w:bdr w:val="none" w:sz="0" w:space="0" w:color="auto" w:frame="1"/>
          <w:lang w:val="en-CA" w:eastAsia="en-US"/>
        </w:rPr>
        <w:t>make -j 4</w:t>
      </w:r>
      <w:r w:rsidR="00430429">
        <w:rPr>
          <w:rFonts w:ascii="Consolas" w:eastAsia="Times New Roman" w:hAnsi="Consolas" w:cs="Consolas"/>
          <w:color w:val="24292E"/>
          <w:sz w:val="20"/>
          <w:szCs w:val="20"/>
          <w:bdr w:val="none" w:sz="0" w:space="0" w:color="auto" w:frame="1"/>
          <w:lang w:val="en-CA" w:eastAsia="en-US"/>
        </w:rPr>
        <w:t xml:space="preserve">  ** </w:t>
      </w:r>
      <w:r w:rsidR="001C772A">
        <w:rPr>
          <w:rFonts w:ascii="Consolas" w:eastAsia="Times New Roman" w:hAnsi="Consolas" w:cs="Consolas"/>
          <w:color w:val="24292E"/>
          <w:sz w:val="20"/>
          <w:szCs w:val="20"/>
          <w:bdr w:val="none" w:sz="0" w:space="0" w:color="auto" w:frame="1"/>
          <w:lang w:val="en-CA" w:eastAsia="en-US"/>
        </w:rPr>
        <w:t xml:space="preserve">successful, but with </w:t>
      </w:r>
      <w:r w:rsidR="00430429">
        <w:rPr>
          <w:rFonts w:ascii="Consolas" w:eastAsia="Times New Roman" w:hAnsi="Consolas" w:cs="Consolas"/>
          <w:color w:val="24292E"/>
          <w:sz w:val="20"/>
          <w:szCs w:val="20"/>
          <w:bdr w:val="none" w:sz="0" w:space="0" w:color="auto" w:frame="1"/>
          <w:lang w:val="en-CA" w:eastAsia="en-US"/>
        </w:rPr>
        <w:t>many warnings.</w:t>
      </w:r>
      <w:r w:rsidR="00E80315">
        <w:rPr>
          <w:rFonts w:ascii="Consolas" w:eastAsia="Times New Roman" w:hAnsi="Consolas" w:cs="Consolas"/>
          <w:color w:val="24292E"/>
          <w:sz w:val="20"/>
          <w:szCs w:val="20"/>
          <w:bdr w:val="none" w:sz="0" w:space="0" w:color="auto" w:frame="1"/>
          <w:lang w:val="en-CA" w:eastAsia="en-US"/>
        </w:rPr>
        <w:t xml:space="preserve">  Files are placed in </w:t>
      </w:r>
      <w:r w:rsidR="00E80315" w:rsidRPr="00E80315">
        <w:rPr>
          <w:rFonts w:ascii="Consolas" w:eastAsia="Times New Roman" w:hAnsi="Consolas" w:cs="Consolas"/>
          <w:b/>
          <w:color w:val="24292E"/>
          <w:sz w:val="20"/>
          <w:szCs w:val="20"/>
          <w:bdr w:val="none" w:sz="0" w:space="0" w:color="auto" w:frame="1"/>
          <w:lang w:val="en-CA" w:eastAsia="en-US"/>
        </w:rPr>
        <w:t>/Users/</w:t>
      </w:r>
      <w:proofErr w:type="spellStart"/>
      <w:r w:rsidR="00E80315" w:rsidRPr="00E80315">
        <w:rPr>
          <w:rFonts w:ascii="Consolas" w:eastAsia="Times New Roman" w:hAnsi="Consolas" w:cs="Consolas"/>
          <w:b/>
          <w:color w:val="24292E"/>
          <w:sz w:val="20"/>
          <w:szCs w:val="20"/>
          <w:bdr w:val="none" w:sz="0" w:space="0" w:color="auto" w:frame="1"/>
          <w:lang w:val="en-CA" w:eastAsia="en-US"/>
        </w:rPr>
        <w:t>hengsun</w:t>
      </w:r>
      <w:proofErr w:type="spellEnd"/>
      <w:r w:rsidR="00E80315" w:rsidRPr="00E80315">
        <w:rPr>
          <w:rFonts w:ascii="Consolas" w:eastAsia="Times New Roman" w:hAnsi="Consolas" w:cs="Consolas"/>
          <w:b/>
          <w:color w:val="24292E"/>
          <w:sz w:val="20"/>
          <w:szCs w:val="20"/>
          <w:bdr w:val="none" w:sz="0" w:space="0" w:color="auto" w:frame="1"/>
          <w:lang w:val="en-CA" w:eastAsia="en-US"/>
        </w:rPr>
        <w:t>/Documents/Thesis/boundary-first-flattening/build</w:t>
      </w:r>
      <w:r w:rsidR="00AD5471">
        <w:rPr>
          <w:rFonts w:ascii="Consolas" w:eastAsia="Times New Roman" w:hAnsi="Consolas" w:cs="Consolas"/>
          <w:b/>
          <w:color w:val="24292E"/>
          <w:sz w:val="20"/>
          <w:szCs w:val="20"/>
          <w:bdr w:val="none" w:sz="0" w:space="0" w:color="auto" w:frame="1"/>
          <w:lang w:val="en-CA" w:eastAsia="en-US"/>
        </w:rPr>
        <w:t>.</w:t>
      </w:r>
    </w:p>
    <w:p w:rsidR="00310CED" w:rsidRPr="00E80315" w:rsidRDefault="00310CED" w:rsidP="00C8023B">
      <w:pPr>
        <w:pStyle w:val="ListParagraph"/>
        <w:numPr>
          <w:ilvl w:val="1"/>
          <w:numId w:val="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24292E"/>
          <w:sz w:val="20"/>
          <w:szCs w:val="20"/>
          <w:bdr w:val="none" w:sz="0" w:space="0" w:color="auto" w:frame="1"/>
          <w:lang w:val="en-CA" w:eastAsia="en-US"/>
        </w:rPr>
      </w:pPr>
      <w:r>
        <w:rPr>
          <w:rFonts w:ascii="Consolas" w:eastAsia="Times New Roman" w:hAnsi="Consolas" w:cs="Consolas"/>
          <w:bCs/>
          <w:color w:val="24292E"/>
          <w:sz w:val="20"/>
          <w:szCs w:val="20"/>
          <w:bdr w:val="none" w:sz="0" w:space="0" w:color="auto" w:frame="1"/>
          <w:lang w:val="en-CA" w:eastAsia="en-US"/>
        </w:rPr>
        <w:t xml:space="preserve">If there are compile errors, look at: </w:t>
      </w:r>
      <w:hyperlink r:id="rId17" w:history="1">
        <w:r w:rsidR="00660B55" w:rsidRPr="003C2DA8">
          <w:rPr>
            <w:rStyle w:val="Hyperlink"/>
            <w:rFonts w:ascii="Consolas" w:eastAsia="Times New Roman" w:hAnsi="Consolas" w:cs="Consolas"/>
            <w:bCs/>
            <w:sz w:val="20"/>
            <w:szCs w:val="20"/>
            <w:bdr w:val="none" w:sz="0" w:space="0" w:color="auto" w:frame="1"/>
            <w:lang w:val="en-CA" w:eastAsia="en-US"/>
          </w:rPr>
          <w:t>https://stackoverflow.com/questions/52509602/cant-compile-c-program-on-a-mac-after-upgrade-to-mojave</w:t>
        </w:r>
      </w:hyperlink>
      <w:r w:rsidR="00660B55">
        <w:rPr>
          <w:rFonts w:ascii="Consolas" w:eastAsia="Times New Roman" w:hAnsi="Consolas" w:cs="Consolas"/>
          <w:bCs/>
          <w:color w:val="24292E"/>
          <w:sz w:val="20"/>
          <w:szCs w:val="20"/>
          <w:bdr w:val="none" w:sz="0" w:space="0" w:color="auto" w:frame="1"/>
          <w:lang w:val="en-CA" w:eastAsia="en-US"/>
        </w:rPr>
        <w:t xml:space="preserve">.  Basically need to run </w:t>
      </w:r>
      <w:r w:rsidR="000A00E5">
        <w:rPr>
          <w:rFonts w:ascii="Consolas" w:eastAsia="Times New Roman" w:hAnsi="Consolas" w:cs="Consolas"/>
          <w:bCs/>
          <w:color w:val="24292E"/>
          <w:sz w:val="20"/>
          <w:szCs w:val="20"/>
          <w:bdr w:val="none" w:sz="0" w:space="0" w:color="auto" w:frame="1"/>
          <w:lang w:val="en-CA" w:eastAsia="en-US"/>
        </w:rPr>
        <w:t>“</w:t>
      </w:r>
      <w:proofErr w:type="spellStart"/>
      <w:r w:rsidR="00660B55" w:rsidRPr="00660B55">
        <w:rPr>
          <w:rFonts w:ascii="Menlo" w:hAnsi="Menlo" w:cs="Menlo"/>
          <w:b/>
          <w:bCs/>
          <w:i/>
          <w:iCs/>
          <w:color w:val="000000"/>
          <w:szCs w:val="22"/>
        </w:rPr>
        <w:t>xcode</w:t>
      </w:r>
      <w:proofErr w:type="spellEnd"/>
      <w:r w:rsidR="00660B55" w:rsidRPr="00660B55">
        <w:rPr>
          <w:rFonts w:ascii="Menlo" w:hAnsi="Menlo" w:cs="Menlo"/>
          <w:b/>
          <w:bCs/>
          <w:i/>
          <w:iCs/>
          <w:color w:val="000000"/>
          <w:szCs w:val="22"/>
        </w:rPr>
        <w:t xml:space="preserve">-select </w:t>
      </w:r>
      <w:r w:rsidR="00660B55">
        <w:rPr>
          <w:rFonts w:ascii="Menlo" w:hAnsi="Menlo" w:cs="Menlo"/>
          <w:b/>
          <w:bCs/>
          <w:i/>
          <w:iCs/>
          <w:color w:val="000000"/>
          <w:szCs w:val="22"/>
        </w:rPr>
        <w:t>–</w:t>
      </w:r>
      <w:r w:rsidR="00A93951">
        <w:rPr>
          <w:rFonts w:ascii="Menlo" w:hAnsi="Menlo" w:cs="Menlo"/>
          <w:b/>
          <w:bCs/>
          <w:i/>
          <w:iCs/>
          <w:color w:val="000000"/>
          <w:szCs w:val="22"/>
        </w:rPr>
        <w:t>-</w:t>
      </w:r>
      <w:r w:rsidR="00660B55" w:rsidRPr="00660B55">
        <w:rPr>
          <w:rFonts w:ascii="Menlo" w:hAnsi="Menlo" w:cs="Menlo"/>
          <w:b/>
          <w:bCs/>
          <w:i/>
          <w:iCs/>
          <w:color w:val="000000"/>
          <w:szCs w:val="22"/>
        </w:rPr>
        <w:t>install</w:t>
      </w:r>
      <w:r w:rsidR="000A00E5">
        <w:rPr>
          <w:rFonts w:ascii="Menlo" w:hAnsi="Menlo" w:cs="Menlo"/>
          <w:b/>
          <w:bCs/>
          <w:i/>
          <w:iCs/>
          <w:color w:val="000000"/>
          <w:szCs w:val="22"/>
        </w:rPr>
        <w:t>”</w:t>
      </w:r>
      <w:r w:rsidR="00660B55">
        <w:rPr>
          <w:rFonts w:ascii="Menlo" w:hAnsi="Menlo" w:cs="Menlo"/>
          <w:b/>
          <w:bCs/>
          <w:i/>
          <w:iCs/>
          <w:color w:val="000000"/>
          <w:szCs w:val="22"/>
        </w:rPr>
        <w:t>.</w:t>
      </w:r>
    </w:p>
    <w:p w:rsidR="005E1909" w:rsidRDefault="005E1909" w:rsidP="00335B11"/>
    <w:p w:rsidR="00A240D6" w:rsidRPr="00BC6AC8" w:rsidRDefault="00EB6E2C" w:rsidP="00A240D6">
      <w:pPr>
        <w:rPr>
          <w:b/>
          <w:sz w:val="40"/>
          <w:szCs w:val="40"/>
        </w:rPr>
      </w:pPr>
      <w:r>
        <w:rPr>
          <w:b/>
          <w:sz w:val="40"/>
          <w:szCs w:val="40"/>
        </w:rPr>
        <w:t xml:space="preserve">Next: </w:t>
      </w:r>
      <w:r w:rsidR="00A240D6">
        <w:rPr>
          <w:b/>
          <w:sz w:val="40"/>
          <w:szCs w:val="40"/>
        </w:rPr>
        <w:t>Modifying Command-line</w:t>
      </w:r>
    </w:p>
    <w:p w:rsidR="0075070C" w:rsidRDefault="008534A8" w:rsidP="003B7004">
      <w:pPr>
        <w:pStyle w:val="ListParagraph"/>
        <w:numPr>
          <w:ilvl w:val="0"/>
          <w:numId w:val="9"/>
        </w:numPr>
      </w:pPr>
      <w:r>
        <w:t xml:space="preserve">Try to run the command line and see </w:t>
      </w:r>
      <w:r w:rsidRPr="0075070C">
        <w:t>what</w:t>
      </w:r>
      <w:r>
        <w:t xml:space="preserve"> happens.</w:t>
      </w:r>
      <w:r w:rsidR="0075070C">
        <w:t xml:space="preserve">  </w:t>
      </w:r>
      <w:r w:rsidR="003A2CBB">
        <w:t>It seems to produce an output file.  However, the viewer doesn’t seem to remember where the cones were placed or the shape of the output.  Instead, the viewer loads the original mesh file and restarts.</w:t>
      </w:r>
      <w:r w:rsidR="00031A0B">
        <w:t xml:space="preserve">  The UV coordinates are different, depending on the number of cones defined.</w:t>
      </w:r>
      <w:r w:rsidR="00BD1B03">
        <w:t xml:space="preserve">  How do we visualize it?</w:t>
      </w:r>
    </w:p>
    <w:p w:rsidR="00CF246A" w:rsidRDefault="00CF246A" w:rsidP="00CF246A">
      <w:pPr>
        <w:pStyle w:val="ListParagraph"/>
        <w:numPr>
          <w:ilvl w:val="1"/>
          <w:numId w:val="9"/>
        </w:numPr>
      </w:pPr>
      <w:r>
        <w:t>Option 1: Extract just the UV from the files.</w:t>
      </w:r>
      <w:r w:rsidR="00A510B3">
        <w:t xml:space="preserve">  Simple Python script could do it.</w:t>
      </w:r>
      <w:r w:rsidR="0085409F">
        <w:t xml:space="preserve"> ** Success!</w:t>
      </w:r>
    </w:p>
    <w:p w:rsidR="00D25CDD" w:rsidRDefault="004105BE" w:rsidP="004105BE">
      <w:pPr>
        <w:pStyle w:val="ListParagraph"/>
        <w:numPr>
          <w:ilvl w:val="0"/>
          <w:numId w:val="9"/>
        </w:numPr>
      </w:pPr>
      <w:r>
        <w:rPr>
          <w:rFonts w:ascii="Menlo" w:hAnsi="Menlo" w:cs="Menlo"/>
          <w:color w:val="000000"/>
          <w:szCs w:val="22"/>
        </w:rPr>
        <w:t xml:space="preserve">Command to run BFF Command line: </w:t>
      </w:r>
      <w:r w:rsidR="00796694">
        <w:rPr>
          <w:rFonts w:ascii="Menlo" w:hAnsi="Menlo" w:cs="Menlo"/>
          <w:color w:val="000000"/>
          <w:szCs w:val="22"/>
        </w:rPr>
        <w:t>/Uers/hengsun/Documents/Thesis/boundary-first-flattening/build</w:t>
      </w:r>
      <w:r>
        <w:rPr>
          <w:rFonts w:ascii="Menlo" w:hAnsi="Menlo" w:cs="Menlo"/>
          <w:color w:val="000000"/>
          <w:szCs w:val="22"/>
        </w:rPr>
        <w:t>/bff-command-line newIntersect2.obj out.obj</w:t>
      </w:r>
    </w:p>
    <w:p w:rsidR="00BD1B03" w:rsidRDefault="00723239" w:rsidP="003B7004">
      <w:pPr>
        <w:pStyle w:val="ListParagraph"/>
        <w:numPr>
          <w:ilvl w:val="0"/>
          <w:numId w:val="9"/>
        </w:numPr>
      </w:pPr>
      <w:r>
        <w:t xml:space="preserve">Trying to now configure the </w:t>
      </w:r>
      <w:proofErr w:type="spellStart"/>
      <w:r>
        <w:t>DenseMatrix</w:t>
      </w:r>
      <w:proofErr w:type="spellEnd"/>
      <w:r>
        <w:t xml:space="preserve"> to populate the boundaries.</w:t>
      </w:r>
    </w:p>
    <w:p w:rsidR="00335B11" w:rsidRDefault="00A240D6" w:rsidP="00A240D6">
      <w:pPr>
        <w:pStyle w:val="ListParagraph"/>
        <w:numPr>
          <w:ilvl w:val="0"/>
          <w:numId w:val="9"/>
        </w:numPr>
      </w:pPr>
      <w:r w:rsidRPr="00861FA4">
        <w:rPr>
          <w:b/>
          <w:bCs/>
        </w:rPr>
        <w:t xml:space="preserve">Now we can modify the command-line and try to access the additional methods, specifically </w:t>
      </w:r>
      <w:proofErr w:type="spellStart"/>
      <w:r w:rsidRPr="00861FA4">
        <w:rPr>
          <w:b/>
          <w:bCs/>
        </w:rPr>
        <w:t>BFF:flatten</w:t>
      </w:r>
      <w:proofErr w:type="spellEnd"/>
      <w:r>
        <w:t>.</w:t>
      </w:r>
    </w:p>
    <w:p w:rsidR="00F30969" w:rsidRDefault="00F30969" w:rsidP="00F30969">
      <w:pPr>
        <w:pStyle w:val="ListParagraph"/>
        <w:numPr>
          <w:ilvl w:val="1"/>
          <w:numId w:val="9"/>
        </w:numPr>
      </w:pPr>
      <w:r>
        <w:t>Was able to get it to work somewhat.  Added new variable “—angle=&lt;float&gt;”.</w:t>
      </w:r>
    </w:p>
    <w:p w:rsidR="00F30969" w:rsidRPr="00F30969" w:rsidRDefault="00F30969" w:rsidP="00F30969">
      <w:pPr>
        <w:pStyle w:val="ListParagraph"/>
        <w:numPr>
          <w:ilvl w:val="1"/>
          <w:numId w:val="9"/>
        </w:numPr>
      </w:pPr>
      <w:r>
        <w:t xml:space="preserve">Interesting values: </w:t>
      </w:r>
      <w:r w:rsidRPr="00F30969">
        <w:t xml:space="preserve">--angle=0.1, </w:t>
      </w:r>
      <w:r w:rsidR="00443663">
        <w:t>--angle=0.2.  The angles seem to be fractions of Pi.</w:t>
      </w:r>
      <w:r w:rsidR="00F71657">
        <w:t xml:space="preserve">  </w:t>
      </w:r>
      <w:r w:rsidR="00A84E53">
        <w:t>Jagged @0.4, Jagged@0.5</w:t>
      </w:r>
    </w:p>
    <w:p w:rsidR="00F30969" w:rsidRDefault="00443663" w:rsidP="00F30969">
      <w:pPr>
        <w:pStyle w:val="ListParagraph"/>
        <w:numPr>
          <w:ilvl w:val="1"/>
          <w:numId w:val="9"/>
        </w:numPr>
      </w:pPr>
      <w:r>
        <w:t>Interesting add – we can change how the angles are applied.  They need not all be the same size.</w:t>
      </w:r>
    </w:p>
    <w:p w:rsidR="00F8582D" w:rsidRDefault="00F8582D" w:rsidP="00F30969">
      <w:pPr>
        <w:pStyle w:val="ListParagraph"/>
        <w:numPr>
          <w:ilvl w:val="1"/>
          <w:numId w:val="9"/>
        </w:numPr>
      </w:pPr>
      <w:r>
        <w:t>If the angles are too small, we start to produce triangular shapes.</w:t>
      </w:r>
    </w:p>
    <w:p w:rsidR="00AA2DB5" w:rsidRDefault="00AA2DB5" w:rsidP="00F30969">
      <w:pPr>
        <w:pStyle w:val="ListParagraph"/>
        <w:numPr>
          <w:ilvl w:val="1"/>
          <w:numId w:val="9"/>
        </w:numPr>
      </w:pPr>
      <w:r>
        <w:t>Things we can control – the size of the mesh and the angles that the edge of the mesh will have, within a limit.</w:t>
      </w:r>
    </w:p>
    <w:p w:rsidR="00BB3E3A" w:rsidRDefault="00BB3E3A" w:rsidP="00BB3E3A">
      <w:pPr>
        <w:pStyle w:val="ListParagraph"/>
        <w:numPr>
          <w:ilvl w:val="0"/>
          <w:numId w:val="9"/>
        </w:numPr>
      </w:pPr>
      <w:proofErr w:type="spellStart"/>
      <w:r>
        <w:t>Pymesh</w:t>
      </w:r>
      <w:proofErr w:type="spellEnd"/>
      <w:r>
        <w:t xml:space="preserve"> has a method that called </w:t>
      </w:r>
      <w:proofErr w:type="spellStart"/>
      <w:r>
        <w:t>collapse_short_edges</w:t>
      </w:r>
      <w:proofErr w:type="spellEnd"/>
      <w:r>
        <w:t xml:space="preserve">.  </w:t>
      </w:r>
      <w:r w:rsidR="00C01759">
        <w:t>This method has the ability to remove edges that are below a certain threshold.  For our implementation, we are removing edges that are below less than 0.5*average edge length.</w:t>
      </w:r>
    </w:p>
    <w:p w:rsidR="00C01759" w:rsidRDefault="00C01759" w:rsidP="00BB3E3A">
      <w:pPr>
        <w:pStyle w:val="ListParagraph"/>
        <w:numPr>
          <w:ilvl w:val="0"/>
          <w:numId w:val="9"/>
        </w:numPr>
      </w:pPr>
      <w:r>
        <w:t>Can now also produce a rectangular notch in the flattened output.  However, due to the way the flattening algorithm works, we cannot guarantee the length of any edge.  As a result, we cannot get a perfectly symmetric notch.</w:t>
      </w:r>
    </w:p>
    <w:p w:rsidR="009014EE" w:rsidRDefault="009014EE" w:rsidP="00BB3E3A">
      <w:pPr>
        <w:pStyle w:val="ListParagraph"/>
        <w:numPr>
          <w:ilvl w:val="0"/>
          <w:numId w:val="9"/>
        </w:numPr>
      </w:pPr>
      <w:r w:rsidRPr="009014EE">
        <w:t>/Thesis/boundary-first-flattening/build</w:t>
      </w:r>
      <w:r>
        <w:t>/extract.py is the what we are using to reform the flattened imaged.</w:t>
      </w:r>
      <w:r w:rsidR="008A4838">
        <w:t xml:space="preserve">  This command takes trimmedout.obj as input.  </w:t>
      </w:r>
      <w:r w:rsidR="008A4838">
        <w:lastRenderedPageBreak/>
        <w:t xml:space="preserve">This should be a </w:t>
      </w:r>
      <w:proofErr w:type="spellStart"/>
      <w:r w:rsidR="008A4838">
        <w:t>icosphere</w:t>
      </w:r>
      <w:proofErr w:type="spellEnd"/>
      <w:r w:rsidR="008A4838">
        <w:t xml:space="preserve"> or some other 3-d object.  It will output trimmedout_flat.obj.  This will be a flattened version of the 3-d object.</w:t>
      </w:r>
    </w:p>
    <w:p w:rsidR="008A4838" w:rsidRPr="003E4C3C" w:rsidRDefault="00DA3B77" w:rsidP="00BB3E3A">
      <w:pPr>
        <w:pStyle w:val="ListParagraph"/>
        <w:numPr>
          <w:ilvl w:val="0"/>
          <w:numId w:val="9"/>
        </w:numPr>
        <w:rPr>
          <w:b/>
          <w:bCs/>
        </w:rPr>
      </w:pPr>
      <w:r w:rsidRPr="003E4C3C">
        <w:rPr>
          <w:b/>
          <w:bCs/>
        </w:rPr>
        <w:t>Need to figure out why the extract flattens the image while the BFF processed image does not appear flat.</w:t>
      </w:r>
    </w:p>
    <w:p w:rsidR="00963D6F" w:rsidRDefault="00963D6F" w:rsidP="00BB3E3A">
      <w:pPr>
        <w:pStyle w:val="ListParagraph"/>
        <w:numPr>
          <w:ilvl w:val="0"/>
          <w:numId w:val="9"/>
        </w:numPr>
      </w:pPr>
    </w:p>
    <w:p w:rsidR="00C01759" w:rsidRPr="00B44F8B" w:rsidRDefault="00C01759" w:rsidP="00262B50"/>
    <w:p w:rsidR="006A77C8" w:rsidRPr="00925496" w:rsidRDefault="006A77C8" w:rsidP="00202819"/>
    <w:p w:rsidR="00BE3C12" w:rsidRDefault="00BE3C12"/>
    <w:p w:rsidR="00ED23FF" w:rsidRDefault="00ED23FF"/>
    <w:p w:rsidR="00ED23FF" w:rsidRDefault="00ED23FF"/>
    <w:p w:rsidR="00ED23FF" w:rsidRDefault="00ED23FF" w:rsidP="00ED23FF"/>
    <w:p w:rsidR="00ED23FF" w:rsidRDefault="009428ED" w:rsidP="00ED23FF">
      <w:pPr>
        <w:pStyle w:val="Subtitle"/>
      </w:pPr>
      <w:r>
        <w:t>Chain Codes</w:t>
      </w:r>
    </w:p>
    <w:p w:rsidR="00ED23FF" w:rsidRDefault="009428ED" w:rsidP="00ED23FF">
      <w:pPr>
        <w:pStyle w:val="Date"/>
      </w:pPr>
      <w:r>
        <w:t>Sep 8, 2019</w:t>
      </w:r>
    </w:p>
    <w:p w:rsidR="00ED23FF" w:rsidRDefault="009428ED" w:rsidP="00ED23FF">
      <w:pPr>
        <w:pStyle w:val="Heading1"/>
      </w:pPr>
      <w:r>
        <w:t>Implementing Chain codes</w:t>
      </w:r>
    </w:p>
    <w:p w:rsidR="00ED23FF" w:rsidRDefault="00355FD5" w:rsidP="00ED23FF">
      <w:pPr>
        <w:pStyle w:val="Heading2"/>
      </w:pPr>
      <w:r>
        <w:t>Chain codes can be used to represent the outer perimeter of a shape, IF the coordinates form a closed loop.</w:t>
      </w:r>
    </w:p>
    <w:p w:rsidR="00ED23FF" w:rsidRDefault="00355FD5" w:rsidP="00ED23FF">
      <w:r>
        <w:t xml:space="preserve">The simplest recognizable </w:t>
      </w:r>
      <w:r w:rsidR="00021F46">
        <w:t xml:space="preserve">enclosed </w:t>
      </w:r>
      <w:r>
        <w:t>shape using chain codes would be the triangle.</w:t>
      </w:r>
      <w:r w:rsidR="00B60208">
        <w:t xml:space="preserve">  The code would consist of three </w:t>
      </w:r>
      <w:r w:rsidR="00890017">
        <w:t>clockwise 120 degree turns or three counter-clockwise 120 degree turns.</w:t>
      </w:r>
    </w:p>
    <w:p w:rsidR="00890017" w:rsidRDefault="00A6120D" w:rsidP="00ED23FF">
      <w:r>
        <w:t>How do we represent chain codes for the project?</w:t>
      </w:r>
    </w:p>
    <w:p w:rsidR="00355FD5" w:rsidRDefault="00355FD5" w:rsidP="00ED23FF"/>
    <w:p w:rsidR="00355FD5" w:rsidRDefault="00355FD5" w:rsidP="00ED23FF"/>
    <w:p w:rsidR="00355FD5" w:rsidRDefault="00355FD5" w:rsidP="00ED23FF"/>
    <w:p w:rsidR="00ED23FF" w:rsidRDefault="00ED23FF" w:rsidP="00ED23FF"/>
    <w:p w:rsidR="00ED23FF" w:rsidRDefault="004A7CD7" w:rsidP="00ED23FF">
      <w:pPr>
        <w:pStyle w:val="Subtitle"/>
      </w:pPr>
      <w:r>
        <w:t>Image Contour etching</w:t>
      </w:r>
    </w:p>
    <w:p w:rsidR="00ED23FF" w:rsidRDefault="004A7CD7" w:rsidP="00ED23FF">
      <w:pPr>
        <w:pStyle w:val="Date"/>
      </w:pPr>
      <w:r>
        <w:lastRenderedPageBreak/>
        <w:t>Nov 11, 2019</w:t>
      </w:r>
    </w:p>
    <w:p w:rsidR="00ED23FF" w:rsidRDefault="004A7CD7" w:rsidP="004A7CD7">
      <w:pPr>
        <w:pStyle w:val="Heading1"/>
      </w:pPr>
      <w:r>
        <w:t>Summary</w:t>
      </w:r>
    </w:p>
    <w:p w:rsidR="00ED23FF" w:rsidRDefault="004A7CD7" w:rsidP="00ED23FF">
      <w:r>
        <w:t xml:space="preserve">Given an image with one or more regions, we would like to produce a contour etched image of each region.  </w:t>
      </w:r>
    </w:p>
    <w:p w:rsidR="004A7CD7" w:rsidRDefault="004A7CD7" w:rsidP="00ED23FF">
      <w:r>
        <w:t>To produce the contour etching, we will use</w:t>
      </w:r>
      <w:r w:rsidR="008C4C6B">
        <w:t xml:space="preserve"> techniques introduced in</w:t>
      </w:r>
      <w:r>
        <w:t xml:space="preserve"> </w:t>
      </w:r>
      <w:r w:rsidR="004E69C7">
        <w:t>Boundary First Flattening (Rohan Sawhney and Keenan Crane).</w:t>
      </w:r>
    </w:p>
    <w:p w:rsidR="00935D16" w:rsidRDefault="00935D16" w:rsidP="00ED23FF">
      <w:r>
        <w:t xml:space="preserve">We start with an </w:t>
      </w:r>
      <w:r w:rsidR="003415C7">
        <w:t>geodesic dome</w:t>
      </w:r>
      <w:r>
        <w:t xml:space="preserve">.  </w:t>
      </w:r>
      <w:r w:rsidR="003415C7">
        <w:t>W</w:t>
      </w:r>
      <w:r>
        <w:t xml:space="preserve">e place a single point on the surface of </w:t>
      </w:r>
      <w:r w:rsidR="003415C7">
        <w:t>each</w:t>
      </w:r>
      <w:r>
        <w:t xml:space="preserve"> facet</w:t>
      </w:r>
      <w:r w:rsidR="003415C7">
        <w:t xml:space="preserve"> located on the dome</w:t>
      </w:r>
      <w:r>
        <w:t>.  Each point can be connected to neighbouring facet to form</w:t>
      </w:r>
      <w:r w:rsidR="00CE4498">
        <w:t xml:space="preserve"> contour lines</w:t>
      </w:r>
      <w:r>
        <w:t>.</w:t>
      </w:r>
    </w:p>
    <w:p w:rsidR="00FC6000" w:rsidRDefault="00FC6000" w:rsidP="00ED23FF">
      <w:r>
        <w:t>The contour lines will be influenced by the shape of the original region</w:t>
      </w:r>
      <w:r w:rsidR="00D40639">
        <w:t xml:space="preserve"> (TBD).</w:t>
      </w:r>
    </w:p>
    <w:p w:rsidR="008C4C6B" w:rsidRDefault="00CE4498" w:rsidP="00ED23FF">
      <w:r>
        <w:t xml:space="preserve">We then utilized </w:t>
      </w:r>
      <w:r w:rsidR="00935D16">
        <w:t xml:space="preserve">BFF to map </w:t>
      </w:r>
      <w:r>
        <w:t xml:space="preserve">the </w:t>
      </w:r>
      <w:r w:rsidR="00150C18">
        <w:t>dome</w:t>
      </w:r>
      <w:r>
        <w:t xml:space="preserve"> </w:t>
      </w:r>
      <w:r w:rsidR="00935D16">
        <w:t>in 3D onto an arbitrary 2D shape.</w:t>
      </w:r>
      <w:r>
        <w:t xml:space="preserve">  The 2D shape will conform to the regions in the original image.  The transformation will also warp the contour lines on the </w:t>
      </w:r>
      <w:r w:rsidR="00F13E7A">
        <w:t>d</w:t>
      </w:r>
      <w:r w:rsidR="00AB4BD8">
        <w:t>ome</w:t>
      </w:r>
      <w:r>
        <w:t>, resulting in contour etched shape that matches the region from the original image.</w:t>
      </w:r>
    </w:p>
    <w:p w:rsidR="00ED23FF" w:rsidRDefault="00ED23FF" w:rsidP="00ED23FF"/>
    <w:p w:rsidR="002E323D" w:rsidRDefault="002E323D" w:rsidP="00ED23FF"/>
    <w:p w:rsidR="00ED23FF" w:rsidRDefault="0077352C" w:rsidP="00ED23FF">
      <w:pPr>
        <w:pStyle w:val="Heading1"/>
      </w:pPr>
      <w:r>
        <w:t>TODO:</w:t>
      </w:r>
    </w:p>
    <w:p w:rsidR="0077352C" w:rsidRDefault="0077352C" w:rsidP="0077352C">
      <w:pPr>
        <w:pStyle w:val="ListParagraph"/>
        <w:numPr>
          <w:ilvl w:val="0"/>
          <w:numId w:val="11"/>
        </w:numPr>
        <w:rPr>
          <w:bCs/>
        </w:rPr>
      </w:pPr>
      <w:r w:rsidRPr="0077352C">
        <w:rPr>
          <w:bCs/>
        </w:rPr>
        <w:t xml:space="preserve">Figure how to generate an </w:t>
      </w:r>
      <w:r w:rsidR="00CD235A">
        <w:rPr>
          <w:bCs/>
        </w:rPr>
        <w:t>geodesic dome</w:t>
      </w:r>
      <w:r w:rsidRPr="0077352C">
        <w:rPr>
          <w:bCs/>
        </w:rPr>
        <w:t xml:space="preserve"> with n vertices along the boundary.</w:t>
      </w:r>
    </w:p>
    <w:p w:rsidR="006A4306" w:rsidRDefault="006A4306" w:rsidP="006A4306">
      <w:pPr>
        <w:pStyle w:val="ListParagraph"/>
        <w:numPr>
          <w:ilvl w:val="1"/>
          <w:numId w:val="11"/>
        </w:numPr>
        <w:rPr>
          <w:bCs/>
        </w:rPr>
      </w:pPr>
      <w:r>
        <w:rPr>
          <w:bCs/>
        </w:rPr>
        <w:t>Create raster</w:t>
      </w:r>
      <w:r w:rsidR="009F3FEF">
        <w:rPr>
          <w:bCs/>
        </w:rPr>
        <w:t xml:space="preserve"> in Python</w:t>
      </w:r>
      <w:r w:rsidR="00F80B88">
        <w:rPr>
          <w:bCs/>
        </w:rPr>
        <w:t xml:space="preserve"> ** done.</w:t>
      </w:r>
    </w:p>
    <w:p w:rsidR="009F3FEF" w:rsidRDefault="009F3FEF" w:rsidP="009F3FEF">
      <w:pPr>
        <w:pStyle w:val="ListParagraph"/>
        <w:numPr>
          <w:ilvl w:val="1"/>
          <w:numId w:val="11"/>
        </w:numPr>
        <w:rPr>
          <w:bCs/>
        </w:rPr>
      </w:pPr>
      <w:r>
        <w:rPr>
          <w:bCs/>
        </w:rPr>
        <w:t>Display the Raster</w:t>
      </w:r>
      <w:r w:rsidR="00F80B88">
        <w:rPr>
          <w:bCs/>
        </w:rPr>
        <w:t xml:space="preserve"> ** done.</w:t>
      </w:r>
    </w:p>
    <w:p w:rsidR="00CF0DE3" w:rsidRDefault="00CF0DE3" w:rsidP="009F3FEF">
      <w:pPr>
        <w:pStyle w:val="ListParagraph"/>
        <w:numPr>
          <w:ilvl w:val="1"/>
          <w:numId w:val="11"/>
        </w:numPr>
        <w:rPr>
          <w:bCs/>
        </w:rPr>
      </w:pPr>
      <w:r>
        <w:rPr>
          <w:bCs/>
        </w:rPr>
        <w:t>Create circle in raster</w:t>
      </w:r>
      <w:r w:rsidR="00800DAA">
        <w:rPr>
          <w:bCs/>
        </w:rPr>
        <w:t xml:space="preserve"> </w:t>
      </w:r>
      <w:r w:rsidR="0095658A">
        <w:rPr>
          <w:bCs/>
        </w:rPr>
        <w:t>** done.</w:t>
      </w:r>
    </w:p>
    <w:p w:rsidR="006A4306" w:rsidRDefault="006A4306" w:rsidP="006A4306">
      <w:pPr>
        <w:pStyle w:val="ListParagraph"/>
        <w:numPr>
          <w:ilvl w:val="1"/>
          <w:numId w:val="11"/>
        </w:numPr>
        <w:rPr>
          <w:bCs/>
        </w:rPr>
      </w:pPr>
      <w:r>
        <w:rPr>
          <w:bCs/>
        </w:rPr>
        <w:t>Populate the perimeter vertices</w:t>
      </w:r>
      <w:r w:rsidR="00EB6FFF">
        <w:rPr>
          <w:bCs/>
        </w:rPr>
        <w:tab/>
      </w:r>
    </w:p>
    <w:p w:rsidR="0017216B" w:rsidRDefault="0017216B" w:rsidP="00EB6FFF">
      <w:pPr>
        <w:pStyle w:val="ListParagraph"/>
        <w:numPr>
          <w:ilvl w:val="2"/>
          <w:numId w:val="11"/>
        </w:numPr>
        <w:rPr>
          <w:bCs/>
        </w:rPr>
      </w:pPr>
      <w:r>
        <w:rPr>
          <w:bCs/>
        </w:rPr>
        <w:t>Draw radial lines on the circle. ** done.</w:t>
      </w:r>
    </w:p>
    <w:p w:rsidR="009F1E48" w:rsidRDefault="009F1E48" w:rsidP="00EB6FFF">
      <w:pPr>
        <w:pStyle w:val="ListParagraph"/>
        <w:numPr>
          <w:ilvl w:val="2"/>
          <w:numId w:val="11"/>
        </w:numPr>
        <w:rPr>
          <w:bCs/>
        </w:rPr>
      </w:pPr>
      <w:r>
        <w:rPr>
          <w:bCs/>
        </w:rPr>
        <w:t>Find all the points that are in the radius.</w:t>
      </w:r>
      <w:r w:rsidR="00D9043F">
        <w:rPr>
          <w:bCs/>
        </w:rPr>
        <w:t xml:space="preserve">  Already calculated when drawing radial lines.  </w:t>
      </w:r>
      <w:r w:rsidR="00817EB9">
        <w:rPr>
          <w:bCs/>
        </w:rPr>
        <w:t>** done.</w:t>
      </w:r>
    </w:p>
    <w:p w:rsidR="000959CC" w:rsidRDefault="000959CC" w:rsidP="000959CC">
      <w:pPr>
        <w:pStyle w:val="ListParagraph"/>
        <w:numPr>
          <w:ilvl w:val="0"/>
          <w:numId w:val="11"/>
        </w:numPr>
        <w:rPr>
          <w:bCs/>
        </w:rPr>
      </w:pPr>
      <w:r>
        <w:rPr>
          <w:bCs/>
        </w:rPr>
        <w:t xml:space="preserve">Robert </w:t>
      </w:r>
      <w:proofErr w:type="spellStart"/>
      <w:r>
        <w:rPr>
          <w:bCs/>
        </w:rPr>
        <w:t>Bridson</w:t>
      </w:r>
      <w:proofErr w:type="spellEnd"/>
      <w:r>
        <w:rPr>
          <w:bCs/>
        </w:rPr>
        <w:t xml:space="preserve"> – algorithm for dart throwing.</w:t>
      </w:r>
    </w:p>
    <w:p w:rsidR="00C137CC" w:rsidRPr="00320EED" w:rsidRDefault="004B4C54" w:rsidP="007832A6">
      <w:pPr>
        <w:pStyle w:val="ListParagraph"/>
        <w:numPr>
          <w:ilvl w:val="1"/>
          <w:numId w:val="11"/>
        </w:numPr>
        <w:rPr>
          <w:rStyle w:val="Hyperlink"/>
          <w:bCs/>
          <w:color w:val="483E41" w:themeColor="text2"/>
          <w:u w:val="none"/>
        </w:rPr>
      </w:pPr>
      <w:r w:rsidRPr="00F62BC3">
        <w:rPr>
          <w:bCs/>
          <w:color w:val="FF0000"/>
        </w:rPr>
        <w:t>Figure out how the algorithm works.</w:t>
      </w:r>
      <w:r w:rsidR="00E10414" w:rsidRPr="00F62BC3">
        <w:rPr>
          <w:bCs/>
          <w:color w:val="FF0000"/>
        </w:rPr>
        <w:t xml:space="preserve">  Kind of understand the algorithm.  </w:t>
      </w:r>
      <w:r w:rsidR="00E10414">
        <w:rPr>
          <w:bCs/>
        </w:rPr>
        <w:t>Have questions about the actual implementation.</w:t>
      </w:r>
      <w:r w:rsidR="00F52C4D">
        <w:rPr>
          <w:bCs/>
        </w:rPr>
        <w:t xml:space="preserve">  There is an implementation on git: </w:t>
      </w:r>
      <w:hyperlink r:id="rId18" w:history="1">
        <w:r w:rsidR="00C137CC" w:rsidRPr="001B2A37">
          <w:rPr>
            <w:rStyle w:val="Hyperlink"/>
            <w:bCs/>
          </w:rPr>
          <w:t>https://gist.github.com/rougier/c168856c01159833ad06381388821fe6</w:t>
        </w:r>
      </w:hyperlink>
    </w:p>
    <w:p w:rsidR="00865967" w:rsidRPr="00865967" w:rsidRDefault="00320EED" w:rsidP="00865967">
      <w:pPr>
        <w:pStyle w:val="ListParagraph"/>
        <w:numPr>
          <w:ilvl w:val="1"/>
          <w:numId w:val="11"/>
        </w:numPr>
        <w:rPr>
          <w:bCs/>
        </w:rPr>
      </w:pPr>
      <w:r w:rsidRPr="00835035">
        <w:rPr>
          <w:bCs/>
          <w:color w:val="00B050"/>
        </w:rPr>
        <w:t xml:space="preserve">Key concept - Poisson disc sampling: </w:t>
      </w:r>
      <w:hyperlink r:id="rId19" w:history="1">
        <w:r w:rsidR="00865967" w:rsidRPr="001B2A37">
          <w:rPr>
            <w:rStyle w:val="Hyperlink"/>
            <w:bCs/>
          </w:rPr>
          <w:t>https://www.jasondavies.com/poisson-disc/</w:t>
        </w:r>
      </w:hyperlink>
    </w:p>
    <w:p w:rsidR="00865967" w:rsidRPr="00865967" w:rsidRDefault="00865967" w:rsidP="00865967">
      <w:pPr>
        <w:pStyle w:val="ListParagraph"/>
        <w:numPr>
          <w:ilvl w:val="1"/>
          <w:numId w:val="11"/>
        </w:numPr>
        <w:rPr>
          <w:bCs/>
        </w:rPr>
      </w:pPr>
      <w:r w:rsidRPr="00865967">
        <w:rPr>
          <w:bCs/>
          <w:color w:val="00B050"/>
        </w:rPr>
        <w:t xml:space="preserve">Poisson disc tutorial: </w:t>
      </w:r>
      <w:hyperlink r:id="rId20" w:history="1">
        <w:r>
          <w:rPr>
            <w:rStyle w:val="Hyperlink"/>
          </w:rPr>
          <w:t>https://www.youtube.com/watch?v=7WcmyxyFO7o</w:t>
        </w:r>
      </w:hyperlink>
    </w:p>
    <w:p w:rsidR="004B57B1" w:rsidRPr="00DA28CA" w:rsidRDefault="004B57B1" w:rsidP="007832A6">
      <w:pPr>
        <w:pStyle w:val="ListParagraph"/>
        <w:numPr>
          <w:ilvl w:val="1"/>
          <w:numId w:val="11"/>
        </w:numPr>
        <w:rPr>
          <w:b/>
        </w:rPr>
      </w:pPr>
      <w:r w:rsidRPr="00DA28CA">
        <w:rPr>
          <w:b/>
        </w:rPr>
        <w:t xml:space="preserve">Poisson disc sampling using Robert </w:t>
      </w:r>
      <w:proofErr w:type="spellStart"/>
      <w:r w:rsidRPr="00DA28CA">
        <w:rPr>
          <w:b/>
        </w:rPr>
        <w:t>Bridson’s</w:t>
      </w:r>
      <w:proofErr w:type="spellEnd"/>
      <w:r w:rsidRPr="00DA28CA">
        <w:rPr>
          <w:b/>
        </w:rPr>
        <w:t xml:space="preserve"> algorithm: </w:t>
      </w:r>
      <w:hyperlink r:id="rId21" w:history="1">
        <w:r w:rsidRPr="00DA28CA">
          <w:rPr>
            <w:rStyle w:val="Hyperlink"/>
            <w:b/>
          </w:rPr>
          <w:t>https://github.com/emulbreh/bridson</w:t>
        </w:r>
      </w:hyperlink>
    </w:p>
    <w:p w:rsidR="00865967" w:rsidRPr="007832A6" w:rsidRDefault="00865967" w:rsidP="007832A6">
      <w:pPr>
        <w:pStyle w:val="ListParagraph"/>
        <w:numPr>
          <w:ilvl w:val="1"/>
          <w:numId w:val="11"/>
        </w:numPr>
        <w:rPr>
          <w:bCs/>
        </w:rPr>
      </w:pPr>
      <w:r>
        <w:rPr>
          <w:bCs/>
        </w:rPr>
        <w:t xml:space="preserve"> </w:t>
      </w:r>
    </w:p>
    <w:p w:rsidR="006A4306" w:rsidRDefault="00225022" w:rsidP="006A4306">
      <w:pPr>
        <w:pStyle w:val="ListParagraph"/>
        <w:numPr>
          <w:ilvl w:val="1"/>
          <w:numId w:val="11"/>
        </w:numPr>
        <w:rPr>
          <w:bCs/>
        </w:rPr>
      </w:pPr>
      <w:r>
        <w:rPr>
          <w:bCs/>
        </w:rPr>
        <w:lastRenderedPageBreak/>
        <w:t>Dart throw the additional points – Reject any that do not fulfill requirements.</w:t>
      </w:r>
      <w:r w:rsidR="001D3410">
        <w:rPr>
          <w:bCs/>
        </w:rPr>
        <w:t xml:space="preserve">  </w:t>
      </w:r>
      <w:r w:rsidR="002C0C4C">
        <w:rPr>
          <w:bCs/>
        </w:rPr>
        <w:t xml:space="preserve">Using </w:t>
      </w:r>
      <w:proofErr w:type="spellStart"/>
      <w:r w:rsidR="002C0C4C">
        <w:rPr>
          <w:bCs/>
        </w:rPr>
        <w:t>Bridson’s</w:t>
      </w:r>
      <w:proofErr w:type="spellEnd"/>
      <w:r w:rsidR="002C0C4C">
        <w:rPr>
          <w:bCs/>
        </w:rPr>
        <w:t xml:space="preserve"> algorithm implementation in Python. </w:t>
      </w:r>
      <w:r w:rsidR="001D3410">
        <w:rPr>
          <w:bCs/>
        </w:rPr>
        <w:t>** done.</w:t>
      </w:r>
    </w:p>
    <w:p w:rsidR="001D3410" w:rsidRPr="001D3410" w:rsidRDefault="001D3410" w:rsidP="001D3410">
      <w:pPr>
        <w:pStyle w:val="ListParagraph"/>
        <w:numPr>
          <w:ilvl w:val="1"/>
          <w:numId w:val="11"/>
        </w:numPr>
        <w:rPr>
          <w:bCs/>
          <w:lang w:val="en-CA"/>
        </w:rPr>
      </w:pPr>
      <w:r>
        <w:rPr>
          <w:bCs/>
        </w:rPr>
        <w:t xml:space="preserve">Find the slope on a circle: </w:t>
      </w:r>
      <w:hyperlink r:id="rId22" w:history="1">
        <w:r w:rsidRPr="001D3410">
          <w:rPr>
            <w:rStyle w:val="Hyperlink"/>
            <w:bCs/>
            <w:lang w:val="en-CA"/>
          </w:rPr>
          <w:t>https://math.stackexchange.com/questions/232571/how-do-i-get-the-slope-on-a-circle</w:t>
        </w:r>
      </w:hyperlink>
      <w:r w:rsidR="00E746FB">
        <w:rPr>
          <w:bCs/>
        </w:rPr>
        <w:t xml:space="preserve">.  Use the slope to modify the ‘r’ </w:t>
      </w:r>
      <w:r w:rsidR="004D6C33">
        <w:rPr>
          <w:bCs/>
        </w:rPr>
        <w:t>value.</w:t>
      </w:r>
    </w:p>
    <w:p w:rsidR="001D3410" w:rsidRPr="009B614F" w:rsidRDefault="00897147" w:rsidP="009B614F">
      <w:pPr>
        <w:pStyle w:val="ListParagraph"/>
        <w:numPr>
          <w:ilvl w:val="1"/>
          <w:numId w:val="11"/>
        </w:numPr>
        <w:rPr>
          <w:bCs/>
          <w:lang w:val="en-CA"/>
        </w:rPr>
      </w:pPr>
      <w:r>
        <w:rPr>
          <w:bCs/>
        </w:rPr>
        <w:t xml:space="preserve">Find the slope of any algorithm: </w:t>
      </w:r>
      <w:hyperlink r:id="rId23" w:history="1">
        <w:r w:rsidRPr="00897147">
          <w:rPr>
            <w:rStyle w:val="Hyperlink"/>
            <w:bCs/>
            <w:lang w:val="en-CA"/>
          </w:rPr>
          <w:t>https://www.symbolab.com/solver/slope-calculator/slope%20x%5E%7B2%7D%2By%5E%7B2%7D%3D1</w:t>
        </w:r>
      </w:hyperlink>
    </w:p>
    <w:p w:rsidR="00225022" w:rsidRDefault="00225022" w:rsidP="006A4306">
      <w:pPr>
        <w:pStyle w:val="ListParagraph"/>
        <w:numPr>
          <w:ilvl w:val="1"/>
          <w:numId w:val="11"/>
        </w:numPr>
        <w:rPr>
          <w:bCs/>
        </w:rPr>
      </w:pPr>
      <w:r>
        <w:rPr>
          <w:bCs/>
        </w:rPr>
        <w:t>Use Dela</w:t>
      </w:r>
      <w:r w:rsidR="00D81530">
        <w:rPr>
          <w:bCs/>
        </w:rPr>
        <w:t>u</w:t>
      </w:r>
      <w:r>
        <w:rPr>
          <w:bCs/>
        </w:rPr>
        <w:t>n</w:t>
      </w:r>
      <w:r w:rsidR="009D6DF7">
        <w:rPr>
          <w:bCs/>
        </w:rPr>
        <w:t>a</w:t>
      </w:r>
      <w:r>
        <w:rPr>
          <w:bCs/>
        </w:rPr>
        <w:t>y triangulation to create geodesic dome</w:t>
      </w:r>
      <w:r w:rsidR="003F1EF4">
        <w:rPr>
          <w:bCs/>
        </w:rPr>
        <w:t xml:space="preserve">: </w:t>
      </w:r>
      <w:hyperlink r:id="rId24" w:history="1">
        <w:r w:rsidR="003F1EF4" w:rsidRPr="00DC17FD">
          <w:rPr>
            <w:rStyle w:val="Hyperlink"/>
            <w:bCs/>
          </w:rPr>
          <w:t>https://docs.scipy.org/doc/scipy-0.14.0/reference/generated/scipy.spatial.Delaunay.html</w:t>
        </w:r>
      </w:hyperlink>
      <w:r w:rsidR="003F1EF4">
        <w:rPr>
          <w:bCs/>
        </w:rPr>
        <w:t xml:space="preserve"> ** done.</w:t>
      </w:r>
    </w:p>
    <w:p w:rsidR="00A14E45" w:rsidRDefault="00A14E45" w:rsidP="006A4306">
      <w:pPr>
        <w:pStyle w:val="ListParagraph"/>
        <w:numPr>
          <w:ilvl w:val="1"/>
          <w:numId w:val="11"/>
        </w:numPr>
        <w:rPr>
          <w:bCs/>
        </w:rPr>
      </w:pPr>
      <w:r>
        <w:rPr>
          <w:bCs/>
        </w:rPr>
        <w:t xml:space="preserve">Understanding </w:t>
      </w:r>
      <w:proofErr w:type="spellStart"/>
      <w:r>
        <w:rPr>
          <w:bCs/>
        </w:rPr>
        <w:t>Numpy</w:t>
      </w:r>
      <w:proofErr w:type="spellEnd"/>
      <w:r>
        <w:rPr>
          <w:bCs/>
        </w:rPr>
        <w:t xml:space="preserve"> array slicing: </w:t>
      </w:r>
      <w:hyperlink r:id="rId25" w:history="1">
        <w:r w:rsidRPr="00DC17FD">
          <w:rPr>
            <w:rStyle w:val="Hyperlink"/>
            <w:bCs/>
          </w:rPr>
          <w:t>https://machinelearningmastery.com/index-slice-reshape-numpy-arrays-machine-learning-python/</w:t>
        </w:r>
      </w:hyperlink>
    </w:p>
    <w:p w:rsidR="00A14E45" w:rsidRDefault="004E407B" w:rsidP="006A4306">
      <w:pPr>
        <w:pStyle w:val="ListParagraph"/>
        <w:numPr>
          <w:ilvl w:val="1"/>
          <w:numId w:val="11"/>
        </w:numPr>
        <w:rPr>
          <w:bCs/>
        </w:rPr>
      </w:pPr>
      <w:r>
        <w:rPr>
          <w:bCs/>
        </w:rPr>
        <w:t>Create 2D image file. ** done.</w:t>
      </w:r>
    </w:p>
    <w:p w:rsidR="00B668CB" w:rsidRPr="00BF2932" w:rsidRDefault="00B668CB" w:rsidP="006A4306">
      <w:pPr>
        <w:pStyle w:val="ListParagraph"/>
        <w:numPr>
          <w:ilvl w:val="1"/>
          <w:numId w:val="11"/>
        </w:numPr>
        <w:rPr>
          <w:bCs/>
        </w:rPr>
      </w:pPr>
      <w:r>
        <w:rPr>
          <w:bCs/>
        </w:rPr>
        <w:t>Will BFF work with 2D image file?</w:t>
      </w:r>
      <w:r w:rsidR="00B71A3F">
        <w:rPr>
          <w:bCs/>
        </w:rPr>
        <w:t xml:space="preserve">  ** </w:t>
      </w:r>
      <w:r w:rsidR="00B71A3F" w:rsidRPr="00B71A3F">
        <w:rPr>
          <w:b/>
        </w:rPr>
        <w:t>Yes, BFF can load and process the flat circle mesh!!!</w:t>
      </w:r>
      <w:r w:rsidR="00996614">
        <w:rPr>
          <w:b/>
        </w:rPr>
        <w:t xml:space="preserve">  Unfortunately BFF operates on the 3D coordinates</w:t>
      </w:r>
      <w:r w:rsidR="00121354">
        <w:rPr>
          <w:b/>
        </w:rPr>
        <w:t>, not the 2D coordinates.</w:t>
      </w:r>
      <w:r w:rsidR="00DF712A">
        <w:rPr>
          <w:b/>
        </w:rPr>
        <w:t xml:space="preserve">  Make the mesh output as 3D, but with z=0.</w:t>
      </w:r>
      <w:r w:rsidR="00F6041E">
        <w:rPr>
          <w:b/>
        </w:rPr>
        <w:t xml:space="preserve"> ** Works.</w:t>
      </w:r>
    </w:p>
    <w:p w:rsidR="00BF2932" w:rsidRPr="001A042B" w:rsidRDefault="00BF2932" w:rsidP="001A042B">
      <w:pPr>
        <w:pStyle w:val="ListParagraph"/>
        <w:numPr>
          <w:ilvl w:val="2"/>
          <w:numId w:val="11"/>
        </w:numPr>
        <w:rPr>
          <w:bCs/>
        </w:rPr>
      </w:pPr>
      <w:r>
        <w:rPr>
          <w:rFonts w:ascii="Menlo" w:hAnsi="Menlo" w:cs="Menlo"/>
          <w:color w:val="000000"/>
          <w:szCs w:val="22"/>
        </w:rPr>
        <w:t>/Users/hengsun/Documents/Thesis/boundary-first-flattening/bff-command-line test1.obj test1_out.obj --angle=0.3</w:t>
      </w:r>
    </w:p>
    <w:p w:rsidR="001A042B" w:rsidRDefault="001A042B" w:rsidP="001A042B">
      <w:pPr>
        <w:pStyle w:val="ListParagraph"/>
        <w:numPr>
          <w:ilvl w:val="2"/>
          <w:numId w:val="11"/>
        </w:numPr>
        <w:rPr>
          <w:bCs/>
        </w:rPr>
      </w:pPr>
      <w:r>
        <w:rPr>
          <w:rFonts w:ascii="Menlo" w:hAnsi="Menlo" w:cs="Menlo"/>
          <w:color w:val="000000"/>
          <w:szCs w:val="22"/>
        </w:rPr>
        <w:t>/Users/hengsun/Documents/Thesis/boundary-first-flattening/extract.py test1_out.obj test1_out_flatten.obj</w:t>
      </w:r>
    </w:p>
    <w:p w:rsidR="00380BBD" w:rsidRDefault="00380BBD" w:rsidP="00380BBD">
      <w:pPr>
        <w:pStyle w:val="ListParagraph"/>
        <w:rPr>
          <w:bCs/>
        </w:rPr>
      </w:pPr>
    </w:p>
    <w:p w:rsidR="00581BFF" w:rsidRDefault="00581BFF" w:rsidP="00581BFF">
      <w:pPr>
        <w:pStyle w:val="Date"/>
      </w:pPr>
      <w:r>
        <w:t>Nov 1</w:t>
      </w:r>
      <w:r w:rsidR="003A3AA3">
        <w:t>8</w:t>
      </w:r>
      <w:r>
        <w:t>, 2019</w:t>
      </w:r>
    </w:p>
    <w:p w:rsidR="0095405C" w:rsidRDefault="0095405C" w:rsidP="0095405C">
      <w:pPr>
        <w:rPr>
          <w:bCs/>
        </w:rPr>
      </w:pPr>
      <w:r>
        <w:rPr>
          <w:bCs/>
        </w:rPr>
        <w:t>TODO:</w:t>
      </w:r>
    </w:p>
    <w:p w:rsidR="00B10B28" w:rsidRPr="00DD10B2" w:rsidRDefault="00B10B28" w:rsidP="0095405C">
      <w:pPr>
        <w:pStyle w:val="ListParagraph"/>
        <w:numPr>
          <w:ilvl w:val="0"/>
          <w:numId w:val="12"/>
        </w:numPr>
        <w:rPr>
          <w:bCs/>
        </w:rPr>
      </w:pPr>
      <w:r>
        <w:rPr>
          <w:bCs/>
        </w:rPr>
        <w:t xml:space="preserve">Build problems.  Create fake link: </w:t>
      </w:r>
      <w:proofErr w:type="spellStart"/>
      <w:r w:rsidRPr="00AA6177">
        <w:rPr>
          <w:b/>
        </w:rPr>
        <w:t>sudo</w:t>
      </w:r>
      <w:proofErr w:type="spellEnd"/>
      <w:r w:rsidRPr="00AA6177">
        <w:rPr>
          <w:b/>
        </w:rPr>
        <w:t xml:space="preserve"> ln -s /Applications/Xcode.app/Contents/Developer/Platforms/MacOSX.platform/Developer/SDKs/MacOSX10.15.sdk /Applications/Xcode.app/Contents/Developer/Platforms/MacOSX.platform/Developer/SDKs/MacOSX10.14.sdk</w:t>
      </w:r>
    </w:p>
    <w:p w:rsidR="00DD10B2" w:rsidRPr="005F7F3A" w:rsidRDefault="00DD10B2" w:rsidP="00DD10B2">
      <w:pPr>
        <w:pStyle w:val="ListParagraph"/>
        <w:numPr>
          <w:ilvl w:val="1"/>
          <w:numId w:val="12"/>
        </w:numPr>
        <w:rPr>
          <w:bCs/>
        </w:rPr>
      </w:pPr>
      <w:r>
        <w:rPr>
          <w:b/>
        </w:rPr>
        <w:t>** Fixed it.</w:t>
      </w:r>
    </w:p>
    <w:p w:rsidR="005F7F3A" w:rsidRPr="00331F42" w:rsidRDefault="005F7F3A" w:rsidP="005F7F3A">
      <w:pPr>
        <w:pStyle w:val="ListParagraph"/>
        <w:numPr>
          <w:ilvl w:val="0"/>
          <w:numId w:val="12"/>
        </w:numPr>
        <w:rPr>
          <w:bCs/>
        </w:rPr>
      </w:pPr>
      <w:r>
        <w:rPr>
          <w:b/>
        </w:rPr>
        <w:t>Change the BFF Command line to accept an input file.  Need to modify CommandLine.cpp-&gt;flatten.</w:t>
      </w:r>
    </w:p>
    <w:p w:rsidR="00331F42" w:rsidRDefault="00331F42" w:rsidP="00331F42">
      <w:pPr>
        <w:pStyle w:val="ListParagraph"/>
        <w:numPr>
          <w:ilvl w:val="1"/>
          <w:numId w:val="12"/>
        </w:numPr>
        <w:rPr>
          <w:bCs/>
        </w:rPr>
      </w:pPr>
      <w:r>
        <w:rPr>
          <w:bCs/>
        </w:rPr>
        <w:lastRenderedPageBreak/>
        <w:t>Hard coded the angle file to be “chaincode.txt”.</w:t>
      </w:r>
    </w:p>
    <w:p w:rsidR="00FB7489" w:rsidRDefault="004C0695" w:rsidP="00331F42">
      <w:pPr>
        <w:pStyle w:val="ListParagraph"/>
        <w:numPr>
          <w:ilvl w:val="1"/>
          <w:numId w:val="12"/>
        </w:numPr>
        <w:rPr>
          <w:bCs/>
        </w:rPr>
      </w:pPr>
      <w:r>
        <w:rPr>
          <w:bCs/>
        </w:rPr>
        <w:t>Each line of the chaincode.txt represents one angle.</w:t>
      </w:r>
    </w:p>
    <w:p w:rsidR="004C0695" w:rsidRDefault="004C0695" w:rsidP="00331F42">
      <w:pPr>
        <w:pStyle w:val="ListParagraph"/>
        <w:numPr>
          <w:ilvl w:val="1"/>
          <w:numId w:val="12"/>
        </w:numPr>
        <w:rPr>
          <w:bCs/>
        </w:rPr>
      </w:pPr>
      <w:r>
        <w:rPr>
          <w:bCs/>
        </w:rPr>
        <w:t>** Success.  Can create a letter H.</w:t>
      </w:r>
    </w:p>
    <w:p w:rsidR="00331F42" w:rsidRDefault="00241759" w:rsidP="00331F42">
      <w:pPr>
        <w:pStyle w:val="ListParagraph"/>
        <w:numPr>
          <w:ilvl w:val="0"/>
          <w:numId w:val="12"/>
        </w:numPr>
        <w:rPr>
          <w:bCs/>
        </w:rPr>
      </w:pPr>
      <w:r>
        <w:rPr>
          <w:bCs/>
        </w:rPr>
        <w:t>Was able to create 3D dome.  BFF accepts the dome without error.</w:t>
      </w:r>
      <w:r w:rsidR="00790212">
        <w:rPr>
          <w:bCs/>
        </w:rPr>
        <w:t xml:space="preserve"> ** done.</w:t>
      </w:r>
    </w:p>
    <w:p w:rsidR="00920C49" w:rsidRDefault="00920C49" w:rsidP="00331F42">
      <w:pPr>
        <w:pStyle w:val="ListParagraph"/>
        <w:numPr>
          <w:ilvl w:val="0"/>
          <w:numId w:val="12"/>
        </w:numPr>
        <w:rPr>
          <w:bCs/>
        </w:rPr>
      </w:pPr>
    </w:p>
    <w:p w:rsidR="00241759" w:rsidRDefault="00241759" w:rsidP="00573F67">
      <w:pPr>
        <w:rPr>
          <w:bCs/>
        </w:rPr>
      </w:pPr>
    </w:p>
    <w:p w:rsidR="00573F67" w:rsidRDefault="00573F67" w:rsidP="00573F67">
      <w:pPr>
        <w:pStyle w:val="Date"/>
      </w:pPr>
      <w:r>
        <w:t>Nov 22, 2019</w:t>
      </w:r>
    </w:p>
    <w:p w:rsidR="0063570E" w:rsidRPr="0063570E" w:rsidRDefault="00573F67" w:rsidP="0063570E">
      <w:pPr>
        <w:pStyle w:val="Heading1"/>
      </w:pPr>
      <w:r>
        <w:t>Barycentric coordinates</w:t>
      </w:r>
    </w:p>
    <w:p w:rsidR="0063570E" w:rsidRPr="0063570E" w:rsidRDefault="0063570E" w:rsidP="0063570E">
      <w:pPr>
        <w:pStyle w:val="Heading1"/>
      </w:pPr>
      <w:r>
        <w:t>Automatic Chaincode blob generation</w:t>
      </w:r>
    </w:p>
    <w:p w:rsidR="0063570E" w:rsidRPr="0063570E" w:rsidRDefault="0063570E" w:rsidP="0063570E">
      <w:pPr>
        <w:pStyle w:val="Heading1"/>
      </w:pPr>
      <w:r>
        <w:t>Barycentric coordinates</w:t>
      </w:r>
    </w:p>
    <w:p w:rsidR="00573F67" w:rsidRDefault="00573F67" w:rsidP="00573F67"/>
    <w:p w:rsidR="00573F67" w:rsidRPr="00573F67" w:rsidRDefault="00536220" w:rsidP="00573F67">
      <w:pPr>
        <w:rPr>
          <w:bCs/>
        </w:rPr>
      </w:pPr>
      <w:r>
        <w:rPr>
          <w:bCs/>
        </w:rPr>
        <w:t>TODO:</w:t>
      </w:r>
    </w:p>
    <w:p w:rsidR="00F55099" w:rsidRDefault="00F55099" w:rsidP="00F55099">
      <w:pPr>
        <w:pStyle w:val="ListParagraph"/>
        <w:numPr>
          <w:ilvl w:val="0"/>
          <w:numId w:val="13"/>
        </w:numPr>
        <w:rPr>
          <w:bCs/>
        </w:rPr>
      </w:pPr>
      <w:r>
        <w:rPr>
          <w:bCs/>
        </w:rPr>
        <w:t>How to determine which face maps from pre-BFF to post-BFF.</w:t>
      </w:r>
    </w:p>
    <w:p w:rsidR="00F55099" w:rsidRPr="00F55099" w:rsidRDefault="00F55099" w:rsidP="00F55099">
      <w:pPr>
        <w:pStyle w:val="ListParagraph"/>
        <w:numPr>
          <w:ilvl w:val="0"/>
          <w:numId w:val="13"/>
        </w:numPr>
        <w:rPr>
          <w:bCs/>
          <w:lang w:val="en-CA"/>
        </w:rPr>
      </w:pPr>
    </w:p>
    <w:p w:rsidR="003E3DC8" w:rsidRPr="003E3DC8" w:rsidRDefault="003E3DC8"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156C0E" w:rsidRPr="00156C0E" w:rsidRDefault="00156C0E" w:rsidP="00F55099">
      <w:pPr>
        <w:pStyle w:val="ListParagraph"/>
        <w:numPr>
          <w:ilvl w:val="0"/>
          <w:numId w:val="13"/>
        </w:numPr>
        <w:rPr>
          <w:bCs/>
          <w:lang w:val="en-CA"/>
        </w:rPr>
      </w:pPr>
    </w:p>
    <w:p w:rsidR="0063570E" w:rsidRPr="0063570E" w:rsidRDefault="0063570E" w:rsidP="00F55099">
      <w:pPr>
        <w:pStyle w:val="ListParagraph"/>
        <w:numPr>
          <w:ilvl w:val="0"/>
          <w:numId w:val="13"/>
        </w:numPr>
        <w:rPr>
          <w:bCs/>
          <w:lang w:val="en-CA"/>
        </w:rPr>
      </w:pPr>
      <w:r>
        <w:rPr>
          <w:bCs/>
        </w:rPr>
        <w:t xml:space="preserve">Barycentric Coordinates: </w:t>
      </w:r>
      <w:hyperlink r:id="rId26" w:history="1">
        <w:r w:rsidRPr="0063570E">
          <w:rPr>
            <w:rStyle w:val="Hyperlink"/>
            <w:bCs/>
            <w:lang w:val="en-CA"/>
          </w:rPr>
          <w:t>https://codereview.stackexchange.com/questions/41024/faster-computation-of-barycentric-coordinates-for-many-points</w:t>
        </w:r>
      </w:hyperlink>
    </w:p>
    <w:p w:rsidR="0063570E" w:rsidRDefault="0086237F" w:rsidP="00F55099">
      <w:pPr>
        <w:pStyle w:val="ListParagraph"/>
        <w:numPr>
          <w:ilvl w:val="0"/>
          <w:numId w:val="13"/>
        </w:numPr>
        <w:rPr>
          <w:bCs/>
        </w:rPr>
      </w:pPr>
      <w:r>
        <w:rPr>
          <w:bCs/>
        </w:rPr>
        <w:t xml:space="preserve">More Barycentric: </w:t>
      </w:r>
      <w:hyperlink r:id="rId27" w:history="1">
        <w:r w:rsidRPr="00A247B1">
          <w:rPr>
            <w:rStyle w:val="Hyperlink"/>
            <w:bCs/>
          </w:rPr>
          <w:t>https://github.com/bmechtley/barycentric</w:t>
        </w:r>
      </w:hyperlink>
    </w:p>
    <w:p w:rsidR="0086237F" w:rsidRDefault="0086237F" w:rsidP="00F55099">
      <w:pPr>
        <w:pStyle w:val="ListParagraph"/>
        <w:numPr>
          <w:ilvl w:val="0"/>
          <w:numId w:val="13"/>
        </w:numPr>
        <w:rPr>
          <w:bCs/>
        </w:rPr>
      </w:pPr>
    </w:p>
    <w:p w:rsidR="006D0D68" w:rsidRDefault="00950028" w:rsidP="00F55099">
      <w:pPr>
        <w:pStyle w:val="ListParagraph"/>
        <w:numPr>
          <w:ilvl w:val="0"/>
          <w:numId w:val="13"/>
        </w:numPr>
        <w:rPr>
          <w:bCs/>
        </w:rPr>
      </w:pPr>
      <w:r>
        <w:rPr>
          <w:bCs/>
        </w:rPr>
        <w:t>How to determine which face maps from pre-BFF to post-BFF.</w:t>
      </w:r>
    </w:p>
    <w:p w:rsidR="00950028" w:rsidRDefault="00950028" w:rsidP="00F55099">
      <w:pPr>
        <w:pStyle w:val="ListParagraph"/>
        <w:numPr>
          <w:ilvl w:val="0"/>
          <w:numId w:val="13"/>
        </w:numPr>
        <w:rPr>
          <w:bCs/>
        </w:rPr>
      </w:pPr>
    </w:p>
    <w:p w:rsidR="001C0F72" w:rsidRPr="0095405C" w:rsidRDefault="004E1970" w:rsidP="00F55099">
      <w:pPr>
        <w:pStyle w:val="ListParagraph"/>
        <w:numPr>
          <w:ilvl w:val="0"/>
          <w:numId w:val="13"/>
        </w:numPr>
        <w:rPr>
          <w:bCs/>
        </w:rPr>
      </w:pPr>
      <w:r w:rsidRPr="0095405C">
        <w:rPr>
          <w:bCs/>
        </w:rPr>
        <w:t>Produce arbitrary shaped blob.</w:t>
      </w:r>
    </w:p>
    <w:p w:rsidR="004E1970" w:rsidRDefault="004E1970" w:rsidP="00F55099">
      <w:pPr>
        <w:pStyle w:val="ListParagraph"/>
        <w:numPr>
          <w:ilvl w:val="1"/>
          <w:numId w:val="13"/>
        </w:numPr>
        <w:rPr>
          <w:bCs/>
        </w:rPr>
      </w:pPr>
      <w:r>
        <w:rPr>
          <w:bCs/>
        </w:rPr>
        <w:t>How do we feed this information into BFF?</w:t>
      </w:r>
    </w:p>
    <w:p w:rsidR="004E1970" w:rsidRDefault="00F76A69" w:rsidP="00F55099">
      <w:pPr>
        <w:pStyle w:val="ListParagraph"/>
        <w:numPr>
          <w:ilvl w:val="1"/>
          <w:numId w:val="13"/>
        </w:numPr>
        <w:rPr>
          <w:bCs/>
        </w:rPr>
      </w:pPr>
      <w:r>
        <w:rPr>
          <w:bCs/>
        </w:rPr>
        <w:t xml:space="preserve">Given a blob, generate chain </w:t>
      </w:r>
      <w:r w:rsidR="001B47C0">
        <w:rPr>
          <w:bCs/>
        </w:rPr>
        <w:t>code for perimeter.</w:t>
      </w:r>
      <w:r w:rsidR="00DA3793">
        <w:rPr>
          <w:bCs/>
        </w:rPr>
        <w:t xml:space="preserve">  Count the number of</w:t>
      </w:r>
      <w:r w:rsidR="008F4466">
        <w:rPr>
          <w:bCs/>
        </w:rPr>
        <w:t xml:space="preserve"> </w:t>
      </w:r>
      <w:r w:rsidR="00DA3793">
        <w:rPr>
          <w:bCs/>
        </w:rPr>
        <w:t>vertices.</w:t>
      </w:r>
    </w:p>
    <w:p w:rsidR="005E175D" w:rsidRPr="005E175D" w:rsidRDefault="005E175D" w:rsidP="00F55099">
      <w:pPr>
        <w:pStyle w:val="ListParagraph"/>
        <w:numPr>
          <w:ilvl w:val="1"/>
          <w:numId w:val="13"/>
        </w:numPr>
        <w:rPr>
          <w:bCs/>
          <w:lang w:val="en-CA"/>
        </w:rPr>
      </w:pPr>
      <w:r>
        <w:rPr>
          <w:bCs/>
        </w:rPr>
        <w:t xml:space="preserve">Freeman chain code for letters: </w:t>
      </w:r>
      <w:hyperlink r:id="rId28" w:history="1">
        <w:r w:rsidRPr="005E175D">
          <w:rPr>
            <w:rStyle w:val="Hyperlink"/>
            <w:bCs/>
            <w:lang w:val="en-CA"/>
          </w:rPr>
          <w:t>https://www.kaggle.com/mburger/freeman-chain-code-second-attempt</w:t>
        </w:r>
      </w:hyperlink>
    </w:p>
    <w:p w:rsidR="005E175D" w:rsidRDefault="00253BCB" w:rsidP="00F55099">
      <w:pPr>
        <w:pStyle w:val="ListParagraph"/>
        <w:numPr>
          <w:ilvl w:val="1"/>
          <w:numId w:val="13"/>
        </w:numPr>
        <w:rPr>
          <w:bCs/>
        </w:rPr>
      </w:pPr>
      <w:r>
        <w:rPr>
          <w:bCs/>
        </w:rPr>
        <w:t xml:space="preserve">Alpha Shapes: </w:t>
      </w:r>
      <w:hyperlink r:id="rId29" w:history="1">
        <w:r w:rsidRPr="00C5688C">
          <w:rPr>
            <w:rStyle w:val="Hyperlink"/>
            <w:bCs/>
          </w:rPr>
          <w:t>https://plot.ly/python/alpha-shapes/</w:t>
        </w:r>
      </w:hyperlink>
    </w:p>
    <w:p w:rsidR="00253BCB" w:rsidRDefault="00D73974" w:rsidP="00F55099">
      <w:pPr>
        <w:pStyle w:val="ListParagraph"/>
        <w:numPr>
          <w:ilvl w:val="1"/>
          <w:numId w:val="13"/>
        </w:numPr>
        <w:rPr>
          <w:bCs/>
        </w:rPr>
      </w:pPr>
      <w:r>
        <w:rPr>
          <w:bCs/>
        </w:rPr>
        <w:lastRenderedPageBreak/>
        <w:t xml:space="preserve">Concave hull: </w:t>
      </w:r>
      <w:hyperlink r:id="rId30" w:history="1">
        <w:r w:rsidRPr="00C5688C">
          <w:rPr>
            <w:rStyle w:val="Hyperlink"/>
            <w:bCs/>
          </w:rPr>
          <w:t>https://towardsdatascience.com/the-concave-hull-c649795c0f0f</w:t>
        </w:r>
      </w:hyperlink>
    </w:p>
    <w:p w:rsidR="00D73974" w:rsidRDefault="009B245E" w:rsidP="00F55099">
      <w:pPr>
        <w:pStyle w:val="ListParagraph"/>
        <w:numPr>
          <w:ilvl w:val="1"/>
          <w:numId w:val="13"/>
        </w:numPr>
        <w:rPr>
          <w:bCs/>
        </w:rPr>
      </w:pPr>
      <w:r>
        <w:rPr>
          <w:bCs/>
        </w:rPr>
        <w:t xml:space="preserve">Minimal Convex hull: </w:t>
      </w:r>
      <w:hyperlink r:id="rId31" w:history="1">
        <w:r w:rsidRPr="00C5688C">
          <w:rPr>
            <w:rStyle w:val="Hyperlink"/>
            <w:bCs/>
          </w:rPr>
          <w:t>https://kukuruku.co/post/building-a-minimal-convex-hull/</w:t>
        </w:r>
      </w:hyperlink>
    </w:p>
    <w:p w:rsidR="009B245E" w:rsidRDefault="009B245E" w:rsidP="00F55099">
      <w:pPr>
        <w:pStyle w:val="ListParagraph"/>
        <w:numPr>
          <w:ilvl w:val="1"/>
          <w:numId w:val="13"/>
        </w:numPr>
        <w:rPr>
          <w:bCs/>
        </w:rPr>
      </w:pPr>
    </w:p>
    <w:p w:rsidR="00F76A69" w:rsidRDefault="00637282" w:rsidP="00F55099">
      <w:pPr>
        <w:pStyle w:val="ListParagraph"/>
        <w:numPr>
          <w:ilvl w:val="1"/>
          <w:numId w:val="13"/>
        </w:numPr>
        <w:rPr>
          <w:bCs/>
        </w:rPr>
      </w:pPr>
      <w:r>
        <w:rPr>
          <w:bCs/>
        </w:rPr>
        <w:t xml:space="preserve">Generate the </w:t>
      </w:r>
      <w:r w:rsidR="00DA3793">
        <w:rPr>
          <w:bCs/>
        </w:rPr>
        <w:t>geodesic with appropriate number of vertices.</w:t>
      </w:r>
    </w:p>
    <w:p w:rsidR="00630F3F" w:rsidRDefault="00663069" w:rsidP="00F55099">
      <w:pPr>
        <w:pStyle w:val="ListParagraph"/>
        <w:numPr>
          <w:ilvl w:val="1"/>
          <w:numId w:val="13"/>
        </w:numPr>
        <w:rPr>
          <w:bCs/>
        </w:rPr>
      </w:pPr>
      <w:r>
        <w:rPr>
          <w:bCs/>
        </w:rPr>
        <w:t>Implement BFF to make use of Chain code.</w:t>
      </w:r>
    </w:p>
    <w:p w:rsidR="00663069" w:rsidRDefault="00663069" w:rsidP="00F55099">
      <w:pPr>
        <w:pStyle w:val="ListParagraph"/>
        <w:numPr>
          <w:ilvl w:val="1"/>
          <w:numId w:val="13"/>
        </w:numPr>
        <w:rPr>
          <w:bCs/>
        </w:rPr>
      </w:pPr>
    </w:p>
    <w:p w:rsidR="00663069" w:rsidRDefault="00663069" w:rsidP="00F55099">
      <w:pPr>
        <w:pStyle w:val="ListParagraph"/>
        <w:numPr>
          <w:ilvl w:val="1"/>
          <w:numId w:val="13"/>
        </w:numPr>
        <w:rPr>
          <w:bCs/>
        </w:rPr>
      </w:pPr>
    </w:p>
    <w:p w:rsidR="0038430B" w:rsidRDefault="0038430B" w:rsidP="00F55099">
      <w:pPr>
        <w:pStyle w:val="ListParagraph"/>
        <w:numPr>
          <w:ilvl w:val="1"/>
          <w:numId w:val="13"/>
        </w:numPr>
        <w:rPr>
          <w:bCs/>
        </w:rPr>
      </w:pPr>
      <w:r>
        <w:rPr>
          <w:bCs/>
        </w:rPr>
        <w:t>Produce 3D image file</w:t>
      </w:r>
      <w:r w:rsidR="00F44D7B">
        <w:rPr>
          <w:bCs/>
        </w:rPr>
        <w:t xml:space="preserve"> ** Defer.</w:t>
      </w:r>
    </w:p>
    <w:p w:rsidR="004501E9" w:rsidRDefault="004501E9" w:rsidP="00F55099">
      <w:pPr>
        <w:pStyle w:val="ListParagraph"/>
        <w:numPr>
          <w:ilvl w:val="1"/>
          <w:numId w:val="13"/>
        </w:numPr>
        <w:rPr>
          <w:bCs/>
        </w:rPr>
      </w:pPr>
    </w:p>
    <w:p w:rsidR="00ED23FF" w:rsidRDefault="00ED23FF" w:rsidP="00ED23FF"/>
    <w:p w:rsidR="00ED23FF" w:rsidRDefault="00ED23FF"/>
    <w:p w:rsidR="002F219E" w:rsidRDefault="002F219E" w:rsidP="002F219E">
      <w:pPr>
        <w:pStyle w:val="Date"/>
      </w:pPr>
      <w:r>
        <w:t>Dec 9, 2019</w:t>
      </w:r>
    </w:p>
    <w:p w:rsidR="00476E4B" w:rsidRPr="00476E4B" w:rsidRDefault="002F219E" w:rsidP="00476E4B">
      <w:pPr>
        <w:pStyle w:val="Heading1"/>
      </w:pPr>
      <w:r>
        <w:t xml:space="preserve">Plotting meshes </w:t>
      </w:r>
    </w:p>
    <w:p w:rsidR="002F219E" w:rsidRPr="0063570E" w:rsidRDefault="00476E4B" w:rsidP="002F219E">
      <w:pPr>
        <w:pStyle w:val="Heading1"/>
      </w:pPr>
      <w:r>
        <w:t>Mapping original triangles to newly created mesh triangle</w:t>
      </w:r>
    </w:p>
    <w:p w:rsidR="002F219E" w:rsidRDefault="002F219E" w:rsidP="002F219E"/>
    <w:p w:rsidR="002F219E" w:rsidRPr="00573F67" w:rsidRDefault="002F219E" w:rsidP="002F219E">
      <w:pPr>
        <w:rPr>
          <w:bCs/>
        </w:rPr>
      </w:pPr>
      <w:r>
        <w:rPr>
          <w:bCs/>
        </w:rPr>
        <w:t>TODO:</w:t>
      </w:r>
    </w:p>
    <w:p w:rsidR="002F219E" w:rsidRDefault="00476E4B" w:rsidP="002F219E">
      <w:pPr>
        <w:pStyle w:val="ListParagraph"/>
        <w:numPr>
          <w:ilvl w:val="0"/>
          <w:numId w:val="14"/>
        </w:numPr>
        <w:rPr>
          <w:bCs/>
        </w:rPr>
      </w:pPr>
      <w:r>
        <w:rPr>
          <w:bCs/>
        </w:rPr>
        <w:t>Create On-mouse over mesh of original</w:t>
      </w:r>
      <w:r w:rsidR="000B6AF3">
        <w:rPr>
          <w:bCs/>
        </w:rPr>
        <w:t>.  ** Working.</w:t>
      </w:r>
    </w:p>
    <w:p w:rsidR="000B6AF3" w:rsidRDefault="00476E4B" w:rsidP="002F219E">
      <w:pPr>
        <w:pStyle w:val="ListParagraph"/>
        <w:numPr>
          <w:ilvl w:val="0"/>
          <w:numId w:val="14"/>
        </w:numPr>
        <w:rPr>
          <w:bCs/>
        </w:rPr>
      </w:pPr>
      <w:r>
        <w:rPr>
          <w:bCs/>
        </w:rPr>
        <w:t>Create subplot.  First subplot for original mesh.</w:t>
      </w:r>
      <w:r w:rsidR="000B6AF3">
        <w:rPr>
          <w:bCs/>
        </w:rPr>
        <w:t xml:space="preserve">  ** Working.</w:t>
      </w:r>
    </w:p>
    <w:p w:rsidR="000B6AF3" w:rsidRDefault="000B6AF3" w:rsidP="002F219E">
      <w:pPr>
        <w:pStyle w:val="ListParagraph"/>
        <w:numPr>
          <w:ilvl w:val="0"/>
          <w:numId w:val="14"/>
        </w:numPr>
        <w:rPr>
          <w:bCs/>
        </w:rPr>
      </w:pPr>
      <w:r>
        <w:rPr>
          <w:bCs/>
        </w:rPr>
        <w:t>On-mouse over and highlighting the triangle. ** Working.</w:t>
      </w:r>
    </w:p>
    <w:p w:rsidR="000B6AF3" w:rsidRDefault="000B6AF3" w:rsidP="002F219E">
      <w:pPr>
        <w:pStyle w:val="ListParagraph"/>
        <w:numPr>
          <w:ilvl w:val="0"/>
          <w:numId w:val="14"/>
        </w:numPr>
        <w:rPr>
          <w:bCs/>
        </w:rPr>
      </w:pPr>
      <w:r>
        <w:rPr>
          <w:bCs/>
        </w:rPr>
        <w:t>Git add .</w:t>
      </w:r>
    </w:p>
    <w:p w:rsidR="000B6AF3" w:rsidRDefault="000B6AF3" w:rsidP="002F219E">
      <w:pPr>
        <w:pStyle w:val="ListParagraph"/>
        <w:numPr>
          <w:ilvl w:val="0"/>
          <w:numId w:val="14"/>
        </w:numPr>
        <w:rPr>
          <w:bCs/>
        </w:rPr>
      </w:pPr>
      <w:r>
        <w:rPr>
          <w:bCs/>
        </w:rPr>
        <w:t>Git commit -m “message”</w:t>
      </w:r>
    </w:p>
    <w:p w:rsidR="000B6AF3" w:rsidRPr="00BA01F4" w:rsidRDefault="000B6AF3" w:rsidP="002F219E">
      <w:pPr>
        <w:pStyle w:val="ListParagraph"/>
        <w:numPr>
          <w:ilvl w:val="0"/>
          <w:numId w:val="14"/>
        </w:numPr>
        <w:rPr>
          <w:b/>
        </w:rPr>
      </w:pPr>
      <w:r w:rsidRPr="00BA01F4">
        <w:rPr>
          <w:b/>
        </w:rPr>
        <w:t>Git push</w:t>
      </w:r>
      <w:r w:rsidR="005F4F2A" w:rsidRPr="00BA01F4">
        <w:rPr>
          <w:b/>
        </w:rPr>
        <w:t xml:space="preserve"> </w:t>
      </w:r>
    </w:p>
    <w:p w:rsidR="00476E4B" w:rsidRDefault="00476E4B" w:rsidP="002F219E">
      <w:pPr>
        <w:pStyle w:val="ListParagraph"/>
        <w:numPr>
          <w:ilvl w:val="0"/>
          <w:numId w:val="14"/>
        </w:numPr>
        <w:rPr>
          <w:bCs/>
        </w:rPr>
      </w:pPr>
      <w:r>
        <w:rPr>
          <w:bCs/>
        </w:rPr>
        <w:t>Second subplot for generated mesh.</w:t>
      </w:r>
    </w:p>
    <w:p w:rsidR="002F219E" w:rsidRDefault="00E218D9" w:rsidP="002F219E">
      <w:pPr>
        <w:pStyle w:val="ListParagraph"/>
        <w:numPr>
          <w:ilvl w:val="0"/>
          <w:numId w:val="14"/>
        </w:numPr>
        <w:rPr>
          <w:bCs/>
          <w:lang w:val="en-CA"/>
        </w:rPr>
      </w:pPr>
      <w:r>
        <w:rPr>
          <w:bCs/>
          <w:lang w:val="en-CA"/>
        </w:rPr>
        <w:t>Plot both original mesh and new mesh together.</w:t>
      </w:r>
    </w:p>
    <w:p w:rsidR="008E6995" w:rsidRPr="00F55099" w:rsidRDefault="008E6995" w:rsidP="002F219E">
      <w:pPr>
        <w:pStyle w:val="ListParagraph"/>
        <w:numPr>
          <w:ilvl w:val="0"/>
          <w:numId w:val="14"/>
        </w:numPr>
        <w:rPr>
          <w:bCs/>
          <w:lang w:val="en-CA"/>
        </w:rPr>
      </w:pPr>
    </w:p>
    <w:p w:rsidR="00CE3B75" w:rsidRDefault="00CE3B75" w:rsidP="00E070FC">
      <w:pPr>
        <w:pStyle w:val="Heading1"/>
      </w:pPr>
    </w:p>
    <w:p w:rsidR="00CE3B75" w:rsidRDefault="00CE3B75" w:rsidP="00CE3B75">
      <w:pPr>
        <w:pStyle w:val="Date"/>
      </w:pPr>
      <w:r>
        <w:t>Dec 15, 2019</w:t>
      </w:r>
    </w:p>
    <w:p w:rsidR="00CE3B75" w:rsidRDefault="00CE3B75" w:rsidP="00CE3B75">
      <w:pPr>
        <w:pStyle w:val="Heading1"/>
      </w:pPr>
      <w:r>
        <w:t>Mapping the original mesh to flattened mesh.</w:t>
      </w:r>
      <w:r>
        <w:br/>
        <w:t>Draw straight lines in the original mesh and map to flattened mesh.</w:t>
      </w:r>
    </w:p>
    <w:p w:rsidR="00CE3B75" w:rsidRPr="00573F67" w:rsidRDefault="00CE3B75" w:rsidP="00CE3B75">
      <w:pPr>
        <w:rPr>
          <w:bCs/>
        </w:rPr>
      </w:pPr>
      <w:r>
        <w:rPr>
          <w:bCs/>
        </w:rPr>
        <w:t>TODO:</w:t>
      </w:r>
    </w:p>
    <w:p w:rsidR="00CE3B75" w:rsidRDefault="00CE3B75" w:rsidP="00CE3B75">
      <w:pPr>
        <w:pStyle w:val="ListParagraph"/>
        <w:numPr>
          <w:ilvl w:val="0"/>
          <w:numId w:val="15"/>
        </w:numPr>
        <w:rPr>
          <w:bCs/>
        </w:rPr>
      </w:pPr>
      <w:r>
        <w:rPr>
          <w:bCs/>
        </w:rPr>
        <w:t>Parse intermediate obj file.</w:t>
      </w:r>
    </w:p>
    <w:p w:rsidR="00CE3B75" w:rsidRDefault="00CE3B75" w:rsidP="00CE3B75">
      <w:pPr>
        <w:pStyle w:val="ListParagraph"/>
        <w:numPr>
          <w:ilvl w:val="1"/>
          <w:numId w:val="15"/>
        </w:numPr>
        <w:rPr>
          <w:bCs/>
        </w:rPr>
      </w:pPr>
      <w:r>
        <w:rPr>
          <w:bCs/>
        </w:rPr>
        <w:t xml:space="preserve">Create </w:t>
      </w:r>
      <w:r w:rsidR="00A87B1E">
        <w:rPr>
          <w:bCs/>
        </w:rPr>
        <w:t>coordinates for original mesh.</w:t>
      </w:r>
      <w:r w:rsidR="0019089E">
        <w:rPr>
          <w:bCs/>
        </w:rPr>
        <w:t xml:space="preserve">  ** done.</w:t>
      </w:r>
    </w:p>
    <w:p w:rsidR="00A87B1E" w:rsidRDefault="00A87B1E" w:rsidP="00CE3B75">
      <w:pPr>
        <w:pStyle w:val="ListParagraph"/>
        <w:numPr>
          <w:ilvl w:val="1"/>
          <w:numId w:val="15"/>
        </w:numPr>
        <w:rPr>
          <w:bCs/>
        </w:rPr>
      </w:pPr>
      <w:r>
        <w:rPr>
          <w:bCs/>
        </w:rPr>
        <w:t>Create coordinates for flattened mesh.</w:t>
      </w:r>
      <w:r w:rsidR="0019089E">
        <w:rPr>
          <w:bCs/>
        </w:rPr>
        <w:t xml:space="preserve"> ** done.</w:t>
      </w:r>
    </w:p>
    <w:p w:rsidR="00AD2F37" w:rsidRDefault="00AD2F37" w:rsidP="00CE3B75">
      <w:pPr>
        <w:pStyle w:val="ListParagraph"/>
        <w:numPr>
          <w:ilvl w:val="1"/>
          <w:numId w:val="15"/>
        </w:numPr>
        <w:rPr>
          <w:bCs/>
        </w:rPr>
      </w:pPr>
      <w:r>
        <w:rPr>
          <w:bCs/>
        </w:rPr>
        <w:t>Create faces for original mesh.</w:t>
      </w:r>
      <w:r w:rsidR="00572112">
        <w:rPr>
          <w:bCs/>
        </w:rPr>
        <w:t xml:space="preserve"> ** done.</w:t>
      </w:r>
    </w:p>
    <w:p w:rsidR="00AD2F37" w:rsidRDefault="00AD2F37" w:rsidP="00CE3B75">
      <w:pPr>
        <w:pStyle w:val="ListParagraph"/>
        <w:numPr>
          <w:ilvl w:val="1"/>
          <w:numId w:val="15"/>
        </w:numPr>
        <w:rPr>
          <w:bCs/>
        </w:rPr>
      </w:pPr>
      <w:r>
        <w:rPr>
          <w:bCs/>
        </w:rPr>
        <w:t>Create faces for flattened mesh.</w:t>
      </w:r>
      <w:r w:rsidR="00572112">
        <w:rPr>
          <w:bCs/>
        </w:rPr>
        <w:t xml:space="preserve"> ** done.</w:t>
      </w:r>
    </w:p>
    <w:p w:rsidR="004B0863" w:rsidRDefault="004B0863" w:rsidP="00CE3B75">
      <w:pPr>
        <w:pStyle w:val="ListParagraph"/>
        <w:numPr>
          <w:ilvl w:val="1"/>
          <w:numId w:val="15"/>
        </w:numPr>
        <w:rPr>
          <w:bCs/>
        </w:rPr>
      </w:pPr>
      <w:r>
        <w:rPr>
          <w:bCs/>
        </w:rPr>
        <w:t xml:space="preserve">Separate the </w:t>
      </w:r>
      <w:r w:rsidR="003317D7">
        <w:rPr>
          <w:bCs/>
        </w:rPr>
        <w:t>original mesh from flattened mesh.</w:t>
      </w:r>
      <w:r w:rsidR="00553F11">
        <w:rPr>
          <w:bCs/>
        </w:rPr>
        <w:t xml:space="preserve"> ** done.</w:t>
      </w:r>
    </w:p>
    <w:p w:rsidR="00CE3B75" w:rsidRDefault="00572112" w:rsidP="00CE3B75">
      <w:pPr>
        <w:pStyle w:val="ListParagraph"/>
        <w:numPr>
          <w:ilvl w:val="0"/>
          <w:numId w:val="15"/>
        </w:numPr>
        <w:rPr>
          <w:bCs/>
        </w:rPr>
      </w:pPr>
      <w:r>
        <w:rPr>
          <w:bCs/>
        </w:rPr>
        <w:t>Check in code.</w:t>
      </w:r>
    </w:p>
    <w:p w:rsidR="004B01E1" w:rsidRPr="004B01E1" w:rsidRDefault="004B01E1" w:rsidP="00D8545D">
      <w:pPr>
        <w:pStyle w:val="ListParagraph"/>
        <w:numPr>
          <w:ilvl w:val="0"/>
          <w:numId w:val="15"/>
        </w:numPr>
      </w:pPr>
      <w:r w:rsidRPr="00D8545D">
        <w:rPr>
          <w:bCs/>
        </w:rPr>
        <w:t xml:space="preserve">Change event handler to consider which mesh the event is coming from: </w:t>
      </w:r>
      <w:hyperlink r:id="rId32" w:history="1">
        <w:r w:rsidRPr="00D8545D">
          <w:rPr>
            <w:color w:val="0000FF"/>
            <w:u w:val="single"/>
          </w:rPr>
          <w:t>https://stackoverflow.com/questions/39351388/control-the-mouse-click-event-with-a-subplot-rather-than-a-figure-in-matplotlib</w:t>
        </w:r>
      </w:hyperlink>
    </w:p>
    <w:p w:rsidR="004B01E1" w:rsidRDefault="00D8545D" w:rsidP="00CE3B75">
      <w:pPr>
        <w:pStyle w:val="ListParagraph"/>
        <w:numPr>
          <w:ilvl w:val="0"/>
          <w:numId w:val="15"/>
        </w:numPr>
        <w:rPr>
          <w:bCs/>
        </w:rPr>
      </w:pPr>
      <w:r>
        <w:rPr>
          <w:bCs/>
        </w:rPr>
        <w:t>Check in code.</w:t>
      </w:r>
    </w:p>
    <w:p w:rsidR="004A5C2F" w:rsidRDefault="004A5C2F" w:rsidP="00CE3B75">
      <w:pPr>
        <w:pStyle w:val="ListParagraph"/>
        <w:numPr>
          <w:ilvl w:val="0"/>
          <w:numId w:val="15"/>
        </w:numPr>
        <w:rPr>
          <w:bCs/>
        </w:rPr>
      </w:pPr>
    </w:p>
    <w:p w:rsidR="00CE3B75" w:rsidRPr="00CE3B75" w:rsidRDefault="00CE3B75" w:rsidP="00CE3B75"/>
    <w:p w:rsidR="004A5C2F" w:rsidRDefault="004A5C2F" w:rsidP="004A5C2F">
      <w:pPr>
        <w:pStyle w:val="Date"/>
      </w:pPr>
      <w:r>
        <w:t>Dec 15, 2019</w:t>
      </w:r>
    </w:p>
    <w:p w:rsidR="004A5C2F" w:rsidRDefault="004A5C2F" w:rsidP="004A5C2F">
      <w:pPr>
        <w:pStyle w:val="Heading1"/>
      </w:pPr>
      <w:r>
        <w:t>Draw straight lines in the original mesh and map to flattened mesh.</w:t>
      </w:r>
    </w:p>
    <w:p w:rsidR="00247863" w:rsidRDefault="00247863" w:rsidP="00247863">
      <w:pPr>
        <w:pStyle w:val="Heading1"/>
      </w:pPr>
      <w:r>
        <w:t>Implement mirror barycentric dots.</w:t>
      </w:r>
    </w:p>
    <w:p w:rsidR="00CE3B75" w:rsidRDefault="00CE3B75" w:rsidP="00CE3B75"/>
    <w:p w:rsidR="00247863" w:rsidRPr="00CE3B75" w:rsidRDefault="00247863" w:rsidP="00CE3B75"/>
    <w:p w:rsidR="004A5C2F" w:rsidRPr="00573F67" w:rsidRDefault="004A5C2F" w:rsidP="004A5C2F">
      <w:pPr>
        <w:rPr>
          <w:bCs/>
        </w:rPr>
      </w:pPr>
      <w:r>
        <w:rPr>
          <w:bCs/>
        </w:rPr>
        <w:t>TODO:</w:t>
      </w:r>
    </w:p>
    <w:p w:rsidR="004A5C2F" w:rsidRDefault="004A5C2F" w:rsidP="004A5C2F">
      <w:pPr>
        <w:pStyle w:val="ListParagraph"/>
        <w:numPr>
          <w:ilvl w:val="0"/>
          <w:numId w:val="16"/>
        </w:numPr>
        <w:rPr>
          <w:bCs/>
        </w:rPr>
      </w:pPr>
      <w:r>
        <w:rPr>
          <w:bCs/>
        </w:rPr>
        <w:t>Event handler on click to add dots to Original Mesh. ** done.</w:t>
      </w:r>
    </w:p>
    <w:p w:rsidR="004A5C2F" w:rsidRDefault="004A5C2F" w:rsidP="004A5C2F">
      <w:pPr>
        <w:pStyle w:val="ListParagraph"/>
        <w:numPr>
          <w:ilvl w:val="0"/>
          <w:numId w:val="16"/>
        </w:numPr>
        <w:rPr>
          <w:bCs/>
        </w:rPr>
      </w:pPr>
      <w:r>
        <w:rPr>
          <w:bCs/>
        </w:rPr>
        <w:t>Event handler on click to add dots to Flattened Mesh.  ** done.</w:t>
      </w:r>
    </w:p>
    <w:p w:rsidR="004A5C2F" w:rsidRDefault="004A5C2F" w:rsidP="004A5C2F">
      <w:pPr>
        <w:pStyle w:val="ListParagraph"/>
        <w:numPr>
          <w:ilvl w:val="0"/>
          <w:numId w:val="16"/>
        </w:numPr>
        <w:rPr>
          <w:bCs/>
        </w:rPr>
      </w:pPr>
      <w:r>
        <w:rPr>
          <w:bCs/>
        </w:rPr>
        <w:t>Check in code.</w:t>
      </w:r>
    </w:p>
    <w:p w:rsidR="004A5C2F" w:rsidRDefault="00BD493C" w:rsidP="002C4D12">
      <w:pPr>
        <w:pStyle w:val="ListParagraph"/>
        <w:numPr>
          <w:ilvl w:val="0"/>
          <w:numId w:val="16"/>
        </w:numPr>
        <w:rPr>
          <w:bCs/>
        </w:rPr>
      </w:pPr>
      <w:r>
        <w:rPr>
          <w:bCs/>
        </w:rPr>
        <w:t>Get the coordinates.</w:t>
      </w:r>
    </w:p>
    <w:p w:rsidR="00BD493C" w:rsidRDefault="00BD493C" w:rsidP="00BD493C">
      <w:pPr>
        <w:pStyle w:val="ListParagraph"/>
        <w:numPr>
          <w:ilvl w:val="1"/>
          <w:numId w:val="16"/>
        </w:numPr>
        <w:rPr>
          <w:bCs/>
        </w:rPr>
      </w:pPr>
      <w:r>
        <w:rPr>
          <w:bCs/>
        </w:rPr>
        <w:t>Get the barycentric coordinates for the point.</w:t>
      </w:r>
      <w:r w:rsidR="00E32D2C">
        <w:rPr>
          <w:bCs/>
        </w:rPr>
        <w:t xml:space="preserve"> ** done.</w:t>
      </w:r>
    </w:p>
    <w:p w:rsidR="00BD493C" w:rsidRDefault="00BD493C" w:rsidP="00BD493C">
      <w:pPr>
        <w:pStyle w:val="ListParagraph"/>
        <w:numPr>
          <w:ilvl w:val="1"/>
          <w:numId w:val="16"/>
        </w:numPr>
        <w:rPr>
          <w:bCs/>
        </w:rPr>
      </w:pPr>
      <w:r>
        <w:rPr>
          <w:bCs/>
        </w:rPr>
        <w:t>Plot the barycentric coordinates in the Flattened Mesh.</w:t>
      </w:r>
      <w:r w:rsidR="00E32D2C">
        <w:rPr>
          <w:bCs/>
        </w:rPr>
        <w:t xml:space="preserve"> ** done.</w:t>
      </w:r>
    </w:p>
    <w:p w:rsidR="008E1C82" w:rsidRDefault="008E1C82" w:rsidP="00BD493C">
      <w:pPr>
        <w:pStyle w:val="ListParagraph"/>
        <w:numPr>
          <w:ilvl w:val="1"/>
          <w:numId w:val="16"/>
        </w:numPr>
        <w:rPr>
          <w:bCs/>
        </w:rPr>
      </w:pPr>
      <w:r>
        <w:rPr>
          <w:bCs/>
        </w:rPr>
        <w:t>Get the barycentric coordinates from the Flattened Mesh. ** done.</w:t>
      </w:r>
    </w:p>
    <w:p w:rsidR="008E1C82" w:rsidRDefault="008E1C82" w:rsidP="00BD493C">
      <w:pPr>
        <w:pStyle w:val="ListParagraph"/>
        <w:numPr>
          <w:ilvl w:val="1"/>
          <w:numId w:val="16"/>
        </w:numPr>
        <w:rPr>
          <w:bCs/>
        </w:rPr>
      </w:pPr>
      <w:r>
        <w:rPr>
          <w:bCs/>
        </w:rPr>
        <w:t>Plot the barycentric coordinates onto the Original Mesh.</w:t>
      </w:r>
      <w:r w:rsidR="006E67B8">
        <w:rPr>
          <w:bCs/>
        </w:rPr>
        <w:t xml:space="preserve"> ** done.</w:t>
      </w:r>
    </w:p>
    <w:p w:rsidR="0074547F" w:rsidRDefault="007715D4" w:rsidP="007715D4">
      <w:pPr>
        <w:pStyle w:val="ListParagraph"/>
        <w:numPr>
          <w:ilvl w:val="0"/>
          <w:numId w:val="16"/>
        </w:numPr>
        <w:rPr>
          <w:bCs/>
        </w:rPr>
      </w:pPr>
      <w:r>
        <w:rPr>
          <w:bCs/>
        </w:rPr>
        <w:t>Check in code.</w:t>
      </w:r>
    </w:p>
    <w:p w:rsidR="00CE3B75" w:rsidRPr="00CE3B75" w:rsidRDefault="00CE3B75" w:rsidP="00CE3B75"/>
    <w:p w:rsidR="007B1A60" w:rsidRDefault="007B1A60" w:rsidP="007B1A60">
      <w:pPr>
        <w:pStyle w:val="Date"/>
      </w:pPr>
      <w:r>
        <w:t>Dec 25, 2019</w:t>
      </w:r>
    </w:p>
    <w:p w:rsidR="007B1A60" w:rsidRDefault="007B1A60" w:rsidP="007B1A60">
      <w:pPr>
        <w:pStyle w:val="Heading1"/>
      </w:pPr>
      <w:r>
        <w:t>Draw straight lines in the original mesh and map to flattened mesh.</w:t>
      </w:r>
    </w:p>
    <w:p w:rsidR="007B1A60" w:rsidRDefault="007B1A60" w:rsidP="007B1A60">
      <w:pPr>
        <w:pStyle w:val="Heading1"/>
      </w:pPr>
      <w:r>
        <w:t>Implement mirror barycentric dots.</w:t>
      </w:r>
    </w:p>
    <w:p w:rsidR="007B1A60" w:rsidRDefault="007B1A60" w:rsidP="007B1A60"/>
    <w:p w:rsidR="007B1A60" w:rsidRPr="00CE3B75" w:rsidRDefault="007B1A60" w:rsidP="007B1A60"/>
    <w:p w:rsidR="007B1A60" w:rsidRPr="00573F67" w:rsidRDefault="007B1A60" w:rsidP="007B1A60">
      <w:pPr>
        <w:rPr>
          <w:bCs/>
        </w:rPr>
      </w:pPr>
      <w:r>
        <w:rPr>
          <w:bCs/>
        </w:rPr>
        <w:t>TODO:</w:t>
      </w:r>
    </w:p>
    <w:p w:rsidR="00797926" w:rsidRPr="006F0D70" w:rsidRDefault="00533F6F" w:rsidP="006F0D70">
      <w:pPr>
        <w:pStyle w:val="ListParagraph"/>
        <w:numPr>
          <w:ilvl w:val="0"/>
          <w:numId w:val="17"/>
        </w:numPr>
        <w:rPr>
          <w:bCs/>
        </w:rPr>
      </w:pPr>
      <w:r>
        <w:rPr>
          <w:bCs/>
        </w:rPr>
        <w:t xml:space="preserve">Matplotlib tutorial about Figures and Axes: </w:t>
      </w:r>
      <w:hyperlink r:id="rId33" w:history="1">
        <w:r w:rsidR="00797926" w:rsidRPr="00A36D57">
          <w:rPr>
            <w:rStyle w:val="Hyperlink"/>
            <w:bCs/>
          </w:rPr>
          <w:t>https://realpython.com/python-matplotlib-guide/</w:t>
        </w:r>
      </w:hyperlink>
      <w:r w:rsidR="00EF6D6E">
        <w:rPr>
          <w:bCs/>
        </w:rPr>
        <w:t xml:space="preserve"> ** done.</w:t>
      </w:r>
    </w:p>
    <w:p w:rsidR="00782F6E" w:rsidRDefault="00782F6E" w:rsidP="007B1A60">
      <w:pPr>
        <w:pStyle w:val="ListParagraph"/>
        <w:numPr>
          <w:ilvl w:val="0"/>
          <w:numId w:val="17"/>
        </w:numPr>
        <w:rPr>
          <w:bCs/>
        </w:rPr>
      </w:pPr>
      <w:r>
        <w:rPr>
          <w:bCs/>
        </w:rPr>
        <w:t xml:space="preserve">Mac font location: </w:t>
      </w:r>
      <w:hyperlink r:id="rId34" w:history="1">
        <w:r w:rsidR="00680F0E" w:rsidRPr="00A36D57">
          <w:rPr>
            <w:rStyle w:val="Hyperlink"/>
            <w:bCs/>
          </w:rPr>
          <w:t>https://www.lifewire.com/locate-font-files-1074150</w:t>
        </w:r>
      </w:hyperlink>
      <w:r w:rsidR="00680F0E">
        <w:rPr>
          <w:bCs/>
        </w:rPr>
        <w:t>.  On my system, it is /System/Library/Fonts.</w:t>
      </w:r>
      <w:r w:rsidR="00EF6D6E">
        <w:rPr>
          <w:bCs/>
        </w:rPr>
        <w:t xml:space="preserve"> ** done.</w:t>
      </w:r>
    </w:p>
    <w:p w:rsidR="00A34CD6" w:rsidRPr="004361C2" w:rsidRDefault="00A34CD6" w:rsidP="004361C2">
      <w:pPr>
        <w:pStyle w:val="ListParagraph"/>
        <w:numPr>
          <w:ilvl w:val="0"/>
          <w:numId w:val="17"/>
        </w:numPr>
        <w:rPr>
          <w:bCs/>
        </w:rPr>
      </w:pPr>
      <w:r>
        <w:rPr>
          <w:bCs/>
        </w:rPr>
        <w:t>Add blob drawing area</w:t>
      </w:r>
      <w:r w:rsidR="004361C2">
        <w:rPr>
          <w:bCs/>
        </w:rPr>
        <w:t>.</w:t>
      </w:r>
      <w:r w:rsidR="00E14CEC">
        <w:rPr>
          <w:bCs/>
        </w:rPr>
        <w:t xml:space="preserve"> ** done.</w:t>
      </w:r>
    </w:p>
    <w:p w:rsidR="006F0D70" w:rsidRDefault="006F0D70" w:rsidP="007B1A60">
      <w:pPr>
        <w:pStyle w:val="ListParagraph"/>
        <w:numPr>
          <w:ilvl w:val="0"/>
          <w:numId w:val="17"/>
        </w:numPr>
        <w:rPr>
          <w:bCs/>
        </w:rPr>
      </w:pPr>
      <w:r>
        <w:rPr>
          <w:bCs/>
        </w:rPr>
        <w:t>Draw the characters of the alphabet.</w:t>
      </w:r>
      <w:r w:rsidR="00EF6D6E">
        <w:rPr>
          <w:bCs/>
        </w:rPr>
        <w:t xml:space="preserve"> **done.</w:t>
      </w:r>
    </w:p>
    <w:p w:rsidR="0002465E" w:rsidRDefault="0089427F" w:rsidP="007B1A60">
      <w:pPr>
        <w:pStyle w:val="ListParagraph"/>
        <w:numPr>
          <w:ilvl w:val="0"/>
          <w:numId w:val="17"/>
        </w:numPr>
        <w:rPr>
          <w:bCs/>
        </w:rPr>
      </w:pPr>
      <w:r>
        <w:rPr>
          <w:bCs/>
        </w:rPr>
        <w:t>Flood fill</w:t>
      </w:r>
      <w:r w:rsidR="0002465E">
        <w:rPr>
          <w:bCs/>
        </w:rPr>
        <w:t xml:space="preserve">: </w:t>
      </w:r>
      <w:hyperlink r:id="rId35" w:history="1">
        <w:r w:rsidR="00701973" w:rsidRPr="00A36D57">
          <w:rPr>
            <w:rStyle w:val="Hyperlink"/>
            <w:bCs/>
          </w:rPr>
          <w:t>https://stackoverflow.com/questions/46083880/fill-in-a-hollow-shape-using-python-and-pillow-pil</w:t>
        </w:r>
      </w:hyperlink>
      <w:r w:rsidR="00701973">
        <w:rPr>
          <w:bCs/>
        </w:rPr>
        <w:t xml:space="preserve"> ** done.</w:t>
      </w:r>
    </w:p>
    <w:p w:rsidR="00701973" w:rsidRDefault="00D63920" w:rsidP="007B1A60">
      <w:pPr>
        <w:pStyle w:val="ListParagraph"/>
        <w:numPr>
          <w:ilvl w:val="0"/>
          <w:numId w:val="17"/>
        </w:numPr>
        <w:rPr>
          <w:bCs/>
        </w:rPr>
      </w:pPr>
      <w:r>
        <w:rPr>
          <w:bCs/>
        </w:rPr>
        <w:t>Display Alphabet characters in blob drawing area.</w:t>
      </w:r>
      <w:r w:rsidR="00E66690">
        <w:rPr>
          <w:bCs/>
        </w:rPr>
        <w:t xml:space="preserve">  ** done.</w:t>
      </w:r>
    </w:p>
    <w:p w:rsidR="00D63920" w:rsidRDefault="00783F93" w:rsidP="007B1A60">
      <w:pPr>
        <w:pStyle w:val="ListParagraph"/>
        <w:numPr>
          <w:ilvl w:val="0"/>
          <w:numId w:val="17"/>
        </w:numPr>
        <w:rPr>
          <w:bCs/>
        </w:rPr>
      </w:pPr>
      <w:r>
        <w:rPr>
          <w:bCs/>
        </w:rPr>
        <w:t xml:space="preserve">Generate </w:t>
      </w:r>
      <w:proofErr w:type="spellStart"/>
      <w:r w:rsidR="004A78EC">
        <w:rPr>
          <w:bCs/>
        </w:rPr>
        <w:t>chaincode</w:t>
      </w:r>
      <w:proofErr w:type="spellEnd"/>
      <w:r w:rsidR="004A78EC">
        <w:rPr>
          <w:bCs/>
        </w:rPr>
        <w:t xml:space="preserve"> based on the blob</w:t>
      </w:r>
      <w:r w:rsidR="004F3A18">
        <w:rPr>
          <w:bCs/>
        </w:rPr>
        <w:t xml:space="preserve"> alphabet.</w:t>
      </w:r>
      <w:r w:rsidR="000B643F">
        <w:rPr>
          <w:bCs/>
        </w:rPr>
        <w:t xml:space="preserve"> ** done.</w:t>
      </w:r>
    </w:p>
    <w:p w:rsidR="001D0178" w:rsidRPr="001D0178" w:rsidRDefault="000B643F" w:rsidP="001D0178">
      <w:pPr>
        <w:pStyle w:val="ListParagraph"/>
        <w:numPr>
          <w:ilvl w:val="0"/>
          <w:numId w:val="17"/>
        </w:numPr>
        <w:rPr>
          <w:bCs/>
          <w:lang w:val="en-CA"/>
        </w:rPr>
      </w:pPr>
      <w:r>
        <w:rPr>
          <w:bCs/>
        </w:rPr>
        <w:t>** There is a problematic case where there are two consecutive 90 degree transitions.</w:t>
      </w:r>
      <w:r w:rsidR="001D4F4F">
        <w:rPr>
          <w:bCs/>
        </w:rPr>
        <w:t xml:space="preserve">  The problem is even more problematic if there is a sequence of 90, 0, 90 will also cause a problem to BFF.</w:t>
      </w:r>
      <w:r w:rsidR="00E13BC9">
        <w:rPr>
          <w:bCs/>
        </w:rPr>
        <w:t xml:space="preserve"> ** Turns out that BFF can handle the mesh.  It is the Python Triangulation class that has a problem with the Mesh.</w:t>
      </w:r>
      <w:r w:rsidR="001D0178">
        <w:rPr>
          <w:bCs/>
        </w:rPr>
        <w:t xml:space="preserve">  When it attempts to create a </w:t>
      </w:r>
      <w:proofErr w:type="spellStart"/>
      <w:r w:rsidR="001D0178">
        <w:rPr>
          <w:bCs/>
        </w:rPr>
        <w:t>tri_finder</w:t>
      </w:r>
      <w:proofErr w:type="spellEnd"/>
      <w:r w:rsidR="001D0178">
        <w:rPr>
          <w:bCs/>
        </w:rPr>
        <w:t xml:space="preserve">, it utilizes </w:t>
      </w:r>
      <w:proofErr w:type="spellStart"/>
      <w:r w:rsidR="001D0178">
        <w:rPr>
          <w:bCs/>
        </w:rPr>
        <w:t>TrapezoidMapTriFinder</w:t>
      </w:r>
      <w:proofErr w:type="spellEnd"/>
      <w:r w:rsidR="001D0178">
        <w:rPr>
          <w:bCs/>
        </w:rPr>
        <w:t xml:space="preserve">.  </w:t>
      </w:r>
      <w:proofErr w:type="spellStart"/>
      <w:r w:rsidR="001D0178">
        <w:rPr>
          <w:bCs/>
        </w:rPr>
        <w:lastRenderedPageBreak/>
        <w:t>TrapzoidMapTriFinder</w:t>
      </w:r>
      <w:proofErr w:type="spellEnd"/>
      <w:r w:rsidR="001D0178">
        <w:rPr>
          <w:bCs/>
        </w:rPr>
        <w:t xml:space="preserve"> assumes correct triangulation.  According to this website, </w:t>
      </w:r>
      <w:hyperlink r:id="rId36" w:anchor="matplotlib.tri.Triangulation.get_trifinder" w:history="1">
        <w:r w:rsidR="001D0178" w:rsidRPr="00A36D57">
          <w:rPr>
            <w:rStyle w:val="Hyperlink"/>
            <w:bCs/>
          </w:rPr>
          <w:t>https://matplotlib.org/3.1.1/api/tri_api.html#matplotlib.tri.Triangulation.get_trifinder</w:t>
        </w:r>
      </w:hyperlink>
      <w:r w:rsidR="001D0178">
        <w:rPr>
          <w:bCs/>
        </w:rPr>
        <w:t>, the triangulation mesh must be valid: “</w:t>
      </w:r>
      <w:r w:rsidR="001D0178" w:rsidRPr="001D0178">
        <w:rPr>
          <w:b/>
          <w:i/>
          <w:iCs/>
          <w:lang w:val="en-CA"/>
        </w:rPr>
        <w:t>The triangulation must be valid, i.e. it must not have duplicate points, triangles formed from colinear points, or overlapping triangles. The algorithm has some tolerance to triangles formed from colinear points, but this should not be relied upon.</w:t>
      </w:r>
      <w:r w:rsidR="001D0178">
        <w:rPr>
          <w:bCs/>
          <w:lang w:val="en-CA"/>
        </w:rPr>
        <w:t>”</w:t>
      </w:r>
      <w:r w:rsidR="00A30CB5">
        <w:rPr>
          <w:bCs/>
          <w:lang w:val="en-CA"/>
        </w:rPr>
        <w:t xml:space="preserve"> At the moment, still unclear which issue is causing the problem.</w:t>
      </w:r>
    </w:p>
    <w:p w:rsidR="000B643F" w:rsidRDefault="00AC69D9" w:rsidP="00AC69D9">
      <w:pPr>
        <w:pStyle w:val="ListParagraph"/>
        <w:numPr>
          <w:ilvl w:val="1"/>
          <w:numId w:val="17"/>
        </w:numPr>
        <w:rPr>
          <w:bCs/>
        </w:rPr>
      </w:pPr>
      <w:r>
        <w:rPr>
          <w:bCs/>
        </w:rPr>
        <w:t>Validate – ensure we do not have duplicate points.  ** done.  There are no duplicate points.</w:t>
      </w:r>
    </w:p>
    <w:p w:rsidR="00AC69D9" w:rsidRDefault="00AC69D9" w:rsidP="00AC69D9">
      <w:pPr>
        <w:pStyle w:val="ListParagraph"/>
        <w:numPr>
          <w:ilvl w:val="1"/>
          <w:numId w:val="17"/>
        </w:numPr>
        <w:rPr>
          <w:bCs/>
        </w:rPr>
      </w:pPr>
      <w:r>
        <w:rPr>
          <w:bCs/>
        </w:rPr>
        <w:t>Validate – ensure there are no overlapping triangles, e.g. faces.</w:t>
      </w:r>
      <w:r w:rsidR="00264632">
        <w:rPr>
          <w:bCs/>
        </w:rPr>
        <w:t xml:space="preserve"> ** done.  There are no duplicate faces.</w:t>
      </w:r>
    </w:p>
    <w:p w:rsidR="00264632" w:rsidRDefault="00096679" w:rsidP="00AC69D9">
      <w:pPr>
        <w:pStyle w:val="ListParagraph"/>
        <w:numPr>
          <w:ilvl w:val="1"/>
          <w:numId w:val="17"/>
        </w:numPr>
        <w:rPr>
          <w:bCs/>
        </w:rPr>
      </w:pPr>
      <w:r>
        <w:rPr>
          <w:bCs/>
        </w:rPr>
        <w:t>Colinear?</w:t>
      </w:r>
    </w:p>
    <w:p w:rsidR="00096679" w:rsidRDefault="006A5E64" w:rsidP="006A5E64">
      <w:pPr>
        <w:pStyle w:val="ListParagraph"/>
        <w:numPr>
          <w:ilvl w:val="1"/>
          <w:numId w:val="17"/>
        </w:numPr>
        <w:rPr>
          <w:bCs/>
        </w:rPr>
      </w:pPr>
      <w:r>
        <w:rPr>
          <w:bCs/>
        </w:rPr>
        <w:t xml:space="preserve">Try blurring base character image.  Use </w:t>
      </w:r>
      <w:proofErr w:type="spellStart"/>
      <w:r>
        <w:rPr>
          <w:bCs/>
        </w:rPr>
        <w:t>BoxBlur</w:t>
      </w:r>
      <w:proofErr w:type="spellEnd"/>
      <w:r>
        <w:rPr>
          <w:bCs/>
        </w:rPr>
        <w:t>(2).</w:t>
      </w:r>
      <w:r w:rsidR="00C820A3">
        <w:rPr>
          <w:bCs/>
        </w:rPr>
        <w:t xml:space="preserve">  This fixes the problem some of the time.  Using </w:t>
      </w:r>
      <w:proofErr w:type="spellStart"/>
      <w:r w:rsidR="00C820A3">
        <w:rPr>
          <w:bCs/>
        </w:rPr>
        <w:t>BoxBlur</w:t>
      </w:r>
      <w:proofErr w:type="spellEnd"/>
      <w:r w:rsidR="00C820A3">
        <w:rPr>
          <w:bCs/>
        </w:rPr>
        <w:t xml:space="preserve">(3) fixes the problem, however, we </w:t>
      </w:r>
      <w:proofErr w:type="spellStart"/>
      <w:r w:rsidR="00C820A3">
        <w:rPr>
          <w:bCs/>
        </w:rPr>
        <w:t>loose</w:t>
      </w:r>
      <w:proofErr w:type="spellEnd"/>
      <w:r w:rsidR="00C820A3">
        <w:rPr>
          <w:bCs/>
        </w:rPr>
        <w:t xml:space="preserve"> details.  ** Noticed that BFF may have problems with super detailed angle transitions.</w:t>
      </w:r>
      <w:r w:rsidR="00C701CE">
        <w:rPr>
          <w:bCs/>
        </w:rPr>
        <w:t xml:space="preserve">  Still unclear the exact cause.</w:t>
      </w:r>
    </w:p>
    <w:p w:rsidR="00C820A3" w:rsidRDefault="00777C6D" w:rsidP="006A5E64">
      <w:pPr>
        <w:pStyle w:val="ListParagraph"/>
        <w:numPr>
          <w:ilvl w:val="1"/>
          <w:numId w:val="17"/>
        </w:numPr>
        <w:rPr>
          <w:b/>
        </w:rPr>
      </w:pPr>
      <w:r w:rsidRPr="00777C6D">
        <w:rPr>
          <w:b/>
        </w:rPr>
        <w:t xml:space="preserve">Found defect with </w:t>
      </w:r>
      <w:proofErr w:type="spellStart"/>
      <w:r w:rsidRPr="00777C6D">
        <w:rPr>
          <w:b/>
        </w:rPr>
        <w:t>ChainCodeGenerator</w:t>
      </w:r>
      <w:proofErr w:type="spellEnd"/>
      <w:r w:rsidRPr="00777C6D">
        <w:rPr>
          <w:b/>
        </w:rPr>
        <w:t xml:space="preserve">.  </w:t>
      </w:r>
      <w:proofErr w:type="spellStart"/>
      <w:r w:rsidRPr="00777C6D">
        <w:rPr>
          <w:b/>
        </w:rPr>
        <w:t>genLetter</w:t>
      </w:r>
      <w:proofErr w:type="spellEnd"/>
      <w:r w:rsidRPr="00777C6D">
        <w:rPr>
          <w:b/>
        </w:rPr>
        <w:t>(character=’M’) fails to generate the boundary.</w:t>
      </w:r>
    </w:p>
    <w:p w:rsidR="005837CF" w:rsidRPr="00B04F0B" w:rsidRDefault="005837CF" w:rsidP="005837CF">
      <w:pPr>
        <w:pStyle w:val="ListParagraph"/>
        <w:numPr>
          <w:ilvl w:val="0"/>
          <w:numId w:val="17"/>
        </w:numPr>
        <w:rPr>
          <w:b/>
        </w:rPr>
      </w:pPr>
      <w:r>
        <w:rPr>
          <w:bCs/>
        </w:rPr>
        <w:t xml:space="preserve">One additional problem: </w:t>
      </w:r>
      <w:r w:rsidR="00A7534E">
        <w:rPr>
          <w:bCs/>
        </w:rPr>
        <w:t xml:space="preserve">The </w:t>
      </w:r>
      <w:proofErr w:type="spellStart"/>
      <w:r w:rsidR="00A7534E">
        <w:rPr>
          <w:bCs/>
        </w:rPr>
        <w:t>chaincodes</w:t>
      </w:r>
      <w:proofErr w:type="spellEnd"/>
      <w:r w:rsidR="00A7534E">
        <w:rPr>
          <w:bCs/>
        </w:rPr>
        <w:t xml:space="preserve"> generated are relatively long.  For a box of dimension 80x80, the number of segments is roughly 300.  </w:t>
      </w:r>
      <w:r w:rsidR="007C7E65">
        <w:rPr>
          <w:bCs/>
        </w:rPr>
        <w:t>As a consequence, the number of perimeter segments is also 300.  For an image that is 80x80, the distance between perimeter vertices will be small.</w:t>
      </w:r>
      <w:r w:rsidR="00B04F0B">
        <w:rPr>
          <w:bCs/>
        </w:rPr>
        <w:t xml:space="preserve">  </w:t>
      </w:r>
    </w:p>
    <w:p w:rsidR="00B04F0B" w:rsidRPr="00B04F0B" w:rsidRDefault="00B04F0B" w:rsidP="00B04F0B">
      <w:pPr>
        <w:pStyle w:val="ListParagraph"/>
        <w:numPr>
          <w:ilvl w:val="1"/>
          <w:numId w:val="17"/>
        </w:numPr>
        <w:rPr>
          <w:b/>
        </w:rPr>
      </w:pPr>
      <w:r>
        <w:rPr>
          <w:bCs/>
        </w:rPr>
        <w:t>Option 1:</w:t>
      </w:r>
      <w:r w:rsidR="00C8703A">
        <w:rPr>
          <w:bCs/>
        </w:rPr>
        <w:t xml:space="preserve"> Generate chain code </w:t>
      </w:r>
      <w:r w:rsidR="00284CD0">
        <w:rPr>
          <w:bCs/>
        </w:rPr>
        <w:t>with scaled dimensions.  We can scale the letter to 50% or even 25%.</w:t>
      </w:r>
      <w:r w:rsidR="00C97837">
        <w:rPr>
          <w:bCs/>
        </w:rPr>
        <w:t xml:space="preserve">  Fixes certain things.</w:t>
      </w:r>
    </w:p>
    <w:p w:rsidR="00B04F0B" w:rsidRPr="00547D1F" w:rsidRDefault="00B04F0B" w:rsidP="00B04F0B">
      <w:pPr>
        <w:pStyle w:val="ListParagraph"/>
        <w:numPr>
          <w:ilvl w:val="1"/>
          <w:numId w:val="17"/>
        </w:numPr>
        <w:rPr>
          <w:b/>
        </w:rPr>
      </w:pPr>
    </w:p>
    <w:p w:rsidR="00547D1F" w:rsidRPr="00C97837" w:rsidRDefault="00C97837" w:rsidP="005837CF">
      <w:pPr>
        <w:pStyle w:val="ListParagraph"/>
        <w:numPr>
          <w:ilvl w:val="0"/>
          <w:numId w:val="17"/>
        </w:numPr>
        <w:rPr>
          <w:b/>
        </w:rPr>
      </w:pPr>
      <w:r>
        <w:rPr>
          <w:bCs/>
        </w:rPr>
        <w:t>Problem two.  In this specific case, the chaincodecopy.txt.  The double -45 after the 90 is causing a problem.  It produces this:</w:t>
      </w:r>
    </w:p>
    <w:p w:rsidR="00C97837" w:rsidRDefault="00C97837" w:rsidP="005837CF">
      <w:pPr>
        <w:pStyle w:val="ListParagraph"/>
        <w:numPr>
          <w:ilvl w:val="0"/>
          <w:numId w:val="17"/>
        </w:numPr>
        <w:rPr>
          <w:b/>
        </w:rPr>
      </w:pPr>
      <w:r w:rsidRPr="00C97837">
        <w:rPr>
          <w:b/>
          <w:noProof/>
        </w:rPr>
        <w:lastRenderedPageBreak/>
        <w:drawing>
          <wp:inline distT="0" distB="0" distL="0" distR="0" wp14:anchorId="57C97E23" wp14:editId="5139C25C">
            <wp:extent cx="3251200"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51200" cy="2590800"/>
                    </a:xfrm>
                    <a:prstGeom prst="rect">
                      <a:avLst/>
                    </a:prstGeom>
                  </pic:spPr>
                </pic:pic>
              </a:graphicData>
            </a:graphic>
          </wp:inline>
        </w:drawing>
      </w:r>
    </w:p>
    <w:p w:rsidR="00C97837" w:rsidRPr="00EF6395" w:rsidRDefault="00C97837" w:rsidP="005837CF">
      <w:pPr>
        <w:pStyle w:val="ListParagraph"/>
        <w:numPr>
          <w:ilvl w:val="0"/>
          <w:numId w:val="17"/>
        </w:numPr>
        <w:rPr>
          <w:b/>
        </w:rPr>
      </w:pPr>
      <w:r>
        <w:rPr>
          <w:bCs/>
        </w:rPr>
        <w:t xml:space="preserve">If we flip the first entry from -45 to 45, it renders properly: </w:t>
      </w:r>
      <w:r w:rsidRPr="00C97837">
        <w:rPr>
          <w:bCs/>
          <w:noProof/>
        </w:rPr>
        <w:drawing>
          <wp:inline distT="0" distB="0" distL="0" distR="0" wp14:anchorId="6B2000B5" wp14:editId="2995CAB8">
            <wp:extent cx="2692400" cy="173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92400" cy="1739900"/>
                    </a:xfrm>
                    <a:prstGeom prst="rect">
                      <a:avLst/>
                    </a:prstGeom>
                  </pic:spPr>
                </pic:pic>
              </a:graphicData>
            </a:graphic>
          </wp:inline>
        </w:drawing>
      </w:r>
    </w:p>
    <w:p w:rsidR="00EF6395" w:rsidRPr="005837CF" w:rsidRDefault="00213FA1" w:rsidP="00213FA1">
      <w:pPr>
        <w:pStyle w:val="ListParagraph"/>
        <w:numPr>
          <w:ilvl w:val="1"/>
          <w:numId w:val="17"/>
        </w:numPr>
        <w:rPr>
          <w:b/>
        </w:rPr>
      </w:pPr>
      <w:r w:rsidRPr="00213FA1">
        <w:rPr>
          <w:b/>
          <w:noProof/>
        </w:rPr>
        <w:drawing>
          <wp:inline distT="0" distB="0" distL="0" distR="0" wp14:anchorId="3845F66C" wp14:editId="22394431">
            <wp:extent cx="800100"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00100" cy="2133600"/>
                    </a:xfrm>
                    <a:prstGeom prst="rect">
                      <a:avLst/>
                    </a:prstGeom>
                  </pic:spPr>
                </pic:pic>
              </a:graphicData>
            </a:graphic>
          </wp:inline>
        </w:drawing>
      </w:r>
    </w:p>
    <w:p w:rsidR="005837CF" w:rsidRPr="005837CF" w:rsidRDefault="005837CF" w:rsidP="005837CF">
      <w:pPr>
        <w:rPr>
          <w:b/>
        </w:rPr>
      </w:pPr>
    </w:p>
    <w:p w:rsidR="00853E5E" w:rsidRPr="00853E5E" w:rsidRDefault="00D406FE" w:rsidP="00853E5E">
      <w:pPr>
        <w:pStyle w:val="ListParagraph"/>
        <w:numPr>
          <w:ilvl w:val="0"/>
          <w:numId w:val="17"/>
        </w:numPr>
        <w:rPr>
          <w:bCs/>
        </w:rPr>
      </w:pPr>
      <w:r>
        <w:rPr>
          <w:bCs/>
          <w:lang w:val="en-CA"/>
        </w:rPr>
        <w:t xml:space="preserve">Another build problem.  This fixed the build problem: </w:t>
      </w:r>
      <w:hyperlink r:id="rId40" w:anchor="58278392" w:history="1">
        <w:r w:rsidR="00853E5E" w:rsidRPr="00A36D57">
          <w:rPr>
            <w:rStyle w:val="Hyperlink"/>
            <w:bCs/>
            <w:lang w:val="en-CA"/>
          </w:rPr>
          <w:t>https://stackoverflow.com/questions/58278260/cant-compile-a-c-program-on-a-mac-after-upgrading-to-catalina-10-15/58278392#58278392</w:t>
        </w:r>
      </w:hyperlink>
      <w:r w:rsidR="00853E5E">
        <w:rPr>
          <w:bCs/>
          <w:lang w:val="en-CA"/>
        </w:rPr>
        <w:t xml:space="preserve">: </w:t>
      </w:r>
      <w:r w:rsidR="00853E5E" w:rsidRPr="00853E5E">
        <w:rPr>
          <w:b/>
        </w:rPr>
        <w:t>export CPATH=/Applications/Xcode.app/Contents/Developer/Platforms/MacOSX.platform/Developer/SDKs/MacOSX.sdk/usr/include</w:t>
      </w:r>
    </w:p>
    <w:p w:rsidR="00D406FE" w:rsidRDefault="00224751" w:rsidP="00666161">
      <w:pPr>
        <w:pStyle w:val="ListParagraph"/>
        <w:numPr>
          <w:ilvl w:val="0"/>
          <w:numId w:val="17"/>
        </w:numPr>
        <w:rPr>
          <w:bCs/>
          <w:lang w:val="en-CA"/>
        </w:rPr>
      </w:pPr>
      <w:r>
        <w:rPr>
          <w:bCs/>
          <w:lang w:val="en-CA"/>
        </w:rPr>
        <w:lastRenderedPageBreak/>
        <w:t xml:space="preserve">Build problem: </w:t>
      </w:r>
      <w:proofErr w:type="spellStart"/>
      <w:r w:rsidRPr="00224751">
        <w:rPr>
          <w:bCs/>
          <w:lang w:val="en-CA"/>
        </w:rPr>
        <w:t>xcode</w:t>
      </w:r>
      <w:proofErr w:type="spellEnd"/>
      <w:r w:rsidRPr="00224751">
        <w:rPr>
          <w:bCs/>
          <w:lang w:val="en-CA"/>
        </w:rPr>
        <w:t xml:space="preserve">-select: </w:t>
      </w:r>
      <w:r w:rsidRPr="001C26B3">
        <w:rPr>
          <w:b/>
          <w:i/>
          <w:iCs/>
          <w:lang w:val="en-CA"/>
        </w:rPr>
        <w:t>Failed to locate 'strip', requesting installation of command line developer tools.</w:t>
      </w:r>
      <w:r w:rsidR="001C26B3">
        <w:rPr>
          <w:b/>
          <w:i/>
          <w:iCs/>
          <w:lang w:val="en-CA"/>
        </w:rPr>
        <w:t xml:space="preserve"> </w:t>
      </w:r>
      <w:r w:rsidR="001C26B3">
        <w:rPr>
          <w:bCs/>
          <w:lang w:val="en-CA"/>
        </w:rPr>
        <w:t xml:space="preserve">** However, I already have Command Line developer tools installed.  </w:t>
      </w:r>
      <w:r w:rsidR="004714E0">
        <w:rPr>
          <w:bCs/>
          <w:lang w:val="en-CA"/>
        </w:rPr>
        <w:t>** Solution, in the .</w:t>
      </w:r>
      <w:proofErr w:type="spellStart"/>
      <w:r w:rsidR="004714E0">
        <w:rPr>
          <w:bCs/>
          <w:lang w:val="en-CA"/>
        </w:rPr>
        <w:t>bash_profile</w:t>
      </w:r>
      <w:proofErr w:type="spellEnd"/>
      <w:r w:rsidR="004714E0">
        <w:rPr>
          <w:bCs/>
          <w:lang w:val="en-CA"/>
        </w:rPr>
        <w:t>, add /Library/Develop/</w:t>
      </w:r>
      <w:proofErr w:type="spellStart"/>
      <w:r w:rsidR="004714E0">
        <w:rPr>
          <w:bCs/>
          <w:lang w:val="en-CA"/>
        </w:rPr>
        <w:t>CommandLineTools</w:t>
      </w:r>
      <w:proofErr w:type="spellEnd"/>
      <w:r w:rsidR="004714E0">
        <w:rPr>
          <w:bCs/>
          <w:lang w:val="en-CA"/>
        </w:rPr>
        <w:t>/</w:t>
      </w:r>
      <w:proofErr w:type="spellStart"/>
      <w:r w:rsidR="004714E0">
        <w:rPr>
          <w:bCs/>
          <w:lang w:val="en-CA"/>
        </w:rPr>
        <w:t>usr</w:t>
      </w:r>
      <w:proofErr w:type="spellEnd"/>
      <w:r w:rsidR="004714E0">
        <w:rPr>
          <w:bCs/>
          <w:lang w:val="en-CA"/>
        </w:rPr>
        <w:t>/bin to the PATH variable.  Open new terminal and rerun the build commands.</w:t>
      </w:r>
      <w:r w:rsidR="0070010F">
        <w:rPr>
          <w:bCs/>
          <w:lang w:val="en-CA"/>
        </w:rPr>
        <w:t xml:space="preserve">  Should now succeed.</w:t>
      </w:r>
    </w:p>
    <w:p w:rsidR="007F2C8A" w:rsidRPr="007F2C8A" w:rsidRDefault="007F2C8A" w:rsidP="007F2C8A">
      <w:pPr>
        <w:rPr>
          <w:bCs/>
        </w:rPr>
      </w:pPr>
    </w:p>
    <w:p w:rsidR="00424BBE" w:rsidRDefault="00424BBE" w:rsidP="00666161">
      <w:pPr>
        <w:pStyle w:val="ListParagraph"/>
        <w:numPr>
          <w:ilvl w:val="0"/>
          <w:numId w:val="17"/>
        </w:numPr>
        <w:rPr>
          <w:bCs/>
          <w:lang w:val="en-CA"/>
        </w:rPr>
      </w:pPr>
      <w:r>
        <w:rPr>
          <w:bCs/>
          <w:lang w:val="en-CA"/>
        </w:rPr>
        <w:t xml:space="preserve">Fixed a problem with the </w:t>
      </w:r>
      <w:proofErr w:type="spellStart"/>
      <w:r>
        <w:rPr>
          <w:bCs/>
          <w:lang w:val="en-CA"/>
        </w:rPr>
        <w:t>chaincode</w:t>
      </w:r>
      <w:proofErr w:type="spellEnd"/>
      <w:r>
        <w:rPr>
          <w:bCs/>
          <w:lang w:val="en-CA"/>
        </w:rPr>
        <w:t xml:space="preserve"> generation.  The original algorithm did not close the loop.  Added logic to create a closed loop.  ** done.</w:t>
      </w:r>
      <w:r w:rsidR="0092076B">
        <w:rPr>
          <w:bCs/>
          <w:lang w:val="en-CA"/>
        </w:rPr>
        <w:t xml:space="preserve">  This fixed many letters, such as the Y, M, N, and T.  However, it doesn’t work on letters that have the potential for overlap, e.g. C, G, </w:t>
      </w:r>
      <w:r w:rsidR="006E1B6C">
        <w:rPr>
          <w:bCs/>
          <w:lang w:val="en-CA"/>
        </w:rPr>
        <w:t>and S</w:t>
      </w:r>
      <w:r w:rsidR="0092076B">
        <w:rPr>
          <w:bCs/>
          <w:lang w:val="en-CA"/>
        </w:rPr>
        <w:t>.</w:t>
      </w:r>
    </w:p>
    <w:p w:rsidR="00424BBE" w:rsidRPr="00424BBE" w:rsidRDefault="00424BBE" w:rsidP="00424BBE">
      <w:pPr>
        <w:pStyle w:val="ListParagraph"/>
        <w:rPr>
          <w:bCs/>
          <w:lang w:val="en-CA"/>
        </w:rPr>
      </w:pPr>
    </w:p>
    <w:p w:rsidR="00424BBE" w:rsidRDefault="00482EE6" w:rsidP="00666161">
      <w:pPr>
        <w:pStyle w:val="ListParagraph"/>
        <w:numPr>
          <w:ilvl w:val="0"/>
          <w:numId w:val="17"/>
        </w:numPr>
        <w:rPr>
          <w:bCs/>
          <w:lang w:val="en-CA"/>
        </w:rPr>
      </w:pPr>
      <w:r>
        <w:rPr>
          <w:bCs/>
          <w:lang w:val="en-CA"/>
        </w:rPr>
        <w:t>Try Reducing or removing the blur effect.</w:t>
      </w:r>
      <w:r w:rsidR="009B4EF4">
        <w:rPr>
          <w:bCs/>
          <w:lang w:val="en-CA"/>
        </w:rPr>
        <w:t xml:space="preserve">  ** Still doesn’t help with C, G, S, and Z.</w:t>
      </w:r>
    </w:p>
    <w:p w:rsidR="00023BE3" w:rsidRPr="00023BE3" w:rsidRDefault="00023BE3" w:rsidP="00023BE3">
      <w:pPr>
        <w:pStyle w:val="ListParagraph"/>
        <w:rPr>
          <w:bCs/>
          <w:lang w:val="en-CA"/>
        </w:rPr>
      </w:pPr>
    </w:p>
    <w:p w:rsidR="00023BE3" w:rsidRPr="00E674A3" w:rsidRDefault="00023BE3" w:rsidP="00E674A3">
      <w:pPr>
        <w:pStyle w:val="ListParagraph"/>
        <w:numPr>
          <w:ilvl w:val="0"/>
          <w:numId w:val="17"/>
        </w:numPr>
        <w:rPr>
          <w:bCs/>
          <w:lang w:val="en-CA"/>
        </w:rPr>
      </w:pPr>
      <w:r>
        <w:rPr>
          <w:bCs/>
          <w:lang w:val="en-CA"/>
        </w:rPr>
        <w:t>Try Increasing character resolution.  Currently the scaling is ¼, i.e. the characters are ¼ the size of the actual mesh size.  We can change the scale to ½ or 1/3.</w:t>
      </w:r>
    </w:p>
    <w:p w:rsidR="00023BE3" w:rsidRDefault="00023BE3" w:rsidP="00023BE3">
      <w:pPr>
        <w:pStyle w:val="ListParagraph"/>
        <w:numPr>
          <w:ilvl w:val="1"/>
          <w:numId w:val="17"/>
        </w:numPr>
        <w:rPr>
          <w:bCs/>
          <w:lang w:val="en-CA"/>
        </w:rPr>
      </w:pPr>
      <w:r>
        <w:rPr>
          <w:bCs/>
          <w:lang w:val="en-CA"/>
        </w:rPr>
        <w:t xml:space="preserve">Try ½. </w:t>
      </w:r>
      <w:r w:rsidR="00DE275A">
        <w:rPr>
          <w:bCs/>
          <w:lang w:val="en-CA"/>
        </w:rPr>
        <w:t xml:space="preserve"> ** Doesn’t help.</w:t>
      </w:r>
    </w:p>
    <w:p w:rsidR="00FC0A4D" w:rsidRDefault="00FC0A4D" w:rsidP="00023BE3">
      <w:pPr>
        <w:pStyle w:val="ListParagraph"/>
        <w:numPr>
          <w:ilvl w:val="1"/>
          <w:numId w:val="17"/>
        </w:numPr>
        <w:rPr>
          <w:bCs/>
          <w:lang w:val="en-CA"/>
        </w:rPr>
      </w:pPr>
      <w:r>
        <w:rPr>
          <w:bCs/>
          <w:lang w:val="en-CA"/>
        </w:rPr>
        <w:t>Try 1/3.</w:t>
      </w:r>
      <w:r w:rsidR="00DE275A">
        <w:rPr>
          <w:bCs/>
          <w:lang w:val="en-CA"/>
        </w:rPr>
        <w:t xml:space="preserve"> ** Doesn’t help.</w:t>
      </w:r>
    </w:p>
    <w:p w:rsidR="00A74D11" w:rsidRDefault="007C7722" w:rsidP="00614395">
      <w:pPr>
        <w:pStyle w:val="ListParagraph"/>
        <w:numPr>
          <w:ilvl w:val="0"/>
          <w:numId w:val="17"/>
        </w:numPr>
        <w:rPr>
          <w:bCs/>
          <w:lang w:val="en-CA"/>
        </w:rPr>
      </w:pPr>
      <w:r>
        <w:rPr>
          <w:bCs/>
          <w:lang w:val="en-CA"/>
        </w:rPr>
        <w:t xml:space="preserve">Try inserting nulls.  Continue using ¼ scale for the letter generation.  While creating the </w:t>
      </w:r>
      <w:proofErr w:type="spellStart"/>
      <w:r>
        <w:rPr>
          <w:bCs/>
          <w:lang w:val="en-CA"/>
        </w:rPr>
        <w:t>chaincode</w:t>
      </w:r>
      <w:proofErr w:type="spellEnd"/>
      <w:r>
        <w:rPr>
          <w:bCs/>
          <w:lang w:val="en-CA"/>
        </w:rPr>
        <w:t>, insert extra 0 degree transitions.</w:t>
      </w:r>
      <w:r w:rsidR="00A74D11">
        <w:rPr>
          <w:bCs/>
          <w:lang w:val="en-CA"/>
        </w:rPr>
        <w:t xml:space="preserve">  ** Doesn’t help.  Still have overlap issues.</w:t>
      </w:r>
    </w:p>
    <w:p w:rsidR="00D1244F" w:rsidRPr="00BF0B9B" w:rsidRDefault="00D1244F" w:rsidP="00614395">
      <w:pPr>
        <w:pStyle w:val="ListParagraph"/>
        <w:numPr>
          <w:ilvl w:val="0"/>
          <w:numId w:val="17"/>
        </w:numPr>
        <w:rPr>
          <w:bCs/>
          <w:lang w:val="en-CA"/>
        </w:rPr>
      </w:pPr>
      <w:r>
        <w:rPr>
          <w:bCs/>
          <w:lang w:val="en-CA"/>
        </w:rPr>
        <w:t>Try to manually create recurve letter C.  Limited success.</w:t>
      </w:r>
      <w:r w:rsidR="002657FA">
        <w:rPr>
          <w:bCs/>
          <w:lang w:val="en-CA"/>
        </w:rPr>
        <w:t xml:space="preserve">  BFF does not *want* to produce a recurve.</w:t>
      </w:r>
      <w:r w:rsidR="0009242D">
        <w:rPr>
          <w:bCs/>
          <w:lang w:val="en-CA"/>
        </w:rPr>
        <w:t xml:space="preserve">  </w:t>
      </w:r>
      <w:r w:rsidR="0009242D" w:rsidRPr="003604C0">
        <w:rPr>
          <w:b/>
          <w:lang w:val="en-CA"/>
        </w:rPr>
        <w:t>Created</w:t>
      </w:r>
      <w:r w:rsidR="008F7755" w:rsidRPr="003604C0">
        <w:rPr>
          <w:b/>
          <w:lang w:val="en-CA"/>
        </w:rPr>
        <w:t xml:space="preserve"> pattern</w:t>
      </w:r>
      <w:r w:rsidR="0009242D" w:rsidRPr="003604C0">
        <w:rPr>
          <w:b/>
          <w:lang w:val="en-CA"/>
        </w:rPr>
        <w:t xml:space="preserve"> cRecurve3.</w:t>
      </w:r>
      <w:r w:rsidR="00D315B7" w:rsidRPr="003604C0">
        <w:rPr>
          <w:b/>
          <w:lang w:val="en-CA"/>
        </w:rPr>
        <w:t>txt.</w:t>
      </w:r>
      <w:r w:rsidR="009A0696">
        <w:rPr>
          <w:b/>
          <w:lang w:val="en-CA"/>
        </w:rPr>
        <w:t xml:space="preserve"> ** done.</w:t>
      </w:r>
    </w:p>
    <w:p w:rsidR="00784085" w:rsidRDefault="00784085" w:rsidP="000C40E6">
      <w:pPr>
        <w:pStyle w:val="ListParagraph"/>
        <w:rPr>
          <w:bCs/>
          <w:lang w:val="en-CA"/>
        </w:rPr>
      </w:pPr>
    </w:p>
    <w:p w:rsidR="00640761" w:rsidRPr="00874629" w:rsidRDefault="00640761" w:rsidP="00874629">
      <w:pPr>
        <w:pStyle w:val="ListParagraph"/>
        <w:numPr>
          <w:ilvl w:val="0"/>
          <w:numId w:val="17"/>
        </w:numPr>
        <w:rPr>
          <w:bCs/>
        </w:rPr>
      </w:pPr>
      <w:r>
        <w:rPr>
          <w:bCs/>
          <w:lang w:val="en-CA"/>
        </w:rPr>
        <w:t>Segmentation – can utilize SLIC</w:t>
      </w:r>
      <w:r w:rsidR="001A0CFC">
        <w:rPr>
          <w:bCs/>
          <w:lang w:val="en-CA"/>
        </w:rPr>
        <w:t xml:space="preserve">.  Python implementation: </w:t>
      </w:r>
      <w:hyperlink r:id="rId41" w:history="1">
        <w:r w:rsidR="001A0CFC" w:rsidRPr="001A0CFC">
          <w:rPr>
            <w:rStyle w:val="Hyperlink"/>
            <w:bCs/>
          </w:rPr>
          <w:t>https://www.pyimagesearch.com/2014/07/28/a-slic-superpixel-tutorial-using-python/</w:t>
        </w:r>
      </w:hyperlink>
      <w:r w:rsidR="00874629">
        <w:rPr>
          <w:rStyle w:val="Hyperlink"/>
          <w:bCs/>
        </w:rPr>
        <w:t xml:space="preserve">.  </w:t>
      </w:r>
      <w:r w:rsidR="00874629" w:rsidRPr="00874629">
        <w:rPr>
          <w:bCs/>
        </w:rPr>
        <w:t>The implementation works and is relatively quick.</w:t>
      </w:r>
    </w:p>
    <w:p w:rsidR="00640761" w:rsidRPr="00640761" w:rsidRDefault="00640761" w:rsidP="00640761">
      <w:pPr>
        <w:pStyle w:val="ListParagraph"/>
        <w:rPr>
          <w:bCs/>
          <w:lang w:val="en-CA"/>
        </w:rPr>
      </w:pPr>
    </w:p>
    <w:p w:rsidR="00640761" w:rsidRDefault="00640761" w:rsidP="00367643">
      <w:pPr>
        <w:pStyle w:val="ListParagraph"/>
        <w:numPr>
          <w:ilvl w:val="0"/>
          <w:numId w:val="17"/>
        </w:numPr>
        <w:rPr>
          <w:bCs/>
          <w:lang w:val="en-CA"/>
        </w:rPr>
      </w:pPr>
    </w:p>
    <w:p w:rsidR="00367643" w:rsidRPr="00367643" w:rsidRDefault="007C7722" w:rsidP="00367643">
      <w:pPr>
        <w:pStyle w:val="ListParagraph"/>
        <w:numPr>
          <w:ilvl w:val="0"/>
          <w:numId w:val="17"/>
        </w:numPr>
        <w:rPr>
          <w:bCs/>
          <w:lang w:val="en-CA"/>
        </w:rPr>
      </w:pPr>
      <w:r>
        <w:rPr>
          <w:bCs/>
          <w:lang w:val="en-CA"/>
        </w:rPr>
        <w:t>Can we detect the overlap scenario?  If we can detect it, we can potentially correct it.</w:t>
      </w:r>
      <w:r w:rsidR="00D77188">
        <w:rPr>
          <w:bCs/>
          <w:lang w:val="en-CA"/>
        </w:rPr>
        <w:t xml:space="preserve"> </w:t>
      </w:r>
    </w:p>
    <w:p w:rsidR="00367643" w:rsidRPr="00424BBE" w:rsidRDefault="00367643" w:rsidP="00367643">
      <w:pPr>
        <w:pStyle w:val="ListParagraph"/>
        <w:numPr>
          <w:ilvl w:val="1"/>
          <w:numId w:val="17"/>
        </w:numPr>
        <w:rPr>
          <w:bCs/>
          <w:lang w:val="en-CA"/>
        </w:rPr>
      </w:pPr>
      <w:r>
        <w:rPr>
          <w:bCs/>
          <w:lang w:val="en-CA"/>
        </w:rPr>
        <w:t xml:space="preserve">What is actually happening?  According to the </w:t>
      </w:r>
      <w:proofErr w:type="spellStart"/>
      <w:r>
        <w:rPr>
          <w:bCs/>
          <w:lang w:val="en-CA"/>
        </w:rPr>
        <w:t>chaincode</w:t>
      </w:r>
      <w:proofErr w:type="spellEnd"/>
      <w:r>
        <w:rPr>
          <w:bCs/>
          <w:lang w:val="en-CA"/>
        </w:rPr>
        <w:t xml:space="preserve"> generator, there is no overlap.</w:t>
      </w:r>
    </w:p>
    <w:p w:rsidR="00424BBE" w:rsidRPr="00424BBE" w:rsidRDefault="00424BBE" w:rsidP="00424BBE">
      <w:pPr>
        <w:pStyle w:val="ListParagraph"/>
        <w:rPr>
          <w:bCs/>
        </w:rPr>
      </w:pPr>
    </w:p>
    <w:p w:rsidR="00913E90" w:rsidRPr="00913E90" w:rsidRDefault="00913E90" w:rsidP="00666161">
      <w:pPr>
        <w:pStyle w:val="ListParagraph"/>
        <w:numPr>
          <w:ilvl w:val="0"/>
          <w:numId w:val="17"/>
        </w:numPr>
        <w:rPr>
          <w:bCs/>
          <w:lang w:val="en-CA"/>
        </w:rPr>
      </w:pPr>
      <w:bookmarkStart w:id="0" w:name="_GoBack"/>
      <w:bookmarkEnd w:id="0"/>
    </w:p>
    <w:p w:rsidR="00666161" w:rsidRPr="00666161" w:rsidRDefault="00666161" w:rsidP="00666161">
      <w:pPr>
        <w:pStyle w:val="ListParagraph"/>
        <w:numPr>
          <w:ilvl w:val="0"/>
          <w:numId w:val="17"/>
        </w:numPr>
        <w:rPr>
          <w:bCs/>
          <w:lang w:val="en-CA"/>
        </w:rPr>
      </w:pPr>
      <w:r>
        <w:rPr>
          <w:bCs/>
        </w:rPr>
        <w:t xml:space="preserve">Potentially utilize </w:t>
      </w:r>
      <w:proofErr w:type="spellStart"/>
      <w:r>
        <w:rPr>
          <w:bCs/>
        </w:rPr>
        <w:t>Tkinter</w:t>
      </w:r>
      <w:proofErr w:type="spellEnd"/>
      <w:r>
        <w:rPr>
          <w:bCs/>
        </w:rPr>
        <w:t xml:space="preserve">: </w:t>
      </w:r>
      <w:hyperlink r:id="rId42" w:history="1">
        <w:r w:rsidRPr="00666161">
          <w:rPr>
            <w:rStyle w:val="Hyperlink"/>
            <w:bCs/>
            <w:lang w:val="en-CA"/>
          </w:rPr>
          <w:t>https://matplotlib.org/3.1.0/gallery/user_interfaces/embedding_in_tk_sgskip.html</w:t>
        </w:r>
      </w:hyperlink>
    </w:p>
    <w:p w:rsidR="00E65AF4" w:rsidRPr="00E65AF4" w:rsidRDefault="00E65AF4" w:rsidP="00E65AF4">
      <w:pPr>
        <w:pStyle w:val="ListParagraph"/>
        <w:numPr>
          <w:ilvl w:val="0"/>
          <w:numId w:val="17"/>
        </w:numPr>
        <w:rPr>
          <w:bCs/>
          <w:lang w:val="en-CA"/>
        </w:rPr>
      </w:pPr>
      <w:r>
        <w:rPr>
          <w:bCs/>
        </w:rPr>
        <w:lastRenderedPageBreak/>
        <w:t xml:space="preserve">Potential base for draw program: </w:t>
      </w:r>
      <w:hyperlink r:id="rId43" w:anchor="sphx-glr-gallery-event-handling-ginput-manual-clabel-sgskip-py" w:history="1">
        <w:r w:rsidRPr="00E65AF4">
          <w:rPr>
            <w:rStyle w:val="Hyperlink"/>
            <w:bCs/>
            <w:lang w:val="en-CA"/>
          </w:rPr>
          <w:t>https://matplotlib.org/3.1.1/gallery/event_handling/ginput_manual_clabel_sgskip.html#sphx-glr-gallery-event-handling-ginput-manual-clabel-sgskip-py</w:t>
        </w:r>
      </w:hyperlink>
    </w:p>
    <w:p w:rsidR="00C8725F" w:rsidRDefault="00C8725F" w:rsidP="007B1A60">
      <w:pPr>
        <w:pStyle w:val="ListParagraph"/>
        <w:numPr>
          <w:ilvl w:val="0"/>
          <w:numId w:val="17"/>
        </w:numPr>
        <w:rPr>
          <w:bCs/>
        </w:rPr>
      </w:pPr>
    </w:p>
    <w:p w:rsidR="007B1A60" w:rsidRDefault="007B1A60" w:rsidP="007B1A60">
      <w:pPr>
        <w:pStyle w:val="ListParagraph"/>
        <w:numPr>
          <w:ilvl w:val="0"/>
          <w:numId w:val="17"/>
        </w:numPr>
        <w:rPr>
          <w:bCs/>
        </w:rPr>
      </w:pPr>
      <w:r>
        <w:rPr>
          <w:bCs/>
        </w:rPr>
        <w:t>Check in code.</w:t>
      </w:r>
    </w:p>
    <w:p w:rsidR="00CE3B75" w:rsidRDefault="00CE3B75" w:rsidP="00E070FC">
      <w:pPr>
        <w:pStyle w:val="Heading1"/>
      </w:pPr>
    </w:p>
    <w:p w:rsidR="00E070FC" w:rsidRDefault="00967CAD" w:rsidP="00E070FC">
      <w:pPr>
        <w:pStyle w:val="Heading1"/>
      </w:pPr>
      <w:sdt>
        <w:sdtPr>
          <w:id w:val="-1025865567"/>
          <w:placeholder>
            <w:docPart w:val="A4DDD8BC5A07C9429A4F2C5B9F5AB785"/>
          </w:placeholder>
          <w:temporary/>
          <w:showingPlcHdr/>
          <w15:appearance w15:val="hidden"/>
        </w:sdtPr>
        <w:sdtEndPr/>
        <w:sdtContent>
          <w:r w:rsidR="00E070FC">
            <w:t>Heading 1</w:t>
          </w:r>
        </w:sdtContent>
      </w:sdt>
    </w:p>
    <w:p w:rsidR="00E070FC" w:rsidRDefault="00967CAD" w:rsidP="00E070FC">
      <w:pPr>
        <w:pStyle w:val="Heading2"/>
      </w:pPr>
      <w:sdt>
        <w:sdtPr>
          <w:id w:val="-450864223"/>
          <w:placeholder>
            <w:docPart w:val="724DC6A19C78DC4496C1F69B010942C4"/>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p w:rsidR="00E070FC" w:rsidRDefault="00E070FC" w:rsidP="00E070FC"/>
    <w:p w:rsidR="00E070FC" w:rsidRDefault="00967CAD" w:rsidP="00E070FC">
      <w:pPr>
        <w:pStyle w:val="Subtitle"/>
      </w:pPr>
      <w:sdt>
        <w:sdtPr>
          <w:id w:val="1954668219"/>
          <w:placeholder>
            <w:docPart w:val="FF02425686388D469D9576D6F5F569EF"/>
          </w:placeholder>
          <w:temporary/>
          <w:showingPlcHdr/>
          <w15:appearance w15:val="hidden"/>
        </w:sdtPr>
        <w:sdtEndPr/>
        <w:sdtContent>
          <w:r w:rsidR="00E070FC">
            <w:t>Subtitle</w:t>
          </w:r>
        </w:sdtContent>
      </w:sdt>
    </w:p>
    <w:p w:rsidR="00E070FC" w:rsidRDefault="00967CAD" w:rsidP="00E070FC">
      <w:pPr>
        <w:pStyle w:val="Date"/>
      </w:pPr>
      <w:sdt>
        <w:sdtPr>
          <w:id w:val="132533711"/>
          <w:placeholder>
            <w:docPart w:val="98E89D2EB13C1C41BCDE56A37E059044"/>
          </w:placeholder>
          <w:temporary/>
          <w:showingPlcHdr/>
          <w15:appearance w15:val="hidden"/>
        </w:sdtPr>
        <w:sdtEndPr/>
        <w:sdtContent>
          <w:r w:rsidR="00E070FC">
            <w:t>Date</w:t>
          </w:r>
        </w:sdtContent>
      </w:sdt>
    </w:p>
    <w:p w:rsidR="00E070FC" w:rsidRDefault="00967CAD" w:rsidP="00E070FC">
      <w:pPr>
        <w:pStyle w:val="Heading1"/>
      </w:pPr>
      <w:sdt>
        <w:sdtPr>
          <w:id w:val="1489751155"/>
          <w:placeholder>
            <w:docPart w:val="DD246DCCCFDC8443A0A0D0A3E983CEE8"/>
          </w:placeholder>
          <w:temporary/>
          <w:showingPlcHdr/>
          <w15:appearance w15:val="hidden"/>
        </w:sdtPr>
        <w:sdtEndPr/>
        <w:sdtContent>
          <w:r w:rsidR="00E070FC">
            <w:t>Heading 1</w:t>
          </w:r>
        </w:sdtContent>
      </w:sdt>
    </w:p>
    <w:p w:rsidR="00E070FC" w:rsidRDefault="00967CAD" w:rsidP="00E070FC">
      <w:pPr>
        <w:pStyle w:val="Heading2"/>
      </w:pPr>
      <w:sdt>
        <w:sdtPr>
          <w:id w:val="-1302761072"/>
          <w:placeholder>
            <w:docPart w:val="F0E37A042BD4FE4EAC9DC909253125FC"/>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967CAD" w:rsidP="00E070FC">
      <w:pPr>
        <w:pStyle w:val="Subtitle"/>
      </w:pPr>
      <w:sdt>
        <w:sdtPr>
          <w:id w:val="-528022537"/>
          <w:placeholder>
            <w:docPart w:val="E6A2E79CDF81C84FB0940BAE69256924"/>
          </w:placeholder>
          <w:temporary/>
          <w:showingPlcHdr/>
          <w15:appearance w15:val="hidden"/>
        </w:sdtPr>
        <w:sdtEndPr/>
        <w:sdtContent>
          <w:r w:rsidR="00E070FC">
            <w:t>Subtitle</w:t>
          </w:r>
        </w:sdtContent>
      </w:sdt>
    </w:p>
    <w:p w:rsidR="00E070FC" w:rsidRDefault="00967CAD" w:rsidP="00E070FC">
      <w:pPr>
        <w:pStyle w:val="Date"/>
      </w:pPr>
      <w:sdt>
        <w:sdtPr>
          <w:id w:val="1479810377"/>
          <w:placeholder>
            <w:docPart w:val="308AA4258B3C964CBDD912D43C3896A3"/>
          </w:placeholder>
          <w:temporary/>
          <w:showingPlcHdr/>
          <w15:appearance w15:val="hidden"/>
        </w:sdtPr>
        <w:sdtEndPr/>
        <w:sdtContent>
          <w:r w:rsidR="00E070FC">
            <w:t>Date</w:t>
          </w:r>
        </w:sdtContent>
      </w:sdt>
    </w:p>
    <w:p w:rsidR="00E070FC" w:rsidRDefault="00967CAD" w:rsidP="00E070FC">
      <w:pPr>
        <w:pStyle w:val="Heading1"/>
      </w:pPr>
      <w:sdt>
        <w:sdtPr>
          <w:id w:val="-936898659"/>
          <w:placeholder>
            <w:docPart w:val="D440B2AEE1EEA246B2213C4BEFCF2FED"/>
          </w:placeholder>
          <w:temporary/>
          <w:showingPlcHdr/>
          <w15:appearance w15:val="hidden"/>
        </w:sdtPr>
        <w:sdtEndPr/>
        <w:sdtContent>
          <w:r w:rsidR="00E070FC">
            <w:t>Heading 1</w:t>
          </w:r>
        </w:sdtContent>
      </w:sdt>
    </w:p>
    <w:p w:rsidR="00E070FC" w:rsidRDefault="00967CAD" w:rsidP="00E070FC">
      <w:pPr>
        <w:pStyle w:val="Heading2"/>
      </w:pPr>
      <w:sdt>
        <w:sdtPr>
          <w:id w:val="1261574986"/>
          <w:placeholder>
            <w:docPart w:val="75F1E555A674FD43A0EE49B4220087CF"/>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967CAD" w:rsidP="00E070FC">
      <w:pPr>
        <w:pStyle w:val="Subtitle"/>
      </w:pPr>
      <w:sdt>
        <w:sdtPr>
          <w:id w:val="53362947"/>
          <w:placeholder>
            <w:docPart w:val="789D892BB3891B4F835DEFB438D0C4F8"/>
          </w:placeholder>
          <w:temporary/>
          <w:showingPlcHdr/>
          <w15:appearance w15:val="hidden"/>
        </w:sdtPr>
        <w:sdtEndPr/>
        <w:sdtContent>
          <w:r w:rsidR="00E070FC">
            <w:t>Subtitle</w:t>
          </w:r>
        </w:sdtContent>
      </w:sdt>
    </w:p>
    <w:p w:rsidR="00E070FC" w:rsidRDefault="00967CAD" w:rsidP="00E070FC">
      <w:pPr>
        <w:pStyle w:val="Date"/>
      </w:pPr>
      <w:sdt>
        <w:sdtPr>
          <w:id w:val="1642067552"/>
          <w:placeholder>
            <w:docPart w:val="056E89E1D69D3C42B8F5336C787B4A84"/>
          </w:placeholder>
          <w:temporary/>
          <w:showingPlcHdr/>
          <w15:appearance w15:val="hidden"/>
        </w:sdtPr>
        <w:sdtEndPr/>
        <w:sdtContent>
          <w:r w:rsidR="00E070FC">
            <w:t>Date</w:t>
          </w:r>
        </w:sdtContent>
      </w:sdt>
    </w:p>
    <w:p w:rsidR="00E070FC" w:rsidRDefault="00967CAD" w:rsidP="00E070FC">
      <w:pPr>
        <w:pStyle w:val="Heading1"/>
      </w:pPr>
      <w:sdt>
        <w:sdtPr>
          <w:id w:val="859712847"/>
          <w:placeholder>
            <w:docPart w:val="E7A3C1BC3DC4CC4E8B2A114EA05C8FC4"/>
          </w:placeholder>
          <w:temporary/>
          <w:showingPlcHdr/>
          <w15:appearance w15:val="hidden"/>
        </w:sdtPr>
        <w:sdtEndPr/>
        <w:sdtContent>
          <w:r w:rsidR="00E070FC">
            <w:t>Heading 1</w:t>
          </w:r>
        </w:sdtContent>
      </w:sdt>
    </w:p>
    <w:p w:rsidR="00E070FC" w:rsidRDefault="00967CAD" w:rsidP="00E070FC">
      <w:pPr>
        <w:pStyle w:val="Heading2"/>
      </w:pPr>
      <w:sdt>
        <w:sdtPr>
          <w:id w:val="1868718996"/>
          <w:placeholder>
            <w:docPart w:val="0747CD6F1DA82A40A375A0596065A305"/>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967CAD" w:rsidP="00E070FC">
      <w:pPr>
        <w:pStyle w:val="Subtitle"/>
      </w:pPr>
      <w:sdt>
        <w:sdtPr>
          <w:id w:val="1587495562"/>
          <w:placeholder>
            <w:docPart w:val="2BAB8C7DBEAB1D4B98A68B474E06A352"/>
          </w:placeholder>
          <w:temporary/>
          <w:showingPlcHdr/>
          <w15:appearance w15:val="hidden"/>
        </w:sdtPr>
        <w:sdtEndPr/>
        <w:sdtContent>
          <w:r w:rsidR="00E070FC">
            <w:t>Subtitle</w:t>
          </w:r>
        </w:sdtContent>
      </w:sdt>
    </w:p>
    <w:p w:rsidR="00E070FC" w:rsidRDefault="00967CAD" w:rsidP="00E070FC">
      <w:pPr>
        <w:pStyle w:val="Date"/>
      </w:pPr>
      <w:sdt>
        <w:sdtPr>
          <w:id w:val="-127019498"/>
          <w:placeholder>
            <w:docPart w:val="02992B4D649D3844AF35C0A2562682F9"/>
          </w:placeholder>
          <w:temporary/>
          <w:showingPlcHdr/>
          <w15:appearance w15:val="hidden"/>
        </w:sdtPr>
        <w:sdtEndPr/>
        <w:sdtContent>
          <w:r w:rsidR="00E070FC">
            <w:t>Date</w:t>
          </w:r>
        </w:sdtContent>
      </w:sdt>
    </w:p>
    <w:p w:rsidR="00E070FC" w:rsidRDefault="00967CAD" w:rsidP="00E070FC">
      <w:pPr>
        <w:pStyle w:val="Heading1"/>
      </w:pPr>
      <w:sdt>
        <w:sdtPr>
          <w:id w:val="2143623194"/>
          <w:placeholder>
            <w:docPart w:val="0FB61AECC1D95345A7F58256A1C4CBEC"/>
          </w:placeholder>
          <w:temporary/>
          <w:showingPlcHdr/>
          <w15:appearance w15:val="hidden"/>
        </w:sdtPr>
        <w:sdtEndPr/>
        <w:sdtContent>
          <w:r w:rsidR="00E070FC">
            <w:t>Heading 1</w:t>
          </w:r>
        </w:sdtContent>
      </w:sdt>
    </w:p>
    <w:p w:rsidR="00E070FC" w:rsidRDefault="00967CAD" w:rsidP="00E070FC">
      <w:pPr>
        <w:pStyle w:val="Heading2"/>
      </w:pPr>
      <w:sdt>
        <w:sdtPr>
          <w:id w:val="-621840975"/>
          <w:placeholder>
            <w:docPart w:val="A99BD5F3910F324EBBC210D0830DE0AB"/>
          </w:placeholder>
          <w:temporary/>
          <w:showingPlcHdr/>
          <w15:appearance w15:val="hidden"/>
        </w:sdtPr>
        <w:sdtEndPr/>
        <w:sdtContent>
          <w:r w:rsidR="00E070FC">
            <w:t>Heading 2</w:t>
          </w:r>
        </w:sdtContent>
      </w:sdt>
    </w:p>
    <w:p w:rsidR="00E070FC" w:rsidRDefault="00E070FC" w:rsidP="00E070FC"/>
    <w:p w:rsidR="00E070FC" w:rsidRDefault="00E070FC"/>
    <w:p w:rsidR="00E070FC" w:rsidRDefault="00E070FC"/>
    <w:p w:rsidR="00E070FC" w:rsidRDefault="00E070FC"/>
    <w:p w:rsidR="00E070FC" w:rsidRDefault="00E070FC"/>
    <w:p w:rsidR="00E070FC" w:rsidRDefault="00E070FC" w:rsidP="00E070FC"/>
    <w:p w:rsidR="00E070FC" w:rsidRDefault="00967CAD" w:rsidP="00E070FC">
      <w:pPr>
        <w:pStyle w:val="Subtitle"/>
      </w:pPr>
      <w:sdt>
        <w:sdtPr>
          <w:id w:val="642544706"/>
          <w:placeholder>
            <w:docPart w:val="0BF5DB1832F9124EB655DCF625818BA1"/>
          </w:placeholder>
          <w:temporary/>
          <w:showingPlcHdr/>
          <w15:appearance w15:val="hidden"/>
        </w:sdtPr>
        <w:sdtEndPr/>
        <w:sdtContent>
          <w:r w:rsidR="00E070FC">
            <w:t>Subtitle</w:t>
          </w:r>
        </w:sdtContent>
      </w:sdt>
    </w:p>
    <w:p w:rsidR="00E070FC" w:rsidRDefault="00967CAD" w:rsidP="00E070FC">
      <w:pPr>
        <w:pStyle w:val="Date"/>
      </w:pPr>
      <w:sdt>
        <w:sdtPr>
          <w:id w:val="1887839081"/>
          <w:placeholder>
            <w:docPart w:val="A24A01B3A771114AABC35A70CB5634D8"/>
          </w:placeholder>
          <w:temporary/>
          <w:showingPlcHdr/>
          <w15:appearance w15:val="hidden"/>
        </w:sdtPr>
        <w:sdtEndPr/>
        <w:sdtContent>
          <w:r w:rsidR="00E070FC">
            <w:t>Date</w:t>
          </w:r>
        </w:sdtContent>
      </w:sdt>
    </w:p>
    <w:p w:rsidR="00E070FC" w:rsidRDefault="00967CAD" w:rsidP="00E070FC">
      <w:pPr>
        <w:pStyle w:val="Heading1"/>
      </w:pPr>
      <w:sdt>
        <w:sdtPr>
          <w:id w:val="-1362660332"/>
          <w:placeholder>
            <w:docPart w:val="4B2AEB8FAF975E47B625A3763FC3BB24"/>
          </w:placeholder>
          <w:temporary/>
          <w:showingPlcHdr/>
          <w15:appearance w15:val="hidden"/>
        </w:sdtPr>
        <w:sdtEndPr/>
        <w:sdtContent>
          <w:r w:rsidR="00E070FC">
            <w:t>Heading 1</w:t>
          </w:r>
        </w:sdtContent>
      </w:sdt>
    </w:p>
    <w:p w:rsidR="00E070FC" w:rsidRDefault="00967CAD" w:rsidP="00E070FC">
      <w:pPr>
        <w:pStyle w:val="Heading2"/>
      </w:pPr>
      <w:sdt>
        <w:sdtPr>
          <w:id w:val="1853989963"/>
          <w:placeholder>
            <w:docPart w:val="12534844639D224896A2A4E4F6301A8C"/>
          </w:placeholder>
          <w:temporary/>
          <w:showingPlcHdr/>
          <w15:appearance w15:val="hidden"/>
        </w:sdtPr>
        <w:sdtEndPr/>
        <w:sdtContent>
          <w:r w:rsidR="00E070FC">
            <w:t>Heading 2</w:t>
          </w:r>
        </w:sdtContent>
      </w:sdt>
    </w:p>
    <w:p w:rsidR="00E070FC" w:rsidRDefault="00E070FC" w:rsidP="00E070FC"/>
    <w:p w:rsidR="00E070FC" w:rsidRDefault="00E070FC"/>
    <w:sectPr w:rsidR="00E070FC">
      <w:footerReference w:type="default" r:id="rId44"/>
      <w:pgSz w:w="12240" w:h="15840" w:code="1"/>
      <w:pgMar w:top="1094" w:right="2448" w:bottom="1771" w:left="121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7CAD" w:rsidRDefault="00967CAD">
      <w:r>
        <w:separator/>
      </w:r>
    </w:p>
    <w:p w:rsidR="00967CAD" w:rsidRDefault="00967CAD"/>
  </w:endnote>
  <w:endnote w:type="continuationSeparator" w:id="0">
    <w:p w:rsidR="00967CAD" w:rsidRDefault="00967CAD">
      <w:r>
        <w:continuationSeparator/>
      </w:r>
    </w:p>
    <w:p w:rsidR="00967CAD" w:rsidRDefault="00967C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820326"/>
      <w:docPartObj>
        <w:docPartGallery w:val="Page Numbers (Bottom of Page)"/>
        <w:docPartUnique/>
      </w:docPartObj>
    </w:sdtPr>
    <w:sdtEndPr/>
    <w:sdtContent>
      <w:p w:rsidR="0074771A" w:rsidRDefault="00017CAD">
        <w:pPr>
          <w:pStyle w:val="Footer"/>
        </w:pPr>
        <w:r>
          <w:fldChar w:fldCharType="begin"/>
        </w:r>
        <w:r>
          <w:instrText xml:space="preserve"> PAGE   \* MERGEFORMAT </w:instrText>
        </w:r>
        <w:r>
          <w:fldChar w:fldCharType="separate"/>
        </w:r>
        <w:r>
          <w:rPr>
            <w:noProof/>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7CAD" w:rsidRDefault="00967CAD">
      <w:r>
        <w:separator/>
      </w:r>
    </w:p>
    <w:p w:rsidR="00967CAD" w:rsidRDefault="00967CAD"/>
  </w:footnote>
  <w:footnote w:type="continuationSeparator" w:id="0">
    <w:p w:rsidR="00967CAD" w:rsidRDefault="00967CAD">
      <w:r>
        <w:continuationSeparator/>
      </w:r>
    </w:p>
    <w:p w:rsidR="00967CAD" w:rsidRDefault="00967C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F3B9A"/>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171"/>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0059FD"/>
    <w:multiLevelType w:val="hybridMultilevel"/>
    <w:tmpl w:val="B3FC6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F44CC1"/>
    <w:multiLevelType w:val="hybridMultilevel"/>
    <w:tmpl w:val="EE42D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A573D"/>
    <w:multiLevelType w:val="hybridMultilevel"/>
    <w:tmpl w:val="14CE6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6771C0"/>
    <w:multiLevelType w:val="hybridMultilevel"/>
    <w:tmpl w:val="74820BCC"/>
    <w:lvl w:ilvl="0" w:tplc="C29437C2">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0F1E62"/>
    <w:multiLevelType w:val="hybridMultilevel"/>
    <w:tmpl w:val="48DA4938"/>
    <w:lvl w:ilvl="0" w:tplc="6A187EB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0E10"/>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27F23"/>
    <w:multiLevelType w:val="hybridMultilevel"/>
    <w:tmpl w:val="48846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B90113"/>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5544C"/>
    <w:multiLevelType w:val="hybridMultilevel"/>
    <w:tmpl w:val="96908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723C8F"/>
    <w:multiLevelType w:val="hybridMultilevel"/>
    <w:tmpl w:val="71E83E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235DFD"/>
    <w:multiLevelType w:val="hybridMultilevel"/>
    <w:tmpl w:val="12A831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F1F8E"/>
    <w:multiLevelType w:val="hybridMultilevel"/>
    <w:tmpl w:val="F3AA5AEA"/>
    <w:lvl w:ilvl="0" w:tplc="9C168FC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37C6B"/>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82426"/>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8C21B2"/>
    <w:multiLevelType w:val="hybridMultilevel"/>
    <w:tmpl w:val="10CE06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
  </w:num>
  <w:num w:numId="5">
    <w:abstractNumId w:val="5"/>
  </w:num>
  <w:num w:numId="6">
    <w:abstractNumId w:val="13"/>
  </w:num>
  <w:num w:numId="7">
    <w:abstractNumId w:val="6"/>
  </w:num>
  <w:num w:numId="8">
    <w:abstractNumId w:val="11"/>
  </w:num>
  <w:num w:numId="9">
    <w:abstractNumId w:val="12"/>
  </w:num>
  <w:num w:numId="10">
    <w:abstractNumId w:val="3"/>
  </w:num>
  <w:num w:numId="11">
    <w:abstractNumId w:val="15"/>
  </w:num>
  <w:num w:numId="12">
    <w:abstractNumId w:val="16"/>
  </w:num>
  <w:num w:numId="13">
    <w:abstractNumId w:val="1"/>
  </w:num>
  <w:num w:numId="14">
    <w:abstractNumId w:val="7"/>
  </w:num>
  <w:num w:numId="15">
    <w:abstractNumId w:val="9"/>
  </w:num>
  <w:num w:numId="16">
    <w:abstractNumId w:val="14"/>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C12"/>
    <w:rsid w:val="000039A3"/>
    <w:rsid w:val="00015968"/>
    <w:rsid w:val="00017CAD"/>
    <w:rsid w:val="00021F46"/>
    <w:rsid w:val="00023BE3"/>
    <w:rsid w:val="0002465E"/>
    <w:rsid w:val="0002490C"/>
    <w:rsid w:val="00031A0B"/>
    <w:rsid w:val="000540CC"/>
    <w:rsid w:val="000545B3"/>
    <w:rsid w:val="0008264E"/>
    <w:rsid w:val="0009242D"/>
    <w:rsid w:val="000959CC"/>
    <w:rsid w:val="00096679"/>
    <w:rsid w:val="000A00E5"/>
    <w:rsid w:val="000B0DDD"/>
    <w:rsid w:val="000B643F"/>
    <w:rsid w:val="000B6AF3"/>
    <w:rsid w:val="000C40E6"/>
    <w:rsid w:val="000D6DD8"/>
    <w:rsid w:val="000E1832"/>
    <w:rsid w:val="000F3E97"/>
    <w:rsid w:val="000F4CD6"/>
    <w:rsid w:val="000F5279"/>
    <w:rsid w:val="001044EF"/>
    <w:rsid w:val="00107B66"/>
    <w:rsid w:val="00117840"/>
    <w:rsid w:val="00121354"/>
    <w:rsid w:val="00131935"/>
    <w:rsid w:val="001325D4"/>
    <w:rsid w:val="0014791F"/>
    <w:rsid w:val="00150C18"/>
    <w:rsid w:val="00156C0E"/>
    <w:rsid w:val="001631A0"/>
    <w:rsid w:val="0016762A"/>
    <w:rsid w:val="0017216B"/>
    <w:rsid w:val="00187079"/>
    <w:rsid w:val="0019089E"/>
    <w:rsid w:val="001A042B"/>
    <w:rsid w:val="001A0CFC"/>
    <w:rsid w:val="001B25AA"/>
    <w:rsid w:val="001B47C0"/>
    <w:rsid w:val="001B5078"/>
    <w:rsid w:val="001C0F72"/>
    <w:rsid w:val="001C26B3"/>
    <w:rsid w:val="001C688B"/>
    <w:rsid w:val="001C772A"/>
    <w:rsid w:val="001D0178"/>
    <w:rsid w:val="001D3410"/>
    <w:rsid w:val="001D4F4F"/>
    <w:rsid w:val="001E0353"/>
    <w:rsid w:val="00200F8B"/>
    <w:rsid w:val="00202819"/>
    <w:rsid w:val="00213FA1"/>
    <w:rsid w:val="002225DA"/>
    <w:rsid w:val="00224751"/>
    <w:rsid w:val="00225022"/>
    <w:rsid w:val="0022705C"/>
    <w:rsid w:val="00236D79"/>
    <w:rsid w:val="00241759"/>
    <w:rsid w:val="00244A45"/>
    <w:rsid w:val="00244D1C"/>
    <w:rsid w:val="00247863"/>
    <w:rsid w:val="00251741"/>
    <w:rsid w:val="0025264C"/>
    <w:rsid w:val="00253BCB"/>
    <w:rsid w:val="00257F45"/>
    <w:rsid w:val="00262B50"/>
    <w:rsid w:val="00264632"/>
    <w:rsid w:val="002657FA"/>
    <w:rsid w:val="00283721"/>
    <w:rsid w:val="00284CD0"/>
    <w:rsid w:val="002A39EF"/>
    <w:rsid w:val="002C0C4C"/>
    <w:rsid w:val="002C4D12"/>
    <w:rsid w:val="002C6367"/>
    <w:rsid w:val="002D2709"/>
    <w:rsid w:val="002E323D"/>
    <w:rsid w:val="002F0594"/>
    <w:rsid w:val="002F0C31"/>
    <w:rsid w:val="002F219E"/>
    <w:rsid w:val="002F793E"/>
    <w:rsid w:val="003009FC"/>
    <w:rsid w:val="00310CED"/>
    <w:rsid w:val="00320EED"/>
    <w:rsid w:val="003317D7"/>
    <w:rsid w:val="00331F42"/>
    <w:rsid w:val="0033566A"/>
    <w:rsid w:val="00335B11"/>
    <w:rsid w:val="003415C7"/>
    <w:rsid w:val="00355FD5"/>
    <w:rsid w:val="003565A6"/>
    <w:rsid w:val="00357192"/>
    <w:rsid w:val="003604C0"/>
    <w:rsid w:val="00367643"/>
    <w:rsid w:val="00375DF4"/>
    <w:rsid w:val="00380BBD"/>
    <w:rsid w:val="0038430B"/>
    <w:rsid w:val="0038512F"/>
    <w:rsid w:val="003A009E"/>
    <w:rsid w:val="003A2CBB"/>
    <w:rsid w:val="003A2E4E"/>
    <w:rsid w:val="003A3AA3"/>
    <w:rsid w:val="003A497B"/>
    <w:rsid w:val="003B7004"/>
    <w:rsid w:val="003D0B8D"/>
    <w:rsid w:val="003E032B"/>
    <w:rsid w:val="003E2C4A"/>
    <w:rsid w:val="003E3DC8"/>
    <w:rsid w:val="003E4C3C"/>
    <w:rsid w:val="003F1EF4"/>
    <w:rsid w:val="003F3238"/>
    <w:rsid w:val="003F54E6"/>
    <w:rsid w:val="004105BE"/>
    <w:rsid w:val="004109F8"/>
    <w:rsid w:val="00424BBE"/>
    <w:rsid w:val="00430429"/>
    <w:rsid w:val="00431A4C"/>
    <w:rsid w:val="0043285E"/>
    <w:rsid w:val="004361C2"/>
    <w:rsid w:val="004429EC"/>
    <w:rsid w:val="00443663"/>
    <w:rsid w:val="00445B21"/>
    <w:rsid w:val="004501E9"/>
    <w:rsid w:val="00452F4D"/>
    <w:rsid w:val="0046545C"/>
    <w:rsid w:val="0047085B"/>
    <w:rsid w:val="0047149C"/>
    <w:rsid w:val="004714E0"/>
    <w:rsid w:val="00472F91"/>
    <w:rsid w:val="00476E4B"/>
    <w:rsid w:val="00477653"/>
    <w:rsid w:val="00482EE6"/>
    <w:rsid w:val="004A5C2F"/>
    <w:rsid w:val="004A78EC"/>
    <w:rsid w:val="004A7CD7"/>
    <w:rsid w:val="004B01E1"/>
    <w:rsid w:val="004B0863"/>
    <w:rsid w:val="004B4C54"/>
    <w:rsid w:val="004B57B1"/>
    <w:rsid w:val="004C0695"/>
    <w:rsid w:val="004C122C"/>
    <w:rsid w:val="004D6C33"/>
    <w:rsid w:val="004E1970"/>
    <w:rsid w:val="004E407B"/>
    <w:rsid w:val="004E69C7"/>
    <w:rsid w:val="004F3A18"/>
    <w:rsid w:val="00502DA3"/>
    <w:rsid w:val="005209B1"/>
    <w:rsid w:val="0052742E"/>
    <w:rsid w:val="00533F6F"/>
    <w:rsid w:val="00536220"/>
    <w:rsid w:val="00547D1F"/>
    <w:rsid w:val="00553F11"/>
    <w:rsid w:val="00564681"/>
    <w:rsid w:val="00572112"/>
    <w:rsid w:val="00573F67"/>
    <w:rsid w:val="00581BFF"/>
    <w:rsid w:val="00582B40"/>
    <w:rsid w:val="005837CF"/>
    <w:rsid w:val="005943E0"/>
    <w:rsid w:val="005C7425"/>
    <w:rsid w:val="005D17D8"/>
    <w:rsid w:val="005E0007"/>
    <w:rsid w:val="005E175D"/>
    <w:rsid w:val="005E1909"/>
    <w:rsid w:val="005E3AF1"/>
    <w:rsid w:val="005E655B"/>
    <w:rsid w:val="005F4F2A"/>
    <w:rsid w:val="005F53EC"/>
    <w:rsid w:val="005F65DC"/>
    <w:rsid w:val="005F7F3A"/>
    <w:rsid w:val="00614395"/>
    <w:rsid w:val="00623C07"/>
    <w:rsid w:val="00630F3F"/>
    <w:rsid w:val="0063570E"/>
    <w:rsid w:val="00637282"/>
    <w:rsid w:val="00640761"/>
    <w:rsid w:val="00647643"/>
    <w:rsid w:val="00660B55"/>
    <w:rsid w:val="00663069"/>
    <w:rsid w:val="00666161"/>
    <w:rsid w:val="00670991"/>
    <w:rsid w:val="0067508A"/>
    <w:rsid w:val="00680F0E"/>
    <w:rsid w:val="00692069"/>
    <w:rsid w:val="006A4306"/>
    <w:rsid w:val="006A5E64"/>
    <w:rsid w:val="006A77C8"/>
    <w:rsid w:val="006C2529"/>
    <w:rsid w:val="006C2A4E"/>
    <w:rsid w:val="006D0D68"/>
    <w:rsid w:val="006E1B6C"/>
    <w:rsid w:val="006E67B8"/>
    <w:rsid w:val="006F0D70"/>
    <w:rsid w:val="006F1B57"/>
    <w:rsid w:val="006F4DD5"/>
    <w:rsid w:val="006F630B"/>
    <w:rsid w:val="0070010F"/>
    <w:rsid w:val="00701973"/>
    <w:rsid w:val="00704111"/>
    <w:rsid w:val="00704D0F"/>
    <w:rsid w:val="00711FEF"/>
    <w:rsid w:val="0071503B"/>
    <w:rsid w:val="00723239"/>
    <w:rsid w:val="007447B4"/>
    <w:rsid w:val="0074547F"/>
    <w:rsid w:val="0074771A"/>
    <w:rsid w:val="0075070C"/>
    <w:rsid w:val="007527C2"/>
    <w:rsid w:val="007715D4"/>
    <w:rsid w:val="0077352C"/>
    <w:rsid w:val="00776892"/>
    <w:rsid w:val="00777C6D"/>
    <w:rsid w:val="00782F6E"/>
    <w:rsid w:val="007832A6"/>
    <w:rsid w:val="00783F93"/>
    <w:rsid w:val="00784085"/>
    <w:rsid w:val="00784E14"/>
    <w:rsid w:val="00786AE3"/>
    <w:rsid w:val="00790212"/>
    <w:rsid w:val="00794329"/>
    <w:rsid w:val="00796694"/>
    <w:rsid w:val="007971DB"/>
    <w:rsid w:val="00797926"/>
    <w:rsid w:val="007A74EB"/>
    <w:rsid w:val="007B161C"/>
    <w:rsid w:val="007B1A60"/>
    <w:rsid w:val="007B2697"/>
    <w:rsid w:val="007B4539"/>
    <w:rsid w:val="007B5FFC"/>
    <w:rsid w:val="007C7722"/>
    <w:rsid w:val="007C7E65"/>
    <w:rsid w:val="007E1200"/>
    <w:rsid w:val="007F2C8A"/>
    <w:rsid w:val="00800DAA"/>
    <w:rsid w:val="00817EB9"/>
    <w:rsid w:val="00834BB6"/>
    <w:rsid w:val="00835035"/>
    <w:rsid w:val="00836B75"/>
    <w:rsid w:val="00846223"/>
    <w:rsid w:val="008534A8"/>
    <w:rsid w:val="00853E5E"/>
    <w:rsid w:val="00853E74"/>
    <w:rsid w:val="0085409F"/>
    <w:rsid w:val="00861FA4"/>
    <w:rsid w:val="0086237F"/>
    <w:rsid w:val="00865967"/>
    <w:rsid w:val="00874629"/>
    <w:rsid w:val="0088270A"/>
    <w:rsid w:val="00890017"/>
    <w:rsid w:val="0089149E"/>
    <w:rsid w:val="0089427F"/>
    <w:rsid w:val="00897147"/>
    <w:rsid w:val="008A4838"/>
    <w:rsid w:val="008C0098"/>
    <w:rsid w:val="008C4C6B"/>
    <w:rsid w:val="008E1C82"/>
    <w:rsid w:val="008E6995"/>
    <w:rsid w:val="008E7A19"/>
    <w:rsid w:val="008F29C7"/>
    <w:rsid w:val="008F4466"/>
    <w:rsid w:val="008F7755"/>
    <w:rsid w:val="00901206"/>
    <w:rsid w:val="009014EE"/>
    <w:rsid w:val="00902EAA"/>
    <w:rsid w:val="00911FE7"/>
    <w:rsid w:val="00913E90"/>
    <w:rsid w:val="009173C9"/>
    <w:rsid w:val="0092076B"/>
    <w:rsid w:val="00920C49"/>
    <w:rsid w:val="00925496"/>
    <w:rsid w:val="009268F1"/>
    <w:rsid w:val="00935D16"/>
    <w:rsid w:val="0094151D"/>
    <w:rsid w:val="009428ED"/>
    <w:rsid w:val="00950028"/>
    <w:rsid w:val="00950F03"/>
    <w:rsid w:val="0095405C"/>
    <w:rsid w:val="0095658A"/>
    <w:rsid w:val="00963D6F"/>
    <w:rsid w:val="00967CAD"/>
    <w:rsid w:val="00990D1C"/>
    <w:rsid w:val="00990DC0"/>
    <w:rsid w:val="009951BD"/>
    <w:rsid w:val="00996614"/>
    <w:rsid w:val="009A0696"/>
    <w:rsid w:val="009A1FA9"/>
    <w:rsid w:val="009A2370"/>
    <w:rsid w:val="009B245E"/>
    <w:rsid w:val="009B4EF4"/>
    <w:rsid w:val="009B614F"/>
    <w:rsid w:val="009C2B38"/>
    <w:rsid w:val="009D0D26"/>
    <w:rsid w:val="009D6DF7"/>
    <w:rsid w:val="009E3838"/>
    <w:rsid w:val="009E3FC1"/>
    <w:rsid w:val="009F0719"/>
    <w:rsid w:val="009F1E48"/>
    <w:rsid w:val="009F2BC8"/>
    <w:rsid w:val="009F3FEF"/>
    <w:rsid w:val="00A061CB"/>
    <w:rsid w:val="00A14E45"/>
    <w:rsid w:val="00A240D6"/>
    <w:rsid w:val="00A25F8D"/>
    <w:rsid w:val="00A27998"/>
    <w:rsid w:val="00A30CB5"/>
    <w:rsid w:val="00A34CD6"/>
    <w:rsid w:val="00A510B3"/>
    <w:rsid w:val="00A6120D"/>
    <w:rsid w:val="00A67235"/>
    <w:rsid w:val="00A7115B"/>
    <w:rsid w:val="00A7275E"/>
    <w:rsid w:val="00A74D11"/>
    <w:rsid w:val="00A7509A"/>
    <w:rsid w:val="00A7534E"/>
    <w:rsid w:val="00A80499"/>
    <w:rsid w:val="00A84E53"/>
    <w:rsid w:val="00A8518D"/>
    <w:rsid w:val="00A87B1E"/>
    <w:rsid w:val="00A90466"/>
    <w:rsid w:val="00A93951"/>
    <w:rsid w:val="00AA2DB5"/>
    <w:rsid w:val="00AA32FD"/>
    <w:rsid w:val="00AA3367"/>
    <w:rsid w:val="00AA6177"/>
    <w:rsid w:val="00AB4BD8"/>
    <w:rsid w:val="00AC69D9"/>
    <w:rsid w:val="00AD2F37"/>
    <w:rsid w:val="00AD5471"/>
    <w:rsid w:val="00AD71D3"/>
    <w:rsid w:val="00B04F0B"/>
    <w:rsid w:val="00B05AD4"/>
    <w:rsid w:val="00B10B28"/>
    <w:rsid w:val="00B368A5"/>
    <w:rsid w:val="00B44F8B"/>
    <w:rsid w:val="00B519CE"/>
    <w:rsid w:val="00B60208"/>
    <w:rsid w:val="00B668CB"/>
    <w:rsid w:val="00B71A3F"/>
    <w:rsid w:val="00B75273"/>
    <w:rsid w:val="00B922D6"/>
    <w:rsid w:val="00BA01F4"/>
    <w:rsid w:val="00BA4A8D"/>
    <w:rsid w:val="00BB3E3A"/>
    <w:rsid w:val="00BC6AC8"/>
    <w:rsid w:val="00BD1B03"/>
    <w:rsid w:val="00BD493C"/>
    <w:rsid w:val="00BD6262"/>
    <w:rsid w:val="00BE33C1"/>
    <w:rsid w:val="00BE3C12"/>
    <w:rsid w:val="00BF0B9B"/>
    <w:rsid w:val="00BF1190"/>
    <w:rsid w:val="00BF2932"/>
    <w:rsid w:val="00BF36A5"/>
    <w:rsid w:val="00C01759"/>
    <w:rsid w:val="00C137CC"/>
    <w:rsid w:val="00C277A5"/>
    <w:rsid w:val="00C2792E"/>
    <w:rsid w:val="00C43E0C"/>
    <w:rsid w:val="00C4467E"/>
    <w:rsid w:val="00C51907"/>
    <w:rsid w:val="00C560F9"/>
    <w:rsid w:val="00C5796B"/>
    <w:rsid w:val="00C63AE8"/>
    <w:rsid w:val="00C701CE"/>
    <w:rsid w:val="00C8023B"/>
    <w:rsid w:val="00C820A3"/>
    <w:rsid w:val="00C86576"/>
    <w:rsid w:val="00C8703A"/>
    <w:rsid w:val="00C8725F"/>
    <w:rsid w:val="00C97837"/>
    <w:rsid w:val="00CC3B32"/>
    <w:rsid w:val="00CC70B2"/>
    <w:rsid w:val="00CD235A"/>
    <w:rsid w:val="00CD6C23"/>
    <w:rsid w:val="00CE3B75"/>
    <w:rsid w:val="00CE4498"/>
    <w:rsid w:val="00CF0DE3"/>
    <w:rsid w:val="00CF246A"/>
    <w:rsid w:val="00CF3E0B"/>
    <w:rsid w:val="00D05295"/>
    <w:rsid w:val="00D1244F"/>
    <w:rsid w:val="00D163B4"/>
    <w:rsid w:val="00D25CDD"/>
    <w:rsid w:val="00D306D3"/>
    <w:rsid w:val="00D315B7"/>
    <w:rsid w:val="00D37B7A"/>
    <w:rsid w:val="00D40639"/>
    <w:rsid w:val="00D406FE"/>
    <w:rsid w:val="00D40CE6"/>
    <w:rsid w:val="00D4568F"/>
    <w:rsid w:val="00D5132E"/>
    <w:rsid w:val="00D631BE"/>
    <w:rsid w:val="00D63920"/>
    <w:rsid w:val="00D73974"/>
    <w:rsid w:val="00D77188"/>
    <w:rsid w:val="00D81530"/>
    <w:rsid w:val="00D8545D"/>
    <w:rsid w:val="00D9043F"/>
    <w:rsid w:val="00D9188A"/>
    <w:rsid w:val="00DA28CA"/>
    <w:rsid w:val="00DA3793"/>
    <w:rsid w:val="00DA3B77"/>
    <w:rsid w:val="00DC7548"/>
    <w:rsid w:val="00DD0EB0"/>
    <w:rsid w:val="00DD10B2"/>
    <w:rsid w:val="00DD1C21"/>
    <w:rsid w:val="00DE275A"/>
    <w:rsid w:val="00DF6357"/>
    <w:rsid w:val="00DF712A"/>
    <w:rsid w:val="00E02F7A"/>
    <w:rsid w:val="00E070FC"/>
    <w:rsid w:val="00E07691"/>
    <w:rsid w:val="00E10414"/>
    <w:rsid w:val="00E13BC9"/>
    <w:rsid w:val="00E14CEC"/>
    <w:rsid w:val="00E218D9"/>
    <w:rsid w:val="00E27F32"/>
    <w:rsid w:val="00E32D2C"/>
    <w:rsid w:val="00E352B4"/>
    <w:rsid w:val="00E36742"/>
    <w:rsid w:val="00E373DA"/>
    <w:rsid w:val="00E65AF4"/>
    <w:rsid w:val="00E66690"/>
    <w:rsid w:val="00E674A3"/>
    <w:rsid w:val="00E67FA4"/>
    <w:rsid w:val="00E72D40"/>
    <w:rsid w:val="00E746FB"/>
    <w:rsid w:val="00E80315"/>
    <w:rsid w:val="00E80EC2"/>
    <w:rsid w:val="00E92B58"/>
    <w:rsid w:val="00E94687"/>
    <w:rsid w:val="00EA26A5"/>
    <w:rsid w:val="00EA4C28"/>
    <w:rsid w:val="00EB6E2C"/>
    <w:rsid w:val="00EB6FFF"/>
    <w:rsid w:val="00EC4D4D"/>
    <w:rsid w:val="00ED13A2"/>
    <w:rsid w:val="00ED23FF"/>
    <w:rsid w:val="00EE6FA8"/>
    <w:rsid w:val="00EF6395"/>
    <w:rsid w:val="00EF6D6E"/>
    <w:rsid w:val="00F04FD3"/>
    <w:rsid w:val="00F05912"/>
    <w:rsid w:val="00F123A2"/>
    <w:rsid w:val="00F130BC"/>
    <w:rsid w:val="00F13E7A"/>
    <w:rsid w:val="00F1500E"/>
    <w:rsid w:val="00F20F79"/>
    <w:rsid w:val="00F30969"/>
    <w:rsid w:val="00F33D42"/>
    <w:rsid w:val="00F44D7B"/>
    <w:rsid w:val="00F52C4D"/>
    <w:rsid w:val="00F52D50"/>
    <w:rsid w:val="00F53F72"/>
    <w:rsid w:val="00F55099"/>
    <w:rsid w:val="00F6041E"/>
    <w:rsid w:val="00F62BC3"/>
    <w:rsid w:val="00F660DE"/>
    <w:rsid w:val="00F71657"/>
    <w:rsid w:val="00F742EA"/>
    <w:rsid w:val="00F76A69"/>
    <w:rsid w:val="00F80B88"/>
    <w:rsid w:val="00F81B75"/>
    <w:rsid w:val="00F8582D"/>
    <w:rsid w:val="00F94DE8"/>
    <w:rsid w:val="00FA5699"/>
    <w:rsid w:val="00FA63CB"/>
    <w:rsid w:val="00FA67A8"/>
    <w:rsid w:val="00FB7489"/>
    <w:rsid w:val="00FC0A4D"/>
    <w:rsid w:val="00FC6000"/>
    <w:rsid w:val="00FE0730"/>
    <w:rsid w:val="00FE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82D367F"/>
  <w15:chartTrackingRefBased/>
  <w15:docId w15:val="{51C8C6D4-4043-DC46-8AE8-F83682480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1E1"/>
    <w:pPr>
      <w:spacing w:after="0" w:line="240" w:lineRule="auto"/>
    </w:pPr>
    <w:rPr>
      <w:rFonts w:ascii="Times New Roman" w:eastAsia="Times New Roman" w:hAnsi="Times New Roman" w:cs="Times New Roman"/>
      <w:color w:val="auto"/>
      <w:sz w:val="24"/>
      <w:szCs w:val="24"/>
      <w:lang w:val="en-CA" w:eastAsia="en-US"/>
    </w:rPr>
  </w:style>
  <w:style w:type="paragraph" w:styleId="Heading1">
    <w:name w:val="heading 1"/>
    <w:basedOn w:val="Normal"/>
    <w:next w:val="Normal"/>
    <w:link w:val="Heading1Char"/>
    <w:uiPriority w:val="5"/>
    <w:qFormat/>
    <w:pPr>
      <w:keepNext/>
      <w:keepLines/>
      <w:spacing w:after="280" w:line="264" w:lineRule="auto"/>
      <w:outlineLvl w:val="0"/>
    </w:pPr>
    <w:rPr>
      <w:rFonts w:asciiTheme="majorHAnsi" w:eastAsiaTheme="majorEastAsia" w:hAnsiTheme="majorHAnsi" w:cstheme="majorBidi"/>
      <w:caps/>
      <w:color w:val="483E41" w:themeColor="text2"/>
      <w:sz w:val="44"/>
      <w:szCs w:val="32"/>
      <w:lang w:val="en-US" w:eastAsia="ja-JP"/>
    </w:rPr>
  </w:style>
  <w:style w:type="paragraph" w:styleId="Heading2">
    <w:name w:val="heading 2"/>
    <w:basedOn w:val="Normal"/>
    <w:next w:val="Normal"/>
    <w:link w:val="Heading2Char"/>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Cs w:val="26"/>
      <w:lang w:val="en-US" w:eastAsia="ja-JP"/>
    </w:rPr>
  </w:style>
  <w:style w:type="paragraph" w:styleId="Heading3">
    <w:name w:val="heading 3"/>
    <w:basedOn w:val="Normal"/>
    <w:next w:val="Normal"/>
    <w:link w:val="Heading3Char"/>
    <w:uiPriority w:val="7"/>
    <w:semiHidden/>
    <w:unhideWhenUsed/>
    <w:qFormat/>
    <w:pPr>
      <w:keepNext/>
      <w:keepLines/>
      <w:spacing w:before="140" w:after="120" w:line="264" w:lineRule="auto"/>
      <w:outlineLvl w:val="2"/>
    </w:pPr>
    <w:rPr>
      <w:rFonts w:asciiTheme="majorHAnsi" w:eastAsiaTheme="majorEastAsia" w:hAnsiTheme="majorHAnsi" w:cstheme="majorBidi"/>
      <w:b/>
      <w:caps/>
      <w:color w:val="483E41" w:themeColor="text2"/>
      <w:lang w:val="en-US" w:eastAsia="ja-JP"/>
    </w:rPr>
  </w:style>
  <w:style w:type="paragraph" w:styleId="Heading4">
    <w:name w:val="heading 4"/>
    <w:basedOn w:val="Normal"/>
    <w:next w:val="Normal"/>
    <w:link w:val="Heading4Char"/>
    <w:uiPriority w:val="9"/>
    <w:semiHidden/>
    <w:unhideWhenUsed/>
    <w:qFormat/>
    <w:pPr>
      <w:keepNext/>
      <w:keepLines/>
      <w:spacing w:before="140" w:after="120" w:line="264" w:lineRule="auto"/>
      <w:outlineLvl w:val="3"/>
    </w:pPr>
    <w:rPr>
      <w:rFonts w:asciiTheme="majorHAnsi" w:eastAsiaTheme="majorEastAsia" w:hAnsiTheme="majorHAnsi" w:cstheme="majorBidi"/>
      <w:iCs/>
      <w:caps/>
      <w:color w:val="483E41" w:themeColor="text2"/>
      <w:szCs w:val="28"/>
      <w:lang w:val="en-US" w:eastAsia="ja-JP"/>
    </w:rPr>
  </w:style>
  <w:style w:type="paragraph" w:styleId="Heading5">
    <w:name w:val="heading 5"/>
    <w:basedOn w:val="Normal"/>
    <w:next w:val="Normal"/>
    <w:link w:val="Heading5Char"/>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szCs w:val="28"/>
      <w:lang w:val="en-US" w:eastAsia="ja-JP"/>
    </w:rPr>
  </w:style>
  <w:style w:type="paragraph" w:styleId="Heading6">
    <w:name w:val="heading 6"/>
    <w:basedOn w:val="Normal"/>
    <w:next w:val="Normal"/>
    <w:link w:val="Heading6Char"/>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szCs w:val="28"/>
      <w:lang w:val="en-US" w:eastAsia="ja-JP"/>
    </w:rPr>
  </w:style>
  <w:style w:type="paragraph" w:styleId="Heading7">
    <w:name w:val="heading 7"/>
    <w:basedOn w:val="Normal"/>
    <w:next w:val="Normal"/>
    <w:link w:val="Heading7Char"/>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szCs w:val="28"/>
      <w:lang w:val="en-US" w:eastAsia="ja-JP"/>
    </w:rPr>
  </w:style>
  <w:style w:type="paragraph" w:styleId="Heading8">
    <w:name w:val="heading 8"/>
    <w:basedOn w:val="Normal"/>
    <w:next w:val="Normal"/>
    <w:link w:val="Heading8Char"/>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lang w:val="en-US" w:eastAsia="ja-JP"/>
    </w:rPr>
  </w:style>
  <w:style w:type="paragraph" w:styleId="Heading9">
    <w:name w:val="heading 9"/>
    <w:basedOn w:val="Normal"/>
    <w:next w:val="Normal"/>
    <w:link w:val="Heading9Char"/>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ripJournalTable">
    <w:name w:val="Trip Journal Table"/>
    <w:basedOn w:val="TableNormal"/>
    <w:uiPriority w:val="99"/>
    <w:tblPr>
      <w:tblBorders>
        <w:top w:val="single" w:sz="36" w:space="0" w:color="483E41" w:themeColor="text2"/>
        <w:insideH w:val="single" w:sz="12" w:space="0" w:color="483E41" w:themeColor="text2"/>
      </w:tblBorders>
      <w:tblCellMar>
        <w:top w:w="288" w:type="dxa"/>
        <w:left w:w="0" w:type="dxa"/>
        <w:right w:w="0" w:type="dxa"/>
      </w:tblCellMar>
    </w:tblPr>
  </w:style>
  <w:style w:type="paragraph" w:styleId="Footer">
    <w:name w:val="footer"/>
    <w:basedOn w:val="Normal"/>
    <w:link w:val="FooterChar"/>
    <w:uiPriority w:val="99"/>
    <w:unhideWhenUsed/>
    <w:qFormat/>
    <w:rPr>
      <w:rFonts w:asciiTheme="minorHAnsi" w:eastAsiaTheme="minorHAnsi" w:hAnsiTheme="minorHAnsi" w:cstheme="minorBidi"/>
      <w:color w:val="96858A" w:themeColor="text2" w:themeTint="99"/>
      <w:sz w:val="44"/>
      <w:szCs w:val="28"/>
      <w:lang w:val="en-US" w:eastAsia="ja-JP"/>
    </w:rPr>
  </w:style>
  <w:style w:type="character" w:customStyle="1" w:styleId="FooterChar">
    <w:name w:val="Footer Char"/>
    <w:basedOn w:val="DefaultParagraphFont"/>
    <w:link w:val="Footer"/>
    <w:uiPriority w:val="99"/>
    <w:rPr>
      <w:color w:val="96858A" w:themeColor="text2" w:themeTint="99"/>
      <w:sz w:val="4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360"/>
    </w:pPr>
    <w:rPr>
      <w:rFonts w:ascii="Segoe UI" w:eastAsiaTheme="minorHAnsi" w:hAnsi="Segoe UI" w:cs="Segoe UI"/>
      <w:color w:val="483E41" w:themeColor="text2"/>
      <w:sz w:val="18"/>
      <w:szCs w:val="18"/>
      <w:lang w:val="en-US" w:eastAsia="ja-JP"/>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Date">
    <w:name w:val="Date"/>
    <w:basedOn w:val="Normal"/>
    <w:next w:val="Heading1"/>
    <w:link w:val="DateChar"/>
    <w:uiPriority w:val="3"/>
    <w:unhideWhenUsed/>
    <w:qFormat/>
    <w:pPr>
      <w:pBdr>
        <w:bottom w:val="single" w:sz="36" w:space="9" w:color="483E41" w:themeColor="text2"/>
      </w:pBdr>
      <w:spacing w:after="280"/>
    </w:pPr>
    <w:rPr>
      <w:rFonts w:asciiTheme="minorHAnsi" w:eastAsiaTheme="minorHAnsi" w:hAnsiTheme="minorHAnsi" w:cstheme="minorBidi"/>
      <w:b/>
      <w:caps/>
      <w:color w:val="483E41" w:themeColor="text2"/>
      <w:sz w:val="34"/>
      <w:szCs w:val="28"/>
      <w:lang w:val="en-US" w:eastAsia="ja-JP"/>
    </w:rPr>
  </w:style>
  <w:style w:type="character" w:customStyle="1" w:styleId="DateChar">
    <w:name w:val="Date Char"/>
    <w:basedOn w:val="DefaultParagraphFont"/>
    <w:link w:val="Date"/>
    <w:uiPriority w:val="3"/>
    <w:rPr>
      <w:b/>
      <w:caps/>
      <w:sz w:val="34"/>
    </w:rPr>
  </w:style>
  <w:style w:type="paragraph" w:styleId="Title">
    <w:name w:val="Title"/>
    <w:basedOn w:val="Normal"/>
    <w:next w:val="Subtitle"/>
    <w:link w:val="TitleChar"/>
    <w:uiPriority w:val="1"/>
    <w:qFormat/>
    <w:pPr>
      <w:contextualSpacing/>
    </w:pPr>
    <w:rPr>
      <w:rFonts w:asciiTheme="majorHAnsi" w:eastAsiaTheme="majorEastAsia" w:hAnsiTheme="majorHAnsi" w:cstheme="majorBidi"/>
      <w:b/>
      <w:caps/>
      <w:color w:val="483E41" w:themeColor="text2"/>
      <w:kern w:val="28"/>
      <w:sz w:val="88"/>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88"/>
      <w:szCs w:val="56"/>
    </w:rPr>
  </w:style>
  <w:style w:type="paragraph" w:styleId="Subtitle">
    <w:name w:val="Subtitle"/>
    <w:basedOn w:val="Normal"/>
    <w:next w:val="Date"/>
    <w:link w:val="SubtitleChar"/>
    <w:uiPriority w:val="2"/>
    <w:qFormat/>
    <w:pPr>
      <w:numPr>
        <w:ilvl w:val="1"/>
      </w:numPr>
      <w:spacing w:after="260" w:line="288" w:lineRule="auto"/>
      <w:contextualSpacing/>
    </w:pPr>
    <w:rPr>
      <w:rFonts w:asciiTheme="majorHAnsi" w:eastAsiaTheme="minorEastAsia" w:hAnsiTheme="majorHAnsi" w:cstheme="minorBidi"/>
      <w:caps/>
      <w:color w:val="483E41" w:themeColor="text2"/>
      <w:sz w:val="88"/>
      <w:szCs w:val="22"/>
      <w:lang w:val="en-US" w:eastAsia="ja-JP"/>
    </w:rPr>
  </w:style>
  <w:style w:type="character" w:customStyle="1" w:styleId="SubtitleChar">
    <w:name w:val="Subtitle Char"/>
    <w:basedOn w:val="DefaultParagraphFont"/>
    <w:link w:val="Subtitle"/>
    <w:uiPriority w:val="2"/>
    <w:rPr>
      <w:rFonts w:asciiTheme="majorHAnsi" w:eastAsiaTheme="minorEastAsia" w:hAnsiTheme="majorHAnsi"/>
      <w:caps/>
      <w:sz w:val="88"/>
      <w:szCs w:val="22"/>
    </w:rPr>
  </w:style>
  <w:style w:type="character" w:customStyle="1" w:styleId="Heading1Char">
    <w:name w:val="Heading 1 Char"/>
    <w:basedOn w:val="DefaultParagraphFont"/>
    <w:link w:val="Heading1"/>
    <w:uiPriority w:val="5"/>
    <w:rPr>
      <w:rFonts w:asciiTheme="majorHAnsi" w:eastAsiaTheme="majorEastAsia" w:hAnsiTheme="majorHAnsi" w:cstheme="majorBidi"/>
      <w:caps/>
      <w:sz w:val="44"/>
      <w:szCs w:val="32"/>
    </w:rPr>
  </w:style>
  <w:style w:type="character" w:customStyle="1" w:styleId="Heading2Char">
    <w:name w:val="Heading 2 Char"/>
    <w:basedOn w:val="DefaultParagraphFont"/>
    <w:link w:val="Heading2"/>
    <w:uiPriority w:val="6"/>
    <w:rPr>
      <w:rFonts w:asciiTheme="majorHAnsi" w:eastAsiaTheme="majorEastAsia" w:hAnsiTheme="majorHAnsi" w:cstheme="majorBidi"/>
      <w:b/>
      <w:caps/>
      <w:color w:val="33B7D3" w:themeColor="accent1"/>
      <w:sz w:val="24"/>
      <w:szCs w:val="26"/>
    </w:rPr>
  </w:style>
  <w:style w:type="character" w:customStyle="1" w:styleId="Heading3Char">
    <w:name w:val="Heading 3 Char"/>
    <w:basedOn w:val="DefaultParagraphFont"/>
    <w:link w:val="Heading3"/>
    <w:uiPriority w:val="7"/>
    <w:semiHidden/>
    <w:rPr>
      <w:rFonts w:asciiTheme="majorHAnsi" w:eastAsiaTheme="majorEastAsia" w:hAnsiTheme="majorHAnsi" w:cstheme="majorBidi"/>
      <w:b/>
      <w:caps/>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aps/>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33B7D3" w:themeColor="accent1"/>
      <w:sz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aps/>
      <w:color w:val="33B7D3"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aps/>
      <w:color w:val="96858A" w:themeColor="text2" w:themeTint="99"/>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aps/>
      <w:color w:val="96858A" w:themeColor="text2" w:themeTint="99"/>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33B7D3" w:themeColor="accent1"/>
      <w:sz w:val="16"/>
      <w:szCs w:val="21"/>
    </w:rPr>
  </w:style>
  <w:style w:type="paragraph" w:styleId="Quote">
    <w:name w:val="Quote"/>
    <w:basedOn w:val="Normal"/>
    <w:next w:val="Normal"/>
    <w:link w:val="QuoteChar"/>
    <w:uiPriority w:val="37"/>
    <w:semiHidden/>
    <w:unhideWhenUsed/>
    <w:qFormat/>
    <w:pPr>
      <w:spacing w:before="260" w:after="260" w:line="288" w:lineRule="auto"/>
      <w:contextualSpacing/>
    </w:pPr>
    <w:rPr>
      <w:rFonts w:asciiTheme="minorHAnsi" w:eastAsiaTheme="minorHAnsi" w:hAnsiTheme="minorHAnsi" w:cstheme="minorBidi"/>
      <w:iCs/>
      <w:color w:val="483E41" w:themeColor="text2"/>
      <w:sz w:val="40"/>
      <w:szCs w:val="28"/>
      <w:lang w:val="en-US" w:eastAsia="ja-JP"/>
    </w:rPr>
  </w:style>
  <w:style w:type="character" w:customStyle="1" w:styleId="QuoteChar">
    <w:name w:val="Quote Char"/>
    <w:basedOn w:val="DefaultParagraphFont"/>
    <w:link w:val="Quote"/>
    <w:uiPriority w:val="37"/>
    <w:semiHidden/>
    <w:rPr>
      <w:iCs/>
      <w:sz w:val="40"/>
    </w:rPr>
  </w:style>
  <w:style w:type="paragraph" w:styleId="IntenseQuote">
    <w:name w:val="Intense Quote"/>
    <w:basedOn w:val="Normal"/>
    <w:next w:val="Normal"/>
    <w:link w:val="IntenseQuoteChar"/>
    <w:uiPriority w:val="30"/>
    <w:semiHidden/>
    <w:unhideWhenUsed/>
    <w:qFormat/>
    <w:pPr>
      <w:spacing w:before="260" w:after="260" w:line="288" w:lineRule="auto"/>
      <w:contextualSpacing/>
    </w:pPr>
    <w:rPr>
      <w:rFonts w:asciiTheme="minorHAnsi" w:eastAsiaTheme="minorHAnsi" w:hAnsiTheme="minorHAnsi" w:cstheme="minorBidi"/>
      <w:iCs/>
      <w:color w:val="33B7D3" w:themeColor="accent1"/>
      <w:sz w:val="40"/>
      <w:szCs w:val="28"/>
      <w:lang w:val="en-US" w:eastAsia="ja-JP"/>
    </w:rPr>
  </w:style>
  <w:style w:type="character" w:customStyle="1" w:styleId="IntenseQuoteChar">
    <w:name w:val="Intense Quote Char"/>
    <w:basedOn w:val="DefaultParagraphFont"/>
    <w:link w:val="IntenseQuote"/>
    <w:uiPriority w:val="30"/>
    <w:semiHidden/>
    <w:rPr>
      <w:iCs/>
      <w:color w:val="33B7D3" w:themeColor="accent1"/>
      <w:sz w:val="40"/>
    </w:rPr>
  </w:style>
  <w:style w:type="paragraph" w:styleId="ListParagraph">
    <w:name w:val="List Paragraph"/>
    <w:basedOn w:val="Normal"/>
    <w:uiPriority w:val="34"/>
    <w:unhideWhenUsed/>
    <w:qFormat/>
    <w:rsid w:val="0075070C"/>
    <w:pPr>
      <w:spacing w:after="360" w:line="288" w:lineRule="auto"/>
      <w:ind w:left="720"/>
      <w:contextualSpacing/>
    </w:pPr>
    <w:rPr>
      <w:rFonts w:asciiTheme="minorHAnsi" w:eastAsiaTheme="minorHAnsi" w:hAnsiTheme="minorHAnsi" w:cstheme="minorBidi"/>
      <w:color w:val="483E41" w:themeColor="text2"/>
      <w:sz w:val="22"/>
      <w:szCs w:val="28"/>
      <w:lang w:val="en-US" w:eastAsia="ja-JP"/>
    </w:rPr>
  </w:style>
  <w:style w:type="character" w:styleId="BookTitle">
    <w:name w:val="Book Title"/>
    <w:basedOn w:val="DefaultParagraphFont"/>
    <w:uiPriority w:val="33"/>
    <w:semiHidden/>
    <w:unhideWhenUsed/>
    <w:qFormat/>
    <w:rPr>
      <w:rFonts w:asciiTheme="majorHAnsi" w:hAnsiTheme="majorHAnsi"/>
      <w:b w:val="0"/>
      <w:bCs/>
      <w:i w:val="0"/>
      <w:iCs/>
      <w:spacing w:val="0"/>
      <w:sz w:val="28"/>
      <w:u w:val="single" w:color="483E41" w:themeColor="text2"/>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Cs/>
      <w:color w:val="483E41" w:themeColor="text2"/>
      <w:sz w:val="20"/>
      <w:szCs w:val="18"/>
      <w:lang w:val="en-US" w:eastAsia="ja-JP"/>
    </w:rPr>
  </w:style>
  <w:style w:type="character" w:styleId="IntenseEmphasis">
    <w:name w:val="Intense Emphasis"/>
    <w:basedOn w:val="DefaultParagraphFont"/>
    <w:uiPriority w:val="28"/>
    <w:semiHidden/>
    <w:unhideWhenUsed/>
    <w:qFormat/>
    <w:rPr>
      <w:b/>
      <w:i w:val="0"/>
      <w:iCs/>
      <w:color w:val="33B7D3" w:themeColor="accent1"/>
    </w:rPr>
  </w:style>
  <w:style w:type="character" w:styleId="Emphasis">
    <w:name w:val="Emphasis"/>
    <w:basedOn w:val="DefaultParagraphFont"/>
    <w:uiPriority w:val="20"/>
    <w:semiHidden/>
    <w:unhideWhenUsed/>
    <w:qFormat/>
    <w:rPr>
      <w:i w:val="0"/>
      <w:iCs/>
      <w:color w:val="33B7D3" w:themeColor="accent1"/>
    </w:rPr>
  </w:style>
  <w:style w:type="character" w:styleId="Strong">
    <w:name w:val="Strong"/>
    <w:basedOn w:val="DefaultParagraphFont"/>
    <w:uiPriority w:val="22"/>
    <w:unhideWhenUsed/>
    <w:qFormat/>
    <w:rPr>
      <w:b/>
      <w:bCs/>
      <w:color w:val="483E41" w:themeColor="text2"/>
    </w:rPr>
  </w:style>
  <w:style w:type="character" w:styleId="SubtleReference">
    <w:name w:val="Subtle Reference"/>
    <w:basedOn w:val="DefaultParagraphFont"/>
    <w:uiPriority w:val="31"/>
    <w:semiHidden/>
    <w:unhideWhenUsed/>
    <w:qFormat/>
    <w:rPr>
      <w:caps/>
      <w:smallCaps w:val="0"/>
      <w:color w:val="483E41" w:themeColor="text2"/>
    </w:rPr>
  </w:style>
  <w:style w:type="character" w:styleId="IntenseReference">
    <w:name w:val="Intense Reference"/>
    <w:basedOn w:val="DefaultParagraphFont"/>
    <w:uiPriority w:val="32"/>
    <w:semiHidden/>
    <w:unhideWhenUsed/>
    <w:qFormat/>
    <w:rPr>
      <w:b/>
      <w:bCs/>
      <w:caps/>
      <w:smallCaps w:val="0"/>
      <w:color w:val="483E41" w:themeColor="text2"/>
      <w:spacing w:val="0"/>
    </w:rPr>
  </w:style>
  <w:style w:type="paragraph" w:styleId="TOCHeading">
    <w:name w:val="TOC Heading"/>
    <w:basedOn w:val="Heading1"/>
    <w:next w:val="Normal"/>
    <w:uiPriority w:val="39"/>
    <w:semiHidden/>
    <w:unhideWhenUsed/>
    <w:qFormat/>
    <w:pPr>
      <w:outlineLvl w:val="9"/>
    </w:pPr>
  </w:style>
  <w:style w:type="character" w:styleId="SubtleEmphasis">
    <w:name w:val="Subtle Emphasis"/>
    <w:basedOn w:val="DefaultParagraphFont"/>
    <w:uiPriority w:val="19"/>
    <w:semiHidden/>
    <w:unhideWhenUsed/>
    <w:qFormat/>
    <w:rPr>
      <w:b w:val="0"/>
      <w:i w:val="0"/>
      <w:iCs/>
      <w:color w:val="96858A" w:themeColor="text2" w:themeTint="99"/>
    </w:rPr>
  </w:style>
  <w:style w:type="paragraph" w:styleId="Header">
    <w:name w:val="header"/>
    <w:basedOn w:val="Normal"/>
    <w:link w:val="HeaderChar"/>
    <w:uiPriority w:val="99"/>
    <w:qFormat/>
    <w:pPr>
      <w:tabs>
        <w:tab w:val="center" w:pos="4680"/>
        <w:tab w:val="right" w:pos="9360"/>
      </w:tabs>
    </w:pPr>
    <w:rPr>
      <w:rFonts w:asciiTheme="minorHAnsi" w:eastAsiaTheme="minorHAnsi" w:hAnsiTheme="minorHAnsi" w:cstheme="minorBidi"/>
      <w:color w:val="483E41" w:themeColor="text2"/>
      <w:sz w:val="22"/>
      <w:szCs w:val="28"/>
      <w:lang w:val="en-US" w:eastAsia="ja-JP"/>
    </w:rPr>
  </w:style>
  <w:style w:type="character" w:customStyle="1" w:styleId="HeaderChar">
    <w:name w:val="Header Char"/>
    <w:basedOn w:val="DefaultParagraphFont"/>
    <w:link w:val="Header"/>
    <w:uiPriority w:val="99"/>
  </w:style>
  <w:style w:type="character" w:styleId="Hyperlink">
    <w:name w:val="Hyperlink"/>
    <w:basedOn w:val="DefaultParagraphFont"/>
    <w:uiPriority w:val="99"/>
    <w:unhideWhenUsed/>
    <w:rsid w:val="00BE3C12"/>
    <w:rPr>
      <w:color w:val="33B7D3" w:themeColor="hyperlink"/>
      <w:u w:val="single"/>
    </w:rPr>
  </w:style>
  <w:style w:type="character" w:styleId="UnresolvedMention">
    <w:name w:val="Unresolved Mention"/>
    <w:basedOn w:val="DefaultParagraphFont"/>
    <w:uiPriority w:val="99"/>
    <w:semiHidden/>
    <w:unhideWhenUsed/>
    <w:rsid w:val="00BE3C12"/>
    <w:rPr>
      <w:color w:val="605E5C"/>
      <w:shd w:val="clear" w:color="auto" w:fill="E1DFDD"/>
    </w:rPr>
  </w:style>
  <w:style w:type="character" w:styleId="FollowedHyperlink">
    <w:name w:val="FollowedHyperlink"/>
    <w:basedOn w:val="DefaultParagraphFont"/>
    <w:uiPriority w:val="99"/>
    <w:semiHidden/>
    <w:unhideWhenUsed/>
    <w:rsid w:val="000540CC"/>
    <w:rPr>
      <w:color w:val="D47EC1" w:themeColor="followedHyperlink"/>
      <w:u w:val="single"/>
    </w:rPr>
  </w:style>
  <w:style w:type="paragraph" w:styleId="HTMLPreformatted">
    <w:name w:val="HTML Preformatted"/>
    <w:basedOn w:val="Normal"/>
    <w:link w:val="HTMLPreformattedChar"/>
    <w:uiPriority w:val="99"/>
    <w:unhideWhenUsed/>
    <w:rsid w:val="008C0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C0098"/>
    <w:rPr>
      <w:rFonts w:ascii="Courier New" w:eastAsia="Times New Roman" w:hAnsi="Courier New" w:cs="Courier New"/>
      <w:color w:val="auto"/>
      <w:sz w:val="20"/>
      <w:szCs w:val="20"/>
      <w:lang w:val="en-CA" w:eastAsia="en-US"/>
    </w:rPr>
  </w:style>
  <w:style w:type="character" w:styleId="HTMLCode">
    <w:name w:val="HTML Code"/>
    <w:basedOn w:val="DefaultParagraphFont"/>
    <w:uiPriority w:val="99"/>
    <w:semiHidden/>
    <w:unhideWhenUsed/>
    <w:rsid w:val="00C802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4953">
      <w:bodyDiv w:val="1"/>
      <w:marLeft w:val="0"/>
      <w:marRight w:val="0"/>
      <w:marTop w:val="0"/>
      <w:marBottom w:val="0"/>
      <w:divBdr>
        <w:top w:val="none" w:sz="0" w:space="0" w:color="auto"/>
        <w:left w:val="none" w:sz="0" w:space="0" w:color="auto"/>
        <w:bottom w:val="none" w:sz="0" w:space="0" w:color="auto"/>
        <w:right w:val="none" w:sz="0" w:space="0" w:color="auto"/>
      </w:divBdr>
    </w:div>
    <w:div w:id="102658031">
      <w:bodyDiv w:val="1"/>
      <w:marLeft w:val="0"/>
      <w:marRight w:val="0"/>
      <w:marTop w:val="0"/>
      <w:marBottom w:val="0"/>
      <w:divBdr>
        <w:top w:val="none" w:sz="0" w:space="0" w:color="auto"/>
        <w:left w:val="none" w:sz="0" w:space="0" w:color="auto"/>
        <w:bottom w:val="none" w:sz="0" w:space="0" w:color="auto"/>
        <w:right w:val="none" w:sz="0" w:space="0" w:color="auto"/>
      </w:divBdr>
    </w:div>
    <w:div w:id="115150123">
      <w:bodyDiv w:val="1"/>
      <w:marLeft w:val="0"/>
      <w:marRight w:val="0"/>
      <w:marTop w:val="0"/>
      <w:marBottom w:val="0"/>
      <w:divBdr>
        <w:top w:val="none" w:sz="0" w:space="0" w:color="auto"/>
        <w:left w:val="none" w:sz="0" w:space="0" w:color="auto"/>
        <w:bottom w:val="none" w:sz="0" w:space="0" w:color="auto"/>
        <w:right w:val="none" w:sz="0" w:space="0" w:color="auto"/>
      </w:divBdr>
    </w:div>
    <w:div w:id="120343627">
      <w:bodyDiv w:val="1"/>
      <w:marLeft w:val="0"/>
      <w:marRight w:val="0"/>
      <w:marTop w:val="0"/>
      <w:marBottom w:val="0"/>
      <w:divBdr>
        <w:top w:val="none" w:sz="0" w:space="0" w:color="auto"/>
        <w:left w:val="none" w:sz="0" w:space="0" w:color="auto"/>
        <w:bottom w:val="none" w:sz="0" w:space="0" w:color="auto"/>
        <w:right w:val="none" w:sz="0" w:space="0" w:color="auto"/>
      </w:divBdr>
    </w:div>
    <w:div w:id="267465869">
      <w:bodyDiv w:val="1"/>
      <w:marLeft w:val="0"/>
      <w:marRight w:val="0"/>
      <w:marTop w:val="0"/>
      <w:marBottom w:val="0"/>
      <w:divBdr>
        <w:top w:val="none" w:sz="0" w:space="0" w:color="auto"/>
        <w:left w:val="none" w:sz="0" w:space="0" w:color="auto"/>
        <w:bottom w:val="none" w:sz="0" w:space="0" w:color="auto"/>
        <w:right w:val="none" w:sz="0" w:space="0" w:color="auto"/>
      </w:divBdr>
    </w:div>
    <w:div w:id="409931628">
      <w:bodyDiv w:val="1"/>
      <w:marLeft w:val="0"/>
      <w:marRight w:val="0"/>
      <w:marTop w:val="0"/>
      <w:marBottom w:val="0"/>
      <w:divBdr>
        <w:top w:val="none" w:sz="0" w:space="0" w:color="auto"/>
        <w:left w:val="none" w:sz="0" w:space="0" w:color="auto"/>
        <w:bottom w:val="none" w:sz="0" w:space="0" w:color="auto"/>
        <w:right w:val="none" w:sz="0" w:space="0" w:color="auto"/>
      </w:divBdr>
    </w:div>
    <w:div w:id="505828081">
      <w:bodyDiv w:val="1"/>
      <w:marLeft w:val="0"/>
      <w:marRight w:val="0"/>
      <w:marTop w:val="0"/>
      <w:marBottom w:val="0"/>
      <w:divBdr>
        <w:top w:val="none" w:sz="0" w:space="0" w:color="auto"/>
        <w:left w:val="none" w:sz="0" w:space="0" w:color="auto"/>
        <w:bottom w:val="none" w:sz="0" w:space="0" w:color="auto"/>
        <w:right w:val="none" w:sz="0" w:space="0" w:color="auto"/>
      </w:divBdr>
    </w:div>
    <w:div w:id="625476631">
      <w:bodyDiv w:val="1"/>
      <w:marLeft w:val="0"/>
      <w:marRight w:val="0"/>
      <w:marTop w:val="0"/>
      <w:marBottom w:val="0"/>
      <w:divBdr>
        <w:top w:val="none" w:sz="0" w:space="0" w:color="auto"/>
        <w:left w:val="none" w:sz="0" w:space="0" w:color="auto"/>
        <w:bottom w:val="none" w:sz="0" w:space="0" w:color="auto"/>
        <w:right w:val="none" w:sz="0" w:space="0" w:color="auto"/>
      </w:divBdr>
    </w:div>
    <w:div w:id="697655675">
      <w:bodyDiv w:val="1"/>
      <w:marLeft w:val="0"/>
      <w:marRight w:val="0"/>
      <w:marTop w:val="0"/>
      <w:marBottom w:val="0"/>
      <w:divBdr>
        <w:top w:val="none" w:sz="0" w:space="0" w:color="auto"/>
        <w:left w:val="none" w:sz="0" w:space="0" w:color="auto"/>
        <w:bottom w:val="none" w:sz="0" w:space="0" w:color="auto"/>
        <w:right w:val="none" w:sz="0" w:space="0" w:color="auto"/>
      </w:divBdr>
    </w:div>
    <w:div w:id="984509411">
      <w:bodyDiv w:val="1"/>
      <w:marLeft w:val="0"/>
      <w:marRight w:val="0"/>
      <w:marTop w:val="0"/>
      <w:marBottom w:val="0"/>
      <w:divBdr>
        <w:top w:val="none" w:sz="0" w:space="0" w:color="auto"/>
        <w:left w:val="none" w:sz="0" w:space="0" w:color="auto"/>
        <w:bottom w:val="none" w:sz="0" w:space="0" w:color="auto"/>
        <w:right w:val="none" w:sz="0" w:space="0" w:color="auto"/>
      </w:divBdr>
    </w:div>
    <w:div w:id="998651257">
      <w:bodyDiv w:val="1"/>
      <w:marLeft w:val="0"/>
      <w:marRight w:val="0"/>
      <w:marTop w:val="0"/>
      <w:marBottom w:val="0"/>
      <w:divBdr>
        <w:top w:val="none" w:sz="0" w:space="0" w:color="auto"/>
        <w:left w:val="none" w:sz="0" w:space="0" w:color="auto"/>
        <w:bottom w:val="none" w:sz="0" w:space="0" w:color="auto"/>
        <w:right w:val="none" w:sz="0" w:space="0" w:color="auto"/>
      </w:divBdr>
    </w:div>
    <w:div w:id="1041130377">
      <w:bodyDiv w:val="1"/>
      <w:marLeft w:val="0"/>
      <w:marRight w:val="0"/>
      <w:marTop w:val="0"/>
      <w:marBottom w:val="0"/>
      <w:divBdr>
        <w:top w:val="none" w:sz="0" w:space="0" w:color="auto"/>
        <w:left w:val="none" w:sz="0" w:space="0" w:color="auto"/>
        <w:bottom w:val="none" w:sz="0" w:space="0" w:color="auto"/>
        <w:right w:val="none" w:sz="0" w:space="0" w:color="auto"/>
      </w:divBdr>
    </w:div>
    <w:div w:id="1314718613">
      <w:bodyDiv w:val="1"/>
      <w:marLeft w:val="0"/>
      <w:marRight w:val="0"/>
      <w:marTop w:val="0"/>
      <w:marBottom w:val="0"/>
      <w:divBdr>
        <w:top w:val="none" w:sz="0" w:space="0" w:color="auto"/>
        <w:left w:val="none" w:sz="0" w:space="0" w:color="auto"/>
        <w:bottom w:val="none" w:sz="0" w:space="0" w:color="auto"/>
        <w:right w:val="none" w:sz="0" w:space="0" w:color="auto"/>
      </w:divBdr>
    </w:div>
    <w:div w:id="1334601720">
      <w:bodyDiv w:val="1"/>
      <w:marLeft w:val="0"/>
      <w:marRight w:val="0"/>
      <w:marTop w:val="0"/>
      <w:marBottom w:val="0"/>
      <w:divBdr>
        <w:top w:val="none" w:sz="0" w:space="0" w:color="auto"/>
        <w:left w:val="none" w:sz="0" w:space="0" w:color="auto"/>
        <w:bottom w:val="none" w:sz="0" w:space="0" w:color="auto"/>
        <w:right w:val="none" w:sz="0" w:space="0" w:color="auto"/>
      </w:divBdr>
    </w:div>
    <w:div w:id="1357073682">
      <w:bodyDiv w:val="1"/>
      <w:marLeft w:val="0"/>
      <w:marRight w:val="0"/>
      <w:marTop w:val="0"/>
      <w:marBottom w:val="0"/>
      <w:divBdr>
        <w:top w:val="none" w:sz="0" w:space="0" w:color="auto"/>
        <w:left w:val="none" w:sz="0" w:space="0" w:color="auto"/>
        <w:bottom w:val="none" w:sz="0" w:space="0" w:color="auto"/>
        <w:right w:val="none" w:sz="0" w:space="0" w:color="auto"/>
      </w:divBdr>
    </w:div>
    <w:div w:id="1376347952">
      <w:bodyDiv w:val="1"/>
      <w:marLeft w:val="0"/>
      <w:marRight w:val="0"/>
      <w:marTop w:val="0"/>
      <w:marBottom w:val="0"/>
      <w:divBdr>
        <w:top w:val="none" w:sz="0" w:space="0" w:color="auto"/>
        <w:left w:val="none" w:sz="0" w:space="0" w:color="auto"/>
        <w:bottom w:val="none" w:sz="0" w:space="0" w:color="auto"/>
        <w:right w:val="none" w:sz="0" w:space="0" w:color="auto"/>
      </w:divBdr>
    </w:div>
    <w:div w:id="1396660709">
      <w:bodyDiv w:val="1"/>
      <w:marLeft w:val="0"/>
      <w:marRight w:val="0"/>
      <w:marTop w:val="0"/>
      <w:marBottom w:val="0"/>
      <w:divBdr>
        <w:top w:val="none" w:sz="0" w:space="0" w:color="auto"/>
        <w:left w:val="none" w:sz="0" w:space="0" w:color="auto"/>
        <w:bottom w:val="none" w:sz="0" w:space="0" w:color="auto"/>
        <w:right w:val="none" w:sz="0" w:space="0" w:color="auto"/>
      </w:divBdr>
    </w:div>
    <w:div w:id="1424449209">
      <w:bodyDiv w:val="1"/>
      <w:marLeft w:val="0"/>
      <w:marRight w:val="0"/>
      <w:marTop w:val="0"/>
      <w:marBottom w:val="0"/>
      <w:divBdr>
        <w:top w:val="none" w:sz="0" w:space="0" w:color="auto"/>
        <w:left w:val="none" w:sz="0" w:space="0" w:color="auto"/>
        <w:bottom w:val="none" w:sz="0" w:space="0" w:color="auto"/>
        <w:right w:val="none" w:sz="0" w:space="0" w:color="auto"/>
      </w:divBdr>
    </w:div>
    <w:div w:id="1526560727">
      <w:bodyDiv w:val="1"/>
      <w:marLeft w:val="0"/>
      <w:marRight w:val="0"/>
      <w:marTop w:val="0"/>
      <w:marBottom w:val="0"/>
      <w:divBdr>
        <w:top w:val="none" w:sz="0" w:space="0" w:color="auto"/>
        <w:left w:val="none" w:sz="0" w:space="0" w:color="auto"/>
        <w:bottom w:val="none" w:sz="0" w:space="0" w:color="auto"/>
        <w:right w:val="none" w:sz="0" w:space="0" w:color="auto"/>
      </w:divBdr>
    </w:div>
    <w:div w:id="1638685990">
      <w:bodyDiv w:val="1"/>
      <w:marLeft w:val="0"/>
      <w:marRight w:val="0"/>
      <w:marTop w:val="0"/>
      <w:marBottom w:val="0"/>
      <w:divBdr>
        <w:top w:val="none" w:sz="0" w:space="0" w:color="auto"/>
        <w:left w:val="none" w:sz="0" w:space="0" w:color="auto"/>
        <w:bottom w:val="none" w:sz="0" w:space="0" w:color="auto"/>
        <w:right w:val="none" w:sz="0" w:space="0" w:color="auto"/>
      </w:divBdr>
    </w:div>
    <w:div w:id="1661421812">
      <w:bodyDiv w:val="1"/>
      <w:marLeft w:val="0"/>
      <w:marRight w:val="0"/>
      <w:marTop w:val="0"/>
      <w:marBottom w:val="0"/>
      <w:divBdr>
        <w:top w:val="none" w:sz="0" w:space="0" w:color="auto"/>
        <w:left w:val="none" w:sz="0" w:space="0" w:color="auto"/>
        <w:bottom w:val="none" w:sz="0" w:space="0" w:color="auto"/>
        <w:right w:val="none" w:sz="0" w:space="0" w:color="auto"/>
      </w:divBdr>
    </w:div>
    <w:div w:id="1749301988">
      <w:bodyDiv w:val="1"/>
      <w:marLeft w:val="0"/>
      <w:marRight w:val="0"/>
      <w:marTop w:val="0"/>
      <w:marBottom w:val="0"/>
      <w:divBdr>
        <w:top w:val="none" w:sz="0" w:space="0" w:color="auto"/>
        <w:left w:val="none" w:sz="0" w:space="0" w:color="auto"/>
        <w:bottom w:val="none" w:sz="0" w:space="0" w:color="auto"/>
        <w:right w:val="none" w:sz="0" w:space="0" w:color="auto"/>
      </w:divBdr>
    </w:div>
    <w:div w:id="1768378783">
      <w:bodyDiv w:val="1"/>
      <w:marLeft w:val="0"/>
      <w:marRight w:val="0"/>
      <w:marTop w:val="0"/>
      <w:marBottom w:val="0"/>
      <w:divBdr>
        <w:top w:val="none" w:sz="0" w:space="0" w:color="auto"/>
        <w:left w:val="none" w:sz="0" w:space="0" w:color="auto"/>
        <w:bottom w:val="none" w:sz="0" w:space="0" w:color="auto"/>
        <w:right w:val="none" w:sz="0" w:space="0" w:color="auto"/>
      </w:divBdr>
    </w:div>
    <w:div w:id="1902905146">
      <w:bodyDiv w:val="1"/>
      <w:marLeft w:val="0"/>
      <w:marRight w:val="0"/>
      <w:marTop w:val="0"/>
      <w:marBottom w:val="0"/>
      <w:divBdr>
        <w:top w:val="none" w:sz="0" w:space="0" w:color="auto"/>
        <w:left w:val="none" w:sz="0" w:space="0" w:color="auto"/>
        <w:bottom w:val="none" w:sz="0" w:space="0" w:color="auto"/>
        <w:right w:val="none" w:sz="0" w:space="0" w:color="auto"/>
      </w:divBdr>
    </w:div>
    <w:div w:id="1980263920">
      <w:bodyDiv w:val="1"/>
      <w:marLeft w:val="0"/>
      <w:marRight w:val="0"/>
      <w:marTop w:val="0"/>
      <w:marBottom w:val="0"/>
      <w:divBdr>
        <w:top w:val="none" w:sz="0" w:space="0" w:color="auto"/>
        <w:left w:val="none" w:sz="0" w:space="0" w:color="auto"/>
        <w:bottom w:val="none" w:sz="0" w:space="0" w:color="auto"/>
        <w:right w:val="none" w:sz="0" w:space="0" w:color="auto"/>
      </w:divBdr>
    </w:div>
    <w:div w:id="1983189832">
      <w:bodyDiv w:val="1"/>
      <w:marLeft w:val="0"/>
      <w:marRight w:val="0"/>
      <w:marTop w:val="0"/>
      <w:marBottom w:val="0"/>
      <w:divBdr>
        <w:top w:val="none" w:sz="0" w:space="0" w:color="auto"/>
        <w:left w:val="none" w:sz="0" w:space="0" w:color="auto"/>
        <w:bottom w:val="none" w:sz="0" w:space="0" w:color="auto"/>
        <w:right w:val="none" w:sz="0" w:space="0" w:color="auto"/>
      </w:divBdr>
    </w:div>
    <w:div w:id="2026327553">
      <w:bodyDiv w:val="1"/>
      <w:marLeft w:val="0"/>
      <w:marRight w:val="0"/>
      <w:marTop w:val="0"/>
      <w:marBottom w:val="0"/>
      <w:divBdr>
        <w:top w:val="none" w:sz="0" w:space="0" w:color="auto"/>
        <w:left w:val="none" w:sz="0" w:space="0" w:color="auto"/>
        <w:bottom w:val="none" w:sz="0" w:space="0" w:color="auto"/>
        <w:right w:val="none" w:sz="0" w:space="0" w:color="auto"/>
      </w:divBdr>
    </w:div>
    <w:div w:id="2040159151">
      <w:bodyDiv w:val="1"/>
      <w:marLeft w:val="0"/>
      <w:marRight w:val="0"/>
      <w:marTop w:val="0"/>
      <w:marBottom w:val="0"/>
      <w:divBdr>
        <w:top w:val="none" w:sz="0" w:space="0" w:color="auto"/>
        <w:left w:val="none" w:sz="0" w:space="0" w:color="auto"/>
        <w:bottom w:val="none" w:sz="0" w:space="0" w:color="auto"/>
        <w:right w:val="none" w:sz="0" w:space="0" w:color="auto"/>
      </w:divBdr>
    </w:div>
    <w:div w:id="2094155172">
      <w:bodyDiv w:val="1"/>
      <w:marLeft w:val="0"/>
      <w:marRight w:val="0"/>
      <w:marTop w:val="0"/>
      <w:marBottom w:val="0"/>
      <w:divBdr>
        <w:top w:val="none" w:sz="0" w:space="0" w:color="auto"/>
        <w:left w:val="none" w:sz="0" w:space="0" w:color="auto"/>
        <w:bottom w:val="none" w:sz="0" w:space="0" w:color="auto"/>
        <w:right w:val="none" w:sz="0" w:space="0" w:color="auto"/>
      </w:divBdr>
    </w:div>
    <w:div w:id="211851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ometryCollective/boundary-first-flattening" TargetMode="External"/><Relationship Id="rId18" Type="http://schemas.openxmlformats.org/officeDocument/2006/relationships/hyperlink" Target="https://gist.github.com/rougier/c168856c01159833ad06381388821fe6" TargetMode="External"/><Relationship Id="rId26" Type="http://schemas.openxmlformats.org/officeDocument/2006/relationships/hyperlink" Target="https://codereview.stackexchange.com/questions/41024/faster-computation-of-barycentric-coordinates-for-many-points" TargetMode="External"/><Relationship Id="rId39" Type="http://schemas.openxmlformats.org/officeDocument/2006/relationships/image" Target="media/image3.png"/><Relationship Id="rId21" Type="http://schemas.openxmlformats.org/officeDocument/2006/relationships/hyperlink" Target="https://github.com/emulbreh/bridson" TargetMode="External"/><Relationship Id="rId34" Type="http://schemas.openxmlformats.org/officeDocument/2006/relationships/hyperlink" Target="https://www.lifewire.com/locate-font-files-1074150" TargetMode="External"/><Relationship Id="rId42" Type="http://schemas.openxmlformats.org/officeDocument/2006/relationships/hyperlink" Target="https://matplotlib.org/3.1.0/gallery/user_interfaces/embedding_in_tk_sgskip.html" TargetMode="External"/><Relationship Id="rId47" Type="http://schemas.openxmlformats.org/officeDocument/2006/relationships/theme" Target="theme/theme1.xml"/><Relationship Id="rId7" Type="http://schemas.openxmlformats.org/officeDocument/2006/relationships/hyperlink" Target="https://towardsdatascience.com/setup-an-environment-for-machine-learning-and-deep-learning-with-anaconda-in-windows-5d7134a3db10" TargetMode="External"/><Relationship Id="rId2" Type="http://schemas.openxmlformats.org/officeDocument/2006/relationships/styles" Target="styles.xml"/><Relationship Id="rId16" Type="http://schemas.openxmlformats.org/officeDocument/2006/relationships/hyperlink" Target="https://github.com/GeometryCollective/boundary-first-flattening.git" TargetMode="External"/><Relationship Id="rId29" Type="http://schemas.openxmlformats.org/officeDocument/2006/relationships/hyperlink" Target="https://plot.ly/python/alpha-shap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mesh.readthedocs.io/en/latest/" TargetMode="External"/><Relationship Id="rId24" Type="http://schemas.openxmlformats.org/officeDocument/2006/relationships/hyperlink" Target="https://docs.scipy.org/doc/scipy-0.14.0/reference/generated/scipy.spatial.Delaunay.html" TargetMode="External"/><Relationship Id="rId32" Type="http://schemas.openxmlformats.org/officeDocument/2006/relationships/hyperlink" Target="https://stackoverflow.com/questions/39351388/control-the-mouse-click-event-with-a-subplot-rather-than-a-figure-in-matplotlib" TargetMode="External"/><Relationship Id="rId37" Type="http://schemas.openxmlformats.org/officeDocument/2006/relationships/image" Target="media/image1.png"/><Relationship Id="rId40" Type="http://schemas.openxmlformats.org/officeDocument/2006/relationships/hyperlink" Target="https://stackoverflow.com/questions/58278260/cant-compile-a-c-program-on-a-mac-after-upgrading-to-catalina-10-15/58278392"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heiter.wordpress.com/2012/09/04/howto-installing-lapack-and-blas-on-mac-os/" TargetMode="External"/><Relationship Id="rId23" Type="http://schemas.openxmlformats.org/officeDocument/2006/relationships/hyperlink" Target="https://www.symbolab.com/solver/slope-calculator/slope%20x%5E%7B2%7D%2By%5E%7B2%7D%3D1" TargetMode="External"/><Relationship Id="rId28" Type="http://schemas.openxmlformats.org/officeDocument/2006/relationships/hyperlink" Target="https://www.kaggle.com/mburger/freeman-chain-code-second-attempt" TargetMode="External"/><Relationship Id="rId36" Type="http://schemas.openxmlformats.org/officeDocument/2006/relationships/hyperlink" Target="https://matplotlib.org/3.1.1/api/tri_api.html" TargetMode="External"/><Relationship Id="rId10" Type="http://schemas.openxmlformats.org/officeDocument/2006/relationships/hyperlink" Target="https://all3dp.com/1/obj-file-format-3d-printing-cad/" TargetMode="External"/><Relationship Id="rId19" Type="http://schemas.openxmlformats.org/officeDocument/2006/relationships/hyperlink" Target="https://www.jasondavies.com/poisson-disc/" TargetMode="External"/><Relationship Id="rId31" Type="http://schemas.openxmlformats.org/officeDocument/2006/relationships/hyperlink" Target="https://kukuruku.co/post/building-a-minimal-convex-hul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eveloper.nvidia.com/nvidia-container-runtime" TargetMode="External"/><Relationship Id="rId14" Type="http://schemas.openxmlformats.org/officeDocument/2006/relationships/hyperlink" Target="https://github.com/jlblancoc/suitesparse-metis-for-windows" TargetMode="External"/><Relationship Id="rId22" Type="http://schemas.openxmlformats.org/officeDocument/2006/relationships/hyperlink" Target="https://math.stackexchange.com/questions/232571/how-do-i-get-the-slope-on-a-circle" TargetMode="External"/><Relationship Id="rId27" Type="http://schemas.openxmlformats.org/officeDocument/2006/relationships/hyperlink" Target="https://github.com/bmechtley/barycentric" TargetMode="External"/><Relationship Id="rId30" Type="http://schemas.openxmlformats.org/officeDocument/2006/relationships/hyperlink" Target="https://towardsdatascience.com/the-concave-hull-c649795c0f0f" TargetMode="External"/><Relationship Id="rId35" Type="http://schemas.openxmlformats.org/officeDocument/2006/relationships/hyperlink" Target="https://stackoverflow.com/questions/46083880/fill-in-a-hollow-shape-using-python-and-pillow-pil" TargetMode="External"/><Relationship Id="rId43" Type="http://schemas.openxmlformats.org/officeDocument/2006/relationships/hyperlink" Target="https://matplotlib.org/3.1.1/gallery/event_handling/ginput_manual_clabel_sgskip.html" TargetMode="External"/><Relationship Id="rId8" Type="http://schemas.openxmlformats.org/officeDocument/2006/relationships/hyperlink" Target="https://github.com/keras-team/keras/blob/master/examples/mnist_cnn.py" TargetMode="External"/><Relationship Id="rId3" Type="http://schemas.openxmlformats.org/officeDocument/2006/relationships/settings" Target="settings.xml"/><Relationship Id="rId12" Type="http://schemas.openxmlformats.org/officeDocument/2006/relationships/hyperlink" Target="https://stackoverflow.com/questions/47464614/how-do-i-access-the-local-filesystem-from-a-python-docker-image" TargetMode="External"/><Relationship Id="rId17" Type="http://schemas.openxmlformats.org/officeDocument/2006/relationships/hyperlink" Target="https://stackoverflow.com/questions/52509602/cant-compile-c-program-on-a-mac-after-upgrade-to-mojave" TargetMode="External"/><Relationship Id="rId25" Type="http://schemas.openxmlformats.org/officeDocument/2006/relationships/hyperlink" Target="https://machinelearningmastery.com/index-slice-reshape-numpy-arrays-machine-learning-python/" TargetMode="External"/><Relationship Id="rId33" Type="http://schemas.openxmlformats.org/officeDocument/2006/relationships/hyperlink" Target="https://realpython.com/python-matplotlib-guide/" TargetMode="External"/><Relationship Id="rId38" Type="http://schemas.openxmlformats.org/officeDocument/2006/relationships/image" Target="media/image2.png"/><Relationship Id="rId46" Type="http://schemas.openxmlformats.org/officeDocument/2006/relationships/glossaryDocument" Target="glossary/document.xml"/><Relationship Id="rId20" Type="http://schemas.openxmlformats.org/officeDocument/2006/relationships/hyperlink" Target="https://www.youtube.com/watch?v=7WcmyxyFO7o" TargetMode="External"/><Relationship Id="rId41" Type="http://schemas.openxmlformats.org/officeDocument/2006/relationships/hyperlink" Target="https://www.pyimagesearch.com/2014/07/28/a-slic-superpixel-tutorial-using-pyth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engsun/Library/Containers/com.microsoft.Word/Data/Library/Application%20Support/Microsoft/Office/16.0/DTS/en-US%7b75C762F4-8E27-7D46-B050-F190E3FB6F50%7d/%7bB0DB566B-B9CC-8E4D-8396-A9C3AAB3345A%7dtf1000207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4DDD8BC5A07C9429A4F2C5B9F5AB785"/>
        <w:category>
          <w:name w:val="General"/>
          <w:gallery w:val="placeholder"/>
        </w:category>
        <w:types>
          <w:type w:val="bbPlcHdr"/>
        </w:types>
        <w:behaviors>
          <w:behavior w:val="content"/>
        </w:behaviors>
        <w:guid w:val="{8D32C930-4DF9-2544-B003-CD86AF38867C}"/>
      </w:docPartPr>
      <w:docPartBody>
        <w:p w:rsidR="008276AC" w:rsidRDefault="00B7113E" w:rsidP="00B7113E">
          <w:pPr>
            <w:pStyle w:val="A4DDD8BC5A07C9429A4F2C5B9F5AB785"/>
          </w:pPr>
          <w:r>
            <w:t>Heading 1</w:t>
          </w:r>
        </w:p>
      </w:docPartBody>
    </w:docPart>
    <w:docPart>
      <w:docPartPr>
        <w:name w:val="724DC6A19C78DC4496C1F69B010942C4"/>
        <w:category>
          <w:name w:val="General"/>
          <w:gallery w:val="placeholder"/>
        </w:category>
        <w:types>
          <w:type w:val="bbPlcHdr"/>
        </w:types>
        <w:behaviors>
          <w:behavior w:val="content"/>
        </w:behaviors>
        <w:guid w:val="{AD1D3784-B579-6243-AEB5-524BB9E5DC52}"/>
      </w:docPartPr>
      <w:docPartBody>
        <w:p w:rsidR="008276AC" w:rsidRDefault="00B7113E" w:rsidP="00B7113E">
          <w:pPr>
            <w:pStyle w:val="724DC6A19C78DC4496C1F69B010942C4"/>
          </w:pPr>
          <w:r>
            <w:t>Heading 2</w:t>
          </w:r>
        </w:p>
      </w:docPartBody>
    </w:docPart>
    <w:docPart>
      <w:docPartPr>
        <w:name w:val="FF02425686388D469D9576D6F5F569EF"/>
        <w:category>
          <w:name w:val="General"/>
          <w:gallery w:val="placeholder"/>
        </w:category>
        <w:types>
          <w:type w:val="bbPlcHdr"/>
        </w:types>
        <w:behaviors>
          <w:behavior w:val="content"/>
        </w:behaviors>
        <w:guid w:val="{2C9E165C-F920-AA49-AC59-C9832AE1C8AC}"/>
      </w:docPartPr>
      <w:docPartBody>
        <w:p w:rsidR="008276AC" w:rsidRDefault="00B7113E" w:rsidP="00B7113E">
          <w:pPr>
            <w:pStyle w:val="FF02425686388D469D9576D6F5F569EF"/>
          </w:pPr>
          <w:r>
            <w:t>Subtitle</w:t>
          </w:r>
        </w:p>
      </w:docPartBody>
    </w:docPart>
    <w:docPart>
      <w:docPartPr>
        <w:name w:val="98E89D2EB13C1C41BCDE56A37E059044"/>
        <w:category>
          <w:name w:val="General"/>
          <w:gallery w:val="placeholder"/>
        </w:category>
        <w:types>
          <w:type w:val="bbPlcHdr"/>
        </w:types>
        <w:behaviors>
          <w:behavior w:val="content"/>
        </w:behaviors>
        <w:guid w:val="{6D4C7197-A7A0-E14E-B907-EB66A70566B5}"/>
      </w:docPartPr>
      <w:docPartBody>
        <w:p w:rsidR="008276AC" w:rsidRDefault="00B7113E" w:rsidP="00B7113E">
          <w:pPr>
            <w:pStyle w:val="98E89D2EB13C1C41BCDE56A37E059044"/>
          </w:pPr>
          <w:r>
            <w:t>Date</w:t>
          </w:r>
        </w:p>
      </w:docPartBody>
    </w:docPart>
    <w:docPart>
      <w:docPartPr>
        <w:name w:val="DD246DCCCFDC8443A0A0D0A3E983CEE8"/>
        <w:category>
          <w:name w:val="General"/>
          <w:gallery w:val="placeholder"/>
        </w:category>
        <w:types>
          <w:type w:val="bbPlcHdr"/>
        </w:types>
        <w:behaviors>
          <w:behavior w:val="content"/>
        </w:behaviors>
        <w:guid w:val="{23B8A2E7-7576-514D-BEB4-978F1240C0F6}"/>
      </w:docPartPr>
      <w:docPartBody>
        <w:p w:rsidR="008276AC" w:rsidRDefault="00B7113E" w:rsidP="00B7113E">
          <w:pPr>
            <w:pStyle w:val="DD246DCCCFDC8443A0A0D0A3E983CEE8"/>
          </w:pPr>
          <w:r>
            <w:t>Heading 1</w:t>
          </w:r>
        </w:p>
      </w:docPartBody>
    </w:docPart>
    <w:docPart>
      <w:docPartPr>
        <w:name w:val="F0E37A042BD4FE4EAC9DC909253125FC"/>
        <w:category>
          <w:name w:val="General"/>
          <w:gallery w:val="placeholder"/>
        </w:category>
        <w:types>
          <w:type w:val="bbPlcHdr"/>
        </w:types>
        <w:behaviors>
          <w:behavior w:val="content"/>
        </w:behaviors>
        <w:guid w:val="{EF4B1139-6400-3D4F-B817-A382906C3CEB}"/>
      </w:docPartPr>
      <w:docPartBody>
        <w:p w:rsidR="008276AC" w:rsidRDefault="00B7113E" w:rsidP="00B7113E">
          <w:pPr>
            <w:pStyle w:val="F0E37A042BD4FE4EAC9DC909253125FC"/>
          </w:pPr>
          <w:r>
            <w:t>Heading 2</w:t>
          </w:r>
        </w:p>
      </w:docPartBody>
    </w:docPart>
    <w:docPart>
      <w:docPartPr>
        <w:name w:val="E6A2E79CDF81C84FB0940BAE69256924"/>
        <w:category>
          <w:name w:val="General"/>
          <w:gallery w:val="placeholder"/>
        </w:category>
        <w:types>
          <w:type w:val="bbPlcHdr"/>
        </w:types>
        <w:behaviors>
          <w:behavior w:val="content"/>
        </w:behaviors>
        <w:guid w:val="{0529FAF6-E594-C74A-B80F-5777370D8C60}"/>
      </w:docPartPr>
      <w:docPartBody>
        <w:p w:rsidR="008276AC" w:rsidRDefault="00B7113E" w:rsidP="00B7113E">
          <w:pPr>
            <w:pStyle w:val="E6A2E79CDF81C84FB0940BAE69256924"/>
          </w:pPr>
          <w:r>
            <w:t>Subtitle</w:t>
          </w:r>
        </w:p>
      </w:docPartBody>
    </w:docPart>
    <w:docPart>
      <w:docPartPr>
        <w:name w:val="308AA4258B3C964CBDD912D43C3896A3"/>
        <w:category>
          <w:name w:val="General"/>
          <w:gallery w:val="placeholder"/>
        </w:category>
        <w:types>
          <w:type w:val="bbPlcHdr"/>
        </w:types>
        <w:behaviors>
          <w:behavior w:val="content"/>
        </w:behaviors>
        <w:guid w:val="{B62928DB-396B-804D-AA85-587DE6ECCDD1}"/>
      </w:docPartPr>
      <w:docPartBody>
        <w:p w:rsidR="008276AC" w:rsidRDefault="00B7113E" w:rsidP="00B7113E">
          <w:pPr>
            <w:pStyle w:val="308AA4258B3C964CBDD912D43C3896A3"/>
          </w:pPr>
          <w:r>
            <w:t>Date</w:t>
          </w:r>
        </w:p>
      </w:docPartBody>
    </w:docPart>
    <w:docPart>
      <w:docPartPr>
        <w:name w:val="D440B2AEE1EEA246B2213C4BEFCF2FED"/>
        <w:category>
          <w:name w:val="General"/>
          <w:gallery w:val="placeholder"/>
        </w:category>
        <w:types>
          <w:type w:val="bbPlcHdr"/>
        </w:types>
        <w:behaviors>
          <w:behavior w:val="content"/>
        </w:behaviors>
        <w:guid w:val="{78F88E99-34E1-B441-9A1C-A1A5520BED12}"/>
      </w:docPartPr>
      <w:docPartBody>
        <w:p w:rsidR="008276AC" w:rsidRDefault="00B7113E" w:rsidP="00B7113E">
          <w:pPr>
            <w:pStyle w:val="D440B2AEE1EEA246B2213C4BEFCF2FED"/>
          </w:pPr>
          <w:r>
            <w:t>Heading 1</w:t>
          </w:r>
        </w:p>
      </w:docPartBody>
    </w:docPart>
    <w:docPart>
      <w:docPartPr>
        <w:name w:val="75F1E555A674FD43A0EE49B4220087CF"/>
        <w:category>
          <w:name w:val="General"/>
          <w:gallery w:val="placeholder"/>
        </w:category>
        <w:types>
          <w:type w:val="bbPlcHdr"/>
        </w:types>
        <w:behaviors>
          <w:behavior w:val="content"/>
        </w:behaviors>
        <w:guid w:val="{65ECF659-F18E-8C47-A057-B9FD0BF36ABB}"/>
      </w:docPartPr>
      <w:docPartBody>
        <w:p w:rsidR="008276AC" w:rsidRDefault="00B7113E" w:rsidP="00B7113E">
          <w:pPr>
            <w:pStyle w:val="75F1E555A674FD43A0EE49B4220087CF"/>
          </w:pPr>
          <w:r>
            <w:t>Heading 2</w:t>
          </w:r>
        </w:p>
      </w:docPartBody>
    </w:docPart>
    <w:docPart>
      <w:docPartPr>
        <w:name w:val="789D892BB3891B4F835DEFB438D0C4F8"/>
        <w:category>
          <w:name w:val="General"/>
          <w:gallery w:val="placeholder"/>
        </w:category>
        <w:types>
          <w:type w:val="bbPlcHdr"/>
        </w:types>
        <w:behaviors>
          <w:behavior w:val="content"/>
        </w:behaviors>
        <w:guid w:val="{512A0A53-519F-634D-AA05-92D35D6B68F5}"/>
      </w:docPartPr>
      <w:docPartBody>
        <w:p w:rsidR="008276AC" w:rsidRDefault="00B7113E" w:rsidP="00B7113E">
          <w:pPr>
            <w:pStyle w:val="789D892BB3891B4F835DEFB438D0C4F8"/>
          </w:pPr>
          <w:r>
            <w:t>Subtitle</w:t>
          </w:r>
        </w:p>
      </w:docPartBody>
    </w:docPart>
    <w:docPart>
      <w:docPartPr>
        <w:name w:val="056E89E1D69D3C42B8F5336C787B4A84"/>
        <w:category>
          <w:name w:val="General"/>
          <w:gallery w:val="placeholder"/>
        </w:category>
        <w:types>
          <w:type w:val="bbPlcHdr"/>
        </w:types>
        <w:behaviors>
          <w:behavior w:val="content"/>
        </w:behaviors>
        <w:guid w:val="{A2AAC72B-6EB8-F64B-A181-C74ED777F54F}"/>
      </w:docPartPr>
      <w:docPartBody>
        <w:p w:rsidR="008276AC" w:rsidRDefault="00B7113E" w:rsidP="00B7113E">
          <w:pPr>
            <w:pStyle w:val="056E89E1D69D3C42B8F5336C787B4A84"/>
          </w:pPr>
          <w:r>
            <w:t>Date</w:t>
          </w:r>
        </w:p>
      </w:docPartBody>
    </w:docPart>
    <w:docPart>
      <w:docPartPr>
        <w:name w:val="E7A3C1BC3DC4CC4E8B2A114EA05C8FC4"/>
        <w:category>
          <w:name w:val="General"/>
          <w:gallery w:val="placeholder"/>
        </w:category>
        <w:types>
          <w:type w:val="bbPlcHdr"/>
        </w:types>
        <w:behaviors>
          <w:behavior w:val="content"/>
        </w:behaviors>
        <w:guid w:val="{D389AE2E-9229-A046-BF55-10C5394F25C6}"/>
      </w:docPartPr>
      <w:docPartBody>
        <w:p w:rsidR="008276AC" w:rsidRDefault="00B7113E" w:rsidP="00B7113E">
          <w:pPr>
            <w:pStyle w:val="E7A3C1BC3DC4CC4E8B2A114EA05C8FC4"/>
          </w:pPr>
          <w:r>
            <w:t>Heading 1</w:t>
          </w:r>
        </w:p>
      </w:docPartBody>
    </w:docPart>
    <w:docPart>
      <w:docPartPr>
        <w:name w:val="0747CD6F1DA82A40A375A0596065A305"/>
        <w:category>
          <w:name w:val="General"/>
          <w:gallery w:val="placeholder"/>
        </w:category>
        <w:types>
          <w:type w:val="bbPlcHdr"/>
        </w:types>
        <w:behaviors>
          <w:behavior w:val="content"/>
        </w:behaviors>
        <w:guid w:val="{6D5E2354-4A52-5349-93A0-6CB6C30FDBA0}"/>
      </w:docPartPr>
      <w:docPartBody>
        <w:p w:rsidR="008276AC" w:rsidRDefault="00B7113E" w:rsidP="00B7113E">
          <w:pPr>
            <w:pStyle w:val="0747CD6F1DA82A40A375A0596065A305"/>
          </w:pPr>
          <w:r>
            <w:t>Heading 2</w:t>
          </w:r>
        </w:p>
      </w:docPartBody>
    </w:docPart>
    <w:docPart>
      <w:docPartPr>
        <w:name w:val="2BAB8C7DBEAB1D4B98A68B474E06A352"/>
        <w:category>
          <w:name w:val="General"/>
          <w:gallery w:val="placeholder"/>
        </w:category>
        <w:types>
          <w:type w:val="bbPlcHdr"/>
        </w:types>
        <w:behaviors>
          <w:behavior w:val="content"/>
        </w:behaviors>
        <w:guid w:val="{B5782B75-EA9D-FC41-872F-370097E77B70}"/>
      </w:docPartPr>
      <w:docPartBody>
        <w:p w:rsidR="008276AC" w:rsidRDefault="00B7113E" w:rsidP="00B7113E">
          <w:pPr>
            <w:pStyle w:val="2BAB8C7DBEAB1D4B98A68B474E06A352"/>
          </w:pPr>
          <w:r>
            <w:t>Subtitle</w:t>
          </w:r>
        </w:p>
      </w:docPartBody>
    </w:docPart>
    <w:docPart>
      <w:docPartPr>
        <w:name w:val="02992B4D649D3844AF35C0A2562682F9"/>
        <w:category>
          <w:name w:val="General"/>
          <w:gallery w:val="placeholder"/>
        </w:category>
        <w:types>
          <w:type w:val="bbPlcHdr"/>
        </w:types>
        <w:behaviors>
          <w:behavior w:val="content"/>
        </w:behaviors>
        <w:guid w:val="{106A91EA-C5C9-5D41-81AD-5C478115C7A8}"/>
      </w:docPartPr>
      <w:docPartBody>
        <w:p w:rsidR="008276AC" w:rsidRDefault="00B7113E" w:rsidP="00B7113E">
          <w:pPr>
            <w:pStyle w:val="02992B4D649D3844AF35C0A2562682F9"/>
          </w:pPr>
          <w:r>
            <w:t>Date</w:t>
          </w:r>
        </w:p>
      </w:docPartBody>
    </w:docPart>
    <w:docPart>
      <w:docPartPr>
        <w:name w:val="0FB61AECC1D95345A7F58256A1C4CBEC"/>
        <w:category>
          <w:name w:val="General"/>
          <w:gallery w:val="placeholder"/>
        </w:category>
        <w:types>
          <w:type w:val="bbPlcHdr"/>
        </w:types>
        <w:behaviors>
          <w:behavior w:val="content"/>
        </w:behaviors>
        <w:guid w:val="{2709EF2F-FDF2-7042-ABA1-C816D118FBD5}"/>
      </w:docPartPr>
      <w:docPartBody>
        <w:p w:rsidR="008276AC" w:rsidRDefault="00B7113E" w:rsidP="00B7113E">
          <w:pPr>
            <w:pStyle w:val="0FB61AECC1D95345A7F58256A1C4CBEC"/>
          </w:pPr>
          <w:r>
            <w:t>Heading 1</w:t>
          </w:r>
        </w:p>
      </w:docPartBody>
    </w:docPart>
    <w:docPart>
      <w:docPartPr>
        <w:name w:val="A99BD5F3910F324EBBC210D0830DE0AB"/>
        <w:category>
          <w:name w:val="General"/>
          <w:gallery w:val="placeholder"/>
        </w:category>
        <w:types>
          <w:type w:val="bbPlcHdr"/>
        </w:types>
        <w:behaviors>
          <w:behavior w:val="content"/>
        </w:behaviors>
        <w:guid w:val="{EA2E9A72-D252-C542-9A6A-59B019DD029E}"/>
      </w:docPartPr>
      <w:docPartBody>
        <w:p w:rsidR="008276AC" w:rsidRDefault="00B7113E" w:rsidP="00B7113E">
          <w:pPr>
            <w:pStyle w:val="A99BD5F3910F324EBBC210D0830DE0AB"/>
          </w:pPr>
          <w:r>
            <w:t>Heading 2</w:t>
          </w:r>
        </w:p>
      </w:docPartBody>
    </w:docPart>
    <w:docPart>
      <w:docPartPr>
        <w:name w:val="0BF5DB1832F9124EB655DCF625818BA1"/>
        <w:category>
          <w:name w:val="General"/>
          <w:gallery w:val="placeholder"/>
        </w:category>
        <w:types>
          <w:type w:val="bbPlcHdr"/>
        </w:types>
        <w:behaviors>
          <w:behavior w:val="content"/>
        </w:behaviors>
        <w:guid w:val="{40C25B7A-E41F-1F4B-B216-A41C11A972B1}"/>
      </w:docPartPr>
      <w:docPartBody>
        <w:p w:rsidR="008276AC" w:rsidRDefault="00B7113E" w:rsidP="00B7113E">
          <w:pPr>
            <w:pStyle w:val="0BF5DB1832F9124EB655DCF625818BA1"/>
          </w:pPr>
          <w:r>
            <w:t>Subtitle</w:t>
          </w:r>
        </w:p>
      </w:docPartBody>
    </w:docPart>
    <w:docPart>
      <w:docPartPr>
        <w:name w:val="A24A01B3A771114AABC35A70CB5634D8"/>
        <w:category>
          <w:name w:val="General"/>
          <w:gallery w:val="placeholder"/>
        </w:category>
        <w:types>
          <w:type w:val="bbPlcHdr"/>
        </w:types>
        <w:behaviors>
          <w:behavior w:val="content"/>
        </w:behaviors>
        <w:guid w:val="{75869D02-1A4B-6348-8990-176ABFC1DA99}"/>
      </w:docPartPr>
      <w:docPartBody>
        <w:p w:rsidR="008276AC" w:rsidRDefault="00B7113E" w:rsidP="00B7113E">
          <w:pPr>
            <w:pStyle w:val="A24A01B3A771114AABC35A70CB5634D8"/>
          </w:pPr>
          <w:r>
            <w:t>Date</w:t>
          </w:r>
        </w:p>
      </w:docPartBody>
    </w:docPart>
    <w:docPart>
      <w:docPartPr>
        <w:name w:val="4B2AEB8FAF975E47B625A3763FC3BB24"/>
        <w:category>
          <w:name w:val="General"/>
          <w:gallery w:val="placeholder"/>
        </w:category>
        <w:types>
          <w:type w:val="bbPlcHdr"/>
        </w:types>
        <w:behaviors>
          <w:behavior w:val="content"/>
        </w:behaviors>
        <w:guid w:val="{286C8099-6B21-8048-8145-37051E5CE86B}"/>
      </w:docPartPr>
      <w:docPartBody>
        <w:p w:rsidR="008276AC" w:rsidRDefault="00B7113E" w:rsidP="00B7113E">
          <w:pPr>
            <w:pStyle w:val="4B2AEB8FAF975E47B625A3763FC3BB24"/>
          </w:pPr>
          <w:r>
            <w:t>Heading 1</w:t>
          </w:r>
        </w:p>
      </w:docPartBody>
    </w:docPart>
    <w:docPart>
      <w:docPartPr>
        <w:name w:val="12534844639D224896A2A4E4F6301A8C"/>
        <w:category>
          <w:name w:val="General"/>
          <w:gallery w:val="placeholder"/>
        </w:category>
        <w:types>
          <w:type w:val="bbPlcHdr"/>
        </w:types>
        <w:behaviors>
          <w:behavior w:val="content"/>
        </w:behaviors>
        <w:guid w:val="{F678DA81-0544-0541-A339-AACE321864B7}"/>
      </w:docPartPr>
      <w:docPartBody>
        <w:p w:rsidR="008276AC" w:rsidRDefault="00B7113E" w:rsidP="00B7113E">
          <w:pPr>
            <w:pStyle w:val="12534844639D224896A2A4E4F6301A8C"/>
          </w:pPr>
          <w:r>
            <w:t>Heading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altName w:val="Calibri"/>
    <w:panose1 w:val="020B0604020202020204"/>
    <w:charset w:val="00"/>
    <w:family w:val="swiss"/>
    <w:notTrueType/>
    <w:pitch w:val="variable"/>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0B"/>
    <w:rsid w:val="0001460B"/>
    <w:rsid w:val="00017EF2"/>
    <w:rsid w:val="00053DC7"/>
    <w:rsid w:val="00117FA0"/>
    <w:rsid w:val="0016799D"/>
    <w:rsid w:val="001719BE"/>
    <w:rsid w:val="001F434F"/>
    <w:rsid w:val="0021480B"/>
    <w:rsid w:val="00277596"/>
    <w:rsid w:val="00312EA1"/>
    <w:rsid w:val="003E4C0D"/>
    <w:rsid w:val="003F597C"/>
    <w:rsid w:val="00411927"/>
    <w:rsid w:val="00437AAE"/>
    <w:rsid w:val="00477145"/>
    <w:rsid w:val="004E66FD"/>
    <w:rsid w:val="00531FA3"/>
    <w:rsid w:val="005A3FBC"/>
    <w:rsid w:val="005A4BF4"/>
    <w:rsid w:val="006972EE"/>
    <w:rsid w:val="006C4D4B"/>
    <w:rsid w:val="007641B3"/>
    <w:rsid w:val="007F6511"/>
    <w:rsid w:val="008276AC"/>
    <w:rsid w:val="008926AB"/>
    <w:rsid w:val="00900C37"/>
    <w:rsid w:val="00942D2D"/>
    <w:rsid w:val="00947035"/>
    <w:rsid w:val="009500FC"/>
    <w:rsid w:val="00983CED"/>
    <w:rsid w:val="00A04076"/>
    <w:rsid w:val="00AF5E69"/>
    <w:rsid w:val="00B13AEA"/>
    <w:rsid w:val="00B604E9"/>
    <w:rsid w:val="00B664A8"/>
    <w:rsid w:val="00B7113E"/>
    <w:rsid w:val="00B74C63"/>
    <w:rsid w:val="00BC1EC7"/>
    <w:rsid w:val="00D74CBE"/>
    <w:rsid w:val="00DA6EE8"/>
    <w:rsid w:val="00EA5A19"/>
    <w:rsid w:val="00FE4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E6AF753E3EED4496B09846319288A8">
    <w:name w:val="D8E6AF753E3EED4496B09846319288A8"/>
  </w:style>
  <w:style w:type="paragraph" w:customStyle="1" w:styleId="99F57B9BB9D54D48BD9062F5F5459CA5">
    <w:name w:val="99F57B9BB9D54D48BD9062F5F5459CA5"/>
  </w:style>
  <w:style w:type="paragraph" w:customStyle="1" w:styleId="69306E08DC06084884E64EBF65E64B43">
    <w:name w:val="69306E08DC06084884E64EBF65E64B43"/>
  </w:style>
  <w:style w:type="paragraph" w:customStyle="1" w:styleId="98491C453473FC4782F94468122D9A3C">
    <w:name w:val="98491C453473FC4782F94468122D9A3C"/>
  </w:style>
  <w:style w:type="paragraph" w:customStyle="1" w:styleId="9392245F843FBE4A964F05782714B9B4">
    <w:name w:val="9392245F843FBE4A964F05782714B9B4"/>
  </w:style>
  <w:style w:type="paragraph" w:customStyle="1" w:styleId="9391CE4271E0774CBED1D16DF4EC837D">
    <w:name w:val="9391CE4271E0774CBED1D16DF4EC837D"/>
  </w:style>
  <w:style w:type="paragraph" w:customStyle="1" w:styleId="BB67CF4D9BF82D4481D0211787C57BD7">
    <w:name w:val="BB67CF4D9BF82D4481D0211787C57BD7"/>
    <w:rsid w:val="0021480B"/>
  </w:style>
  <w:style w:type="paragraph" w:customStyle="1" w:styleId="DC0C4F888ACB6341AE925595BFA9C33C">
    <w:name w:val="DC0C4F888ACB6341AE925595BFA9C33C"/>
    <w:rsid w:val="0021480B"/>
  </w:style>
  <w:style w:type="paragraph" w:customStyle="1" w:styleId="85E491B37AD0D9499870AFDDC1A76EFE">
    <w:name w:val="85E491B37AD0D9499870AFDDC1A76EFE"/>
    <w:rsid w:val="0021480B"/>
  </w:style>
  <w:style w:type="paragraph" w:customStyle="1" w:styleId="79896F9CAD17C94D8EA91FC21C3E4DEC">
    <w:name w:val="79896F9CAD17C94D8EA91FC21C3E4DEC"/>
    <w:rsid w:val="0021480B"/>
  </w:style>
  <w:style w:type="paragraph" w:customStyle="1" w:styleId="67A911FF4BEC714899C1E82276770A1E">
    <w:name w:val="67A911FF4BEC714899C1E82276770A1E"/>
    <w:rsid w:val="0021480B"/>
  </w:style>
  <w:style w:type="paragraph" w:customStyle="1" w:styleId="908F36AD4411A44CB0916896799FF57F">
    <w:name w:val="908F36AD4411A44CB0916896799FF57F"/>
    <w:rsid w:val="0021480B"/>
  </w:style>
  <w:style w:type="paragraph" w:customStyle="1" w:styleId="17D7CAB8F31A51469BB05AA93B3B5F5C">
    <w:name w:val="17D7CAB8F31A51469BB05AA93B3B5F5C"/>
    <w:rsid w:val="0021480B"/>
  </w:style>
  <w:style w:type="paragraph" w:customStyle="1" w:styleId="02A4E7813436F841AD2641B1CF7D5703">
    <w:name w:val="02A4E7813436F841AD2641B1CF7D5703"/>
    <w:rsid w:val="0021480B"/>
  </w:style>
  <w:style w:type="paragraph" w:customStyle="1" w:styleId="48C2B43FD9C1814A81BD5A685CCFDC78">
    <w:name w:val="48C2B43FD9C1814A81BD5A685CCFDC78"/>
    <w:rsid w:val="0021480B"/>
  </w:style>
  <w:style w:type="paragraph" w:customStyle="1" w:styleId="D644EB1F8F56D440A96317D84EED4D6C">
    <w:name w:val="D644EB1F8F56D440A96317D84EED4D6C"/>
    <w:rsid w:val="0021480B"/>
  </w:style>
  <w:style w:type="paragraph" w:customStyle="1" w:styleId="0DCA7F2F9E170B42B3DD08F88E78137E">
    <w:name w:val="0DCA7F2F9E170B42B3DD08F88E78137E"/>
    <w:rsid w:val="0021480B"/>
  </w:style>
  <w:style w:type="paragraph" w:customStyle="1" w:styleId="B07E39BA2D24384A84611ED7A43960FC">
    <w:name w:val="B07E39BA2D24384A84611ED7A43960FC"/>
    <w:rsid w:val="0021480B"/>
  </w:style>
  <w:style w:type="paragraph" w:customStyle="1" w:styleId="27BE634FD379A54B8ACFFA680489F00D">
    <w:name w:val="27BE634FD379A54B8ACFFA680489F00D"/>
    <w:rsid w:val="005A4BF4"/>
  </w:style>
  <w:style w:type="paragraph" w:customStyle="1" w:styleId="A62E45B0C5647B42B9697DAFB775C0AA">
    <w:name w:val="A62E45B0C5647B42B9697DAFB775C0AA"/>
    <w:rsid w:val="005A4BF4"/>
  </w:style>
  <w:style w:type="paragraph" w:customStyle="1" w:styleId="E07C60B0BE3E984180BBEE81E19EE6CF">
    <w:name w:val="E07C60B0BE3E984180BBEE81E19EE6CF"/>
    <w:rsid w:val="005A4BF4"/>
  </w:style>
  <w:style w:type="paragraph" w:customStyle="1" w:styleId="CC417FEFF16E4545AC00BE4C0924FFDC">
    <w:name w:val="CC417FEFF16E4545AC00BE4C0924FFDC"/>
    <w:rsid w:val="005A4BF4"/>
  </w:style>
  <w:style w:type="paragraph" w:customStyle="1" w:styleId="568031CFD71C0B4DAE45D0AEC6DAD295">
    <w:name w:val="568031CFD71C0B4DAE45D0AEC6DAD295"/>
    <w:rsid w:val="005A4BF4"/>
  </w:style>
  <w:style w:type="paragraph" w:customStyle="1" w:styleId="A828663CD8DB954EA7704D4B14C097A7">
    <w:name w:val="A828663CD8DB954EA7704D4B14C097A7"/>
    <w:rsid w:val="005A4BF4"/>
  </w:style>
  <w:style w:type="paragraph" w:customStyle="1" w:styleId="E96283BF0B6FCF47B7BD26A49303DB74">
    <w:name w:val="E96283BF0B6FCF47B7BD26A49303DB74"/>
    <w:rsid w:val="005A4BF4"/>
  </w:style>
  <w:style w:type="paragraph" w:customStyle="1" w:styleId="8C5D359E653E9141AFFA3ECCA99A7E82">
    <w:name w:val="8C5D359E653E9141AFFA3ECCA99A7E82"/>
    <w:rsid w:val="005A4BF4"/>
  </w:style>
  <w:style w:type="paragraph" w:customStyle="1" w:styleId="01EC550447788D4E86DC7AF43D466553">
    <w:name w:val="01EC550447788D4E86DC7AF43D466553"/>
    <w:rsid w:val="005A4BF4"/>
  </w:style>
  <w:style w:type="paragraph" w:customStyle="1" w:styleId="FD7B9B91883B3E4987E8B8653DC22EF6">
    <w:name w:val="FD7B9B91883B3E4987E8B8653DC22EF6"/>
    <w:rsid w:val="005A4BF4"/>
  </w:style>
  <w:style w:type="paragraph" w:customStyle="1" w:styleId="174FA94762797044950F64196C12F1AE">
    <w:name w:val="174FA94762797044950F64196C12F1AE"/>
    <w:rsid w:val="005A4BF4"/>
  </w:style>
  <w:style w:type="paragraph" w:customStyle="1" w:styleId="9791332473DD0A498F2604ED5A464F55">
    <w:name w:val="9791332473DD0A498F2604ED5A464F55"/>
    <w:rsid w:val="005A4BF4"/>
  </w:style>
  <w:style w:type="paragraph" w:customStyle="1" w:styleId="BB8ABB5097137E408B78E408D8655032">
    <w:name w:val="BB8ABB5097137E408B78E408D8655032"/>
    <w:rsid w:val="005A4BF4"/>
  </w:style>
  <w:style w:type="paragraph" w:customStyle="1" w:styleId="A60BA3158ABDDF4AB79AA570ED5159CB">
    <w:name w:val="A60BA3158ABDDF4AB79AA570ED5159CB"/>
    <w:rsid w:val="005A4BF4"/>
  </w:style>
  <w:style w:type="paragraph" w:customStyle="1" w:styleId="FE1D78E48F63AE4B8B16EA28528E24A7">
    <w:name w:val="FE1D78E48F63AE4B8B16EA28528E24A7"/>
    <w:rsid w:val="00B7113E"/>
  </w:style>
  <w:style w:type="paragraph" w:customStyle="1" w:styleId="B400067FCF7DD04FABE458BD6DC34E58">
    <w:name w:val="B400067FCF7DD04FABE458BD6DC34E58"/>
    <w:rsid w:val="00B7113E"/>
  </w:style>
  <w:style w:type="paragraph" w:customStyle="1" w:styleId="A4DDD8BC5A07C9429A4F2C5B9F5AB785">
    <w:name w:val="A4DDD8BC5A07C9429A4F2C5B9F5AB785"/>
    <w:rsid w:val="00B7113E"/>
  </w:style>
  <w:style w:type="paragraph" w:customStyle="1" w:styleId="724DC6A19C78DC4496C1F69B010942C4">
    <w:name w:val="724DC6A19C78DC4496C1F69B010942C4"/>
    <w:rsid w:val="00B7113E"/>
  </w:style>
  <w:style w:type="paragraph" w:customStyle="1" w:styleId="FF02425686388D469D9576D6F5F569EF">
    <w:name w:val="FF02425686388D469D9576D6F5F569EF"/>
    <w:rsid w:val="00B7113E"/>
  </w:style>
  <w:style w:type="paragraph" w:customStyle="1" w:styleId="98E89D2EB13C1C41BCDE56A37E059044">
    <w:name w:val="98E89D2EB13C1C41BCDE56A37E059044"/>
    <w:rsid w:val="00B7113E"/>
  </w:style>
  <w:style w:type="paragraph" w:customStyle="1" w:styleId="DD246DCCCFDC8443A0A0D0A3E983CEE8">
    <w:name w:val="DD246DCCCFDC8443A0A0D0A3E983CEE8"/>
    <w:rsid w:val="00B7113E"/>
  </w:style>
  <w:style w:type="paragraph" w:customStyle="1" w:styleId="F0E37A042BD4FE4EAC9DC909253125FC">
    <w:name w:val="F0E37A042BD4FE4EAC9DC909253125FC"/>
    <w:rsid w:val="00B7113E"/>
  </w:style>
  <w:style w:type="paragraph" w:customStyle="1" w:styleId="E6A2E79CDF81C84FB0940BAE69256924">
    <w:name w:val="E6A2E79CDF81C84FB0940BAE69256924"/>
    <w:rsid w:val="00B7113E"/>
  </w:style>
  <w:style w:type="paragraph" w:customStyle="1" w:styleId="308AA4258B3C964CBDD912D43C3896A3">
    <w:name w:val="308AA4258B3C964CBDD912D43C3896A3"/>
    <w:rsid w:val="00B7113E"/>
  </w:style>
  <w:style w:type="paragraph" w:customStyle="1" w:styleId="D440B2AEE1EEA246B2213C4BEFCF2FED">
    <w:name w:val="D440B2AEE1EEA246B2213C4BEFCF2FED"/>
    <w:rsid w:val="00B7113E"/>
  </w:style>
  <w:style w:type="paragraph" w:customStyle="1" w:styleId="75F1E555A674FD43A0EE49B4220087CF">
    <w:name w:val="75F1E555A674FD43A0EE49B4220087CF"/>
    <w:rsid w:val="00B7113E"/>
  </w:style>
  <w:style w:type="paragraph" w:customStyle="1" w:styleId="789D892BB3891B4F835DEFB438D0C4F8">
    <w:name w:val="789D892BB3891B4F835DEFB438D0C4F8"/>
    <w:rsid w:val="00B7113E"/>
  </w:style>
  <w:style w:type="paragraph" w:customStyle="1" w:styleId="056E89E1D69D3C42B8F5336C787B4A84">
    <w:name w:val="056E89E1D69D3C42B8F5336C787B4A84"/>
    <w:rsid w:val="00B7113E"/>
  </w:style>
  <w:style w:type="paragraph" w:customStyle="1" w:styleId="E7A3C1BC3DC4CC4E8B2A114EA05C8FC4">
    <w:name w:val="E7A3C1BC3DC4CC4E8B2A114EA05C8FC4"/>
    <w:rsid w:val="00B7113E"/>
  </w:style>
  <w:style w:type="paragraph" w:customStyle="1" w:styleId="0747CD6F1DA82A40A375A0596065A305">
    <w:name w:val="0747CD6F1DA82A40A375A0596065A305"/>
    <w:rsid w:val="00B7113E"/>
  </w:style>
  <w:style w:type="paragraph" w:customStyle="1" w:styleId="2BAB8C7DBEAB1D4B98A68B474E06A352">
    <w:name w:val="2BAB8C7DBEAB1D4B98A68B474E06A352"/>
    <w:rsid w:val="00B7113E"/>
  </w:style>
  <w:style w:type="paragraph" w:customStyle="1" w:styleId="02992B4D649D3844AF35C0A2562682F9">
    <w:name w:val="02992B4D649D3844AF35C0A2562682F9"/>
    <w:rsid w:val="00B7113E"/>
  </w:style>
  <w:style w:type="paragraph" w:customStyle="1" w:styleId="0FB61AECC1D95345A7F58256A1C4CBEC">
    <w:name w:val="0FB61AECC1D95345A7F58256A1C4CBEC"/>
    <w:rsid w:val="00B7113E"/>
  </w:style>
  <w:style w:type="paragraph" w:customStyle="1" w:styleId="A99BD5F3910F324EBBC210D0830DE0AB">
    <w:name w:val="A99BD5F3910F324EBBC210D0830DE0AB"/>
    <w:rsid w:val="00B7113E"/>
  </w:style>
  <w:style w:type="paragraph" w:customStyle="1" w:styleId="0BF5DB1832F9124EB655DCF625818BA1">
    <w:name w:val="0BF5DB1832F9124EB655DCF625818BA1"/>
    <w:rsid w:val="00B7113E"/>
  </w:style>
  <w:style w:type="paragraph" w:customStyle="1" w:styleId="A24A01B3A771114AABC35A70CB5634D8">
    <w:name w:val="A24A01B3A771114AABC35A70CB5634D8"/>
    <w:rsid w:val="00B7113E"/>
  </w:style>
  <w:style w:type="paragraph" w:customStyle="1" w:styleId="4B2AEB8FAF975E47B625A3763FC3BB24">
    <w:name w:val="4B2AEB8FAF975E47B625A3763FC3BB24"/>
    <w:rsid w:val="00B7113E"/>
  </w:style>
  <w:style w:type="paragraph" w:customStyle="1" w:styleId="12534844639D224896A2A4E4F6301A8C">
    <w:name w:val="12534844639D224896A2A4E4F6301A8C"/>
    <w:rsid w:val="00B711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{B0DB566B-B9CC-8E4D-8396-A9C3AAB3345A}tf10002070.dotx</Template>
  <TotalTime>430</TotalTime>
  <Pages>19</Pages>
  <Words>3360</Words>
  <Characters>19154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hengsun.chao@outlook.com</cp:lastModifiedBy>
  <cp:revision>457</cp:revision>
  <dcterms:created xsi:type="dcterms:W3CDTF">2019-03-16T19:40:00Z</dcterms:created>
  <dcterms:modified xsi:type="dcterms:W3CDTF">2020-01-06T23:48:00Z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TF10002003</vt:lpwstr>
  </property>
</Properties>
</file>